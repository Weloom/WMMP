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319" w:rsidRPr="00134587" w:rsidRDefault="00BF6FE2" w:rsidP="00134587">
      <w:pPr>
        <w:rPr>
          <w:lang w:val="en-US"/>
        </w:rPr>
      </w:pPr>
      <w:bookmarkStart w:id="0" w:name="_GoBack"/>
      <w:bookmarkEnd w:id="0"/>
      <w:r w:rsidRPr="00134587">
        <w:rPr>
          <w:i/>
          <w:lang w:val="en-US"/>
        </w:rPr>
        <w:t>Last</w:t>
      </w:r>
      <w:r w:rsidR="00EF1319" w:rsidRPr="00134587">
        <w:rPr>
          <w:i/>
          <w:lang w:val="en-US"/>
        </w:rPr>
        <w:t xml:space="preserve"> updated </w:t>
      </w:r>
      <w:r w:rsidR="00047688" w:rsidRPr="00134587">
        <w:rPr>
          <w:lang w:val="en-US"/>
        </w:rPr>
        <w:t xml:space="preserve"> </w:t>
      </w:r>
      <w:r w:rsidR="004B6190" w:rsidRPr="00134587">
        <w:rPr>
          <w:lang w:val="en-US"/>
        </w:rPr>
        <w:fldChar w:fldCharType="begin"/>
      </w:r>
      <w:r w:rsidR="00FC339B" w:rsidRPr="00134587">
        <w:rPr>
          <w:lang w:val="en-US"/>
        </w:rPr>
        <w:instrText xml:space="preserve"> SAVEDATE  \@ "dd.MM.yyyy"  \* MERGEFORMAT </w:instrText>
      </w:r>
      <w:r w:rsidR="004B6190" w:rsidRPr="00134587">
        <w:rPr>
          <w:lang w:val="en-US"/>
        </w:rPr>
        <w:fldChar w:fldCharType="separate"/>
      </w:r>
      <w:r w:rsidR="00465C07">
        <w:rPr>
          <w:noProof/>
          <w:lang w:val="en-US"/>
        </w:rPr>
        <w:t>10.11.2019</w:t>
      </w:r>
      <w:r w:rsidR="004B6190" w:rsidRPr="00134587">
        <w:rPr>
          <w:lang w:val="en-US"/>
        </w:rPr>
        <w:fldChar w:fldCharType="end"/>
      </w:r>
      <w:r w:rsidR="00EF1319" w:rsidRPr="00134587">
        <w:rPr>
          <w:lang w:val="en-US"/>
        </w:rPr>
        <w:t xml:space="preserve">  </w:t>
      </w:r>
      <w:r w:rsidR="00EF1319" w:rsidRPr="00134587">
        <w:rPr>
          <w:lang w:val="en-US"/>
        </w:rPr>
        <w:sym w:font="Symbol" w:char="F0B7"/>
      </w:r>
      <w:r w:rsidR="00EF1319" w:rsidRPr="00134587">
        <w:rPr>
          <w:lang w:val="en-US"/>
        </w:rPr>
        <w:t xml:space="preserve">  </w:t>
      </w:r>
      <w:r w:rsidR="00047688" w:rsidRPr="00134587">
        <w:rPr>
          <w:i/>
          <w:lang w:val="en-US"/>
        </w:rPr>
        <w:t>b</w:t>
      </w:r>
      <w:r w:rsidR="00EF1319" w:rsidRPr="00134587">
        <w:rPr>
          <w:i/>
          <w:lang w:val="en-US"/>
        </w:rPr>
        <w:t>y</w:t>
      </w:r>
      <w:r w:rsidR="00047688" w:rsidRPr="00134587">
        <w:rPr>
          <w:i/>
          <w:lang w:val="en-US"/>
        </w:rPr>
        <w:t xml:space="preserve"> </w:t>
      </w:r>
      <w:r w:rsidR="00EF1319" w:rsidRPr="00134587">
        <w:rPr>
          <w:i/>
          <w:lang w:val="en-US"/>
        </w:rPr>
        <w:t xml:space="preserve"> </w:t>
      </w:r>
      <w:fldSimple w:instr=" LASTSAVEDBY   \* MERGEFORMAT ">
        <w:r w:rsidR="00015D57" w:rsidRPr="00134587">
          <w:rPr>
            <w:noProof/>
            <w:lang w:val="en-US"/>
          </w:rPr>
          <w:t>Michael Dalgaard</w:t>
        </w:r>
      </w:fldSimple>
    </w:p>
    <w:p w:rsidR="000C0667" w:rsidRPr="00134587" w:rsidRDefault="0012244C" w:rsidP="00134587">
      <w:pPr>
        <w:pStyle w:val="DocumentLabel"/>
        <w:rPr>
          <w:spacing w:val="-20"/>
          <w:sz w:val="22"/>
          <w:szCs w:val="24"/>
        </w:rPr>
      </w:pPr>
      <w:fldSimple w:instr=" SUBJECT   \* MERGEFORMAT ">
        <w:r w:rsidR="00CD077A" w:rsidRPr="00134587">
          <w:rPr>
            <w:spacing w:val="-20"/>
            <w:sz w:val="22"/>
            <w:szCs w:val="24"/>
          </w:rPr>
          <w:t>Specification</w:t>
        </w:r>
      </w:fldSimple>
    </w:p>
    <w:p w:rsidR="007D27DB" w:rsidRPr="00134587" w:rsidRDefault="00155C0D" w:rsidP="00134587">
      <w:pPr>
        <w:pStyle w:val="DocumentLabel"/>
        <w:rPr>
          <w:spacing w:val="0"/>
        </w:rPr>
      </w:pPr>
      <w:r w:rsidRPr="00134587">
        <w:fldChar w:fldCharType="begin"/>
      </w:r>
      <w:r w:rsidRPr="00134587">
        <w:instrText xml:space="preserve"> TITLE   \* MERGEFORMAT </w:instrText>
      </w:r>
      <w:r w:rsidRPr="00134587">
        <w:fldChar w:fldCharType="separate"/>
      </w:r>
      <w:proofErr w:type="spellStart"/>
      <w:r w:rsidR="009E2B0B" w:rsidRPr="00134587">
        <w:t>MindMyPen</w:t>
      </w:r>
      <w:proofErr w:type="spellEnd"/>
      <w:r w:rsidRPr="00134587">
        <w:fldChar w:fldCharType="end"/>
      </w:r>
    </w:p>
    <w:p w:rsidR="00372D99" w:rsidRPr="00134587" w:rsidRDefault="0012244C" w:rsidP="00134587">
      <w:pPr>
        <w:pStyle w:val="DocumentSubLabel"/>
      </w:pPr>
      <w:fldSimple w:instr=" DOCPROPERTY  Comments  \* MERGEFORMAT ">
        <w:r w:rsidR="000917D3" w:rsidRPr="00134587">
          <w:t>Phase: Zeta I</w:t>
        </w:r>
      </w:fldSimple>
    </w:p>
    <w:p w:rsidR="00372D99" w:rsidRPr="00134587" w:rsidRDefault="00372D99" w:rsidP="00134587">
      <w:pPr>
        <w:pStyle w:val="DocumentSubLabel"/>
      </w:pPr>
    </w:p>
    <w:p w:rsidR="00BA4BE7" w:rsidRPr="00134587" w:rsidRDefault="00BA4BE7" w:rsidP="00134587">
      <w:pPr>
        <w:pStyle w:val="DocumentLabel"/>
      </w:pPr>
      <w:r w:rsidRPr="00134587">
        <w:t>Content</w:t>
      </w:r>
    </w:p>
    <w:p w:rsidR="00BA4BE7" w:rsidRPr="00134587" w:rsidRDefault="00BA4BE7" w:rsidP="00134587">
      <w:pPr>
        <w:rPr>
          <w:lang w:val="en-US"/>
        </w:rPr>
      </w:pPr>
    </w:p>
    <w:p w:rsidR="00D70274" w:rsidRDefault="004B6190">
      <w:pPr>
        <w:pStyle w:val="Indholdsfortegnelse1"/>
        <w:tabs>
          <w:tab w:val="left" w:pos="440"/>
          <w:tab w:val="right" w:leader="dot" w:pos="9320"/>
        </w:tabs>
        <w:rPr>
          <w:rFonts w:asciiTheme="minorHAnsi" w:eastAsiaTheme="minorEastAsia" w:hAnsiTheme="minorHAnsi" w:cstheme="minorBidi"/>
          <w:noProof/>
          <w:sz w:val="22"/>
          <w:szCs w:val="22"/>
          <w:lang w:val="da-DK" w:eastAsia="da-DK"/>
        </w:rPr>
      </w:pPr>
      <w:r w:rsidRPr="00134587">
        <w:rPr>
          <w:color w:val="7A9FBE"/>
          <w:lang w:val="en-US"/>
        </w:rPr>
        <w:fldChar w:fldCharType="begin"/>
      </w:r>
      <w:r w:rsidR="00BA4BE7" w:rsidRPr="00134587">
        <w:rPr>
          <w:color w:val="7A9FBE"/>
          <w:lang w:val="en-US"/>
        </w:rPr>
        <w:instrText xml:space="preserve"> TOC \o "1-2" \h \z \u </w:instrText>
      </w:r>
      <w:r w:rsidRPr="00134587">
        <w:rPr>
          <w:color w:val="7A9FBE"/>
          <w:lang w:val="en-US"/>
        </w:rPr>
        <w:fldChar w:fldCharType="separate"/>
      </w:r>
      <w:hyperlink w:anchor="_Toc22721442" w:history="1">
        <w:r w:rsidR="00D70274" w:rsidRPr="00C6042D">
          <w:rPr>
            <w:rStyle w:val="Hyperlink"/>
            <w:noProof/>
          </w:rPr>
          <w:t>1</w:t>
        </w:r>
        <w:r w:rsidR="00D70274">
          <w:rPr>
            <w:rFonts w:asciiTheme="minorHAnsi" w:eastAsiaTheme="minorEastAsia" w:hAnsiTheme="minorHAnsi" w:cstheme="minorBidi"/>
            <w:noProof/>
            <w:sz w:val="22"/>
            <w:szCs w:val="22"/>
            <w:lang w:val="da-DK" w:eastAsia="da-DK"/>
          </w:rPr>
          <w:tab/>
        </w:r>
        <w:r w:rsidR="00D70274" w:rsidRPr="00C6042D">
          <w:rPr>
            <w:rStyle w:val="Hyperlink"/>
            <w:noProof/>
          </w:rPr>
          <w:t>Introduction</w:t>
        </w:r>
        <w:r w:rsidR="00D70274">
          <w:rPr>
            <w:noProof/>
            <w:webHidden/>
          </w:rPr>
          <w:tab/>
        </w:r>
        <w:r w:rsidR="00D70274">
          <w:rPr>
            <w:noProof/>
            <w:webHidden/>
          </w:rPr>
          <w:fldChar w:fldCharType="begin"/>
        </w:r>
        <w:r w:rsidR="00D70274">
          <w:rPr>
            <w:noProof/>
            <w:webHidden/>
          </w:rPr>
          <w:instrText xml:space="preserve"> PAGEREF _Toc22721442 \h </w:instrText>
        </w:r>
        <w:r w:rsidR="00D70274">
          <w:rPr>
            <w:noProof/>
            <w:webHidden/>
          </w:rPr>
        </w:r>
        <w:r w:rsidR="00D70274">
          <w:rPr>
            <w:noProof/>
            <w:webHidden/>
          </w:rPr>
          <w:fldChar w:fldCharType="separate"/>
        </w:r>
        <w:r w:rsidR="00D70274">
          <w:rPr>
            <w:noProof/>
            <w:webHidden/>
          </w:rPr>
          <w:t>2</w:t>
        </w:r>
        <w:r w:rsidR="00D70274">
          <w:rPr>
            <w:noProof/>
            <w:webHidden/>
          </w:rPr>
          <w:fldChar w:fldCharType="end"/>
        </w:r>
      </w:hyperlink>
    </w:p>
    <w:p w:rsidR="00D70274" w:rsidRDefault="0012244C">
      <w:pPr>
        <w:pStyle w:val="Indholdsfortegnelse2"/>
        <w:tabs>
          <w:tab w:val="left" w:pos="880"/>
          <w:tab w:val="right" w:leader="dot" w:pos="9320"/>
        </w:tabs>
        <w:rPr>
          <w:rFonts w:asciiTheme="minorHAnsi" w:eastAsiaTheme="minorEastAsia" w:hAnsiTheme="minorHAnsi" w:cstheme="minorBidi"/>
          <w:noProof/>
          <w:sz w:val="22"/>
          <w:szCs w:val="22"/>
          <w:lang w:val="da-DK" w:eastAsia="da-DK"/>
        </w:rPr>
      </w:pPr>
      <w:hyperlink w:anchor="_Toc22721443" w:history="1">
        <w:r w:rsidR="00D70274" w:rsidRPr="00C6042D">
          <w:rPr>
            <w:rStyle w:val="Hyperlink"/>
            <w:noProof/>
            <w:lang w:val="en-US"/>
          </w:rPr>
          <w:t>1.1</w:t>
        </w:r>
        <w:r w:rsidR="00D70274">
          <w:rPr>
            <w:rFonts w:asciiTheme="minorHAnsi" w:eastAsiaTheme="minorEastAsia" w:hAnsiTheme="minorHAnsi" w:cstheme="minorBidi"/>
            <w:noProof/>
            <w:sz w:val="22"/>
            <w:szCs w:val="22"/>
            <w:lang w:val="da-DK" w:eastAsia="da-DK"/>
          </w:rPr>
          <w:tab/>
        </w:r>
        <w:r w:rsidR="00D70274" w:rsidRPr="00C6042D">
          <w:rPr>
            <w:rStyle w:val="Hyperlink"/>
            <w:noProof/>
            <w:lang w:val="en-US"/>
          </w:rPr>
          <w:t>Market comparison</w:t>
        </w:r>
        <w:r w:rsidR="00D70274">
          <w:rPr>
            <w:noProof/>
            <w:webHidden/>
          </w:rPr>
          <w:tab/>
        </w:r>
        <w:r w:rsidR="00D70274">
          <w:rPr>
            <w:noProof/>
            <w:webHidden/>
          </w:rPr>
          <w:fldChar w:fldCharType="begin"/>
        </w:r>
        <w:r w:rsidR="00D70274">
          <w:rPr>
            <w:noProof/>
            <w:webHidden/>
          </w:rPr>
          <w:instrText xml:space="preserve"> PAGEREF _Toc22721443 \h </w:instrText>
        </w:r>
        <w:r w:rsidR="00D70274">
          <w:rPr>
            <w:noProof/>
            <w:webHidden/>
          </w:rPr>
        </w:r>
        <w:r w:rsidR="00D70274">
          <w:rPr>
            <w:noProof/>
            <w:webHidden/>
          </w:rPr>
          <w:fldChar w:fldCharType="separate"/>
        </w:r>
        <w:r w:rsidR="00D70274">
          <w:rPr>
            <w:noProof/>
            <w:webHidden/>
          </w:rPr>
          <w:t>2</w:t>
        </w:r>
        <w:r w:rsidR="00D70274">
          <w:rPr>
            <w:noProof/>
            <w:webHidden/>
          </w:rPr>
          <w:fldChar w:fldCharType="end"/>
        </w:r>
      </w:hyperlink>
    </w:p>
    <w:p w:rsidR="00D70274" w:rsidRDefault="0012244C">
      <w:pPr>
        <w:pStyle w:val="Indholdsfortegnelse1"/>
        <w:tabs>
          <w:tab w:val="left" w:pos="440"/>
          <w:tab w:val="right" w:leader="dot" w:pos="9320"/>
        </w:tabs>
        <w:rPr>
          <w:rFonts w:asciiTheme="minorHAnsi" w:eastAsiaTheme="minorEastAsia" w:hAnsiTheme="minorHAnsi" w:cstheme="minorBidi"/>
          <w:noProof/>
          <w:sz w:val="22"/>
          <w:szCs w:val="22"/>
          <w:lang w:val="da-DK" w:eastAsia="da-DK"/>
        </w:rPr>
      </w:pPr>
      <w:hyperlink w:anchor="_Toc22721444" w:history="1">
        <w:r w:rsidR="00D70274" w:rsidRPr="00C6042D">
          <w:rPr>
            <w:rStyle w:val="Hyperlink"/>
            <w:noProof/>
          </w:rPr>
          <w:t>2</w:t>
        </w:r>
        <w:r w:rsidR="00D70274">
          <w:rPr>
            <w:rFonts w:asciiTheme="minorHAnsi" w:eastAsiaTheme="minorEastAsia" w:hAnsiTheme="minorHAnsi" w:cstheme="minorBidi"/>
            <w:noProof/>
            <w:sz w:val="22"/>
            <w:szCs w:val="22"/>
            <w:lang w:val="da-DK" w:eastAsia="da-DK"/>
          </w:rPr>
          <w:tab/>
        </w:r>
        <w:r w:rsidR="00D70274" w:rsidRPr="00C6042D">
          <w:rPr>
            <w:rStyle w:val="Hyperlink"/>
            <w:noProof/>
          </w:rPr>
          <w:t>User stories</w:t>
        </w:r>
        <w:r w:rsidR="00D70274">
          <w:rPr>
            <w:noProof/>
            <w:webHidden/>
          </w:rPr>
          <w:tab/>
        </w:r>
        <w:r w:rsidR="00D70274">
          <w:rPr>
            <w:noProof/>
            <w:webHidden/>
          </w:rPr>
          <w:fldChar w:fldCharType="begin"/>
        </w:r>
        <w:r w:rsidR="00D70274">
          <w:rPr>
            <w:noProof/>
            <w:webHidden/>
          </w:rPr>
          <w:instrText xml:space="preserve"> PAGEREF _Toc22721444 \h </w:instrText>
        </w:r>
        <w:r w:rsidR="00D70274">
          <w:rPr>
            <w:noProof/>
            <w:webHidden/>
          </w:rPr>
        </w:r>
        <w:r w:rsidR="00D70274">
          <w:rPr>
            <w:noProof/>
            <w:webHidden/>
          </w:rPr>
          <w:fldChar w:fldCharType="separate"/>
        </w:r>
        <w:r w:rsidR="00D70274">
          <w:rPr>
            <w:noProof/>
            <w:webHidden/>
          </w:rPr>
          <w:t>3</w:t>
        </w:r>
        <w:r w:rsidR="00D70274">
          <w:rPr>
            <w:noProof/>
            <w:webHidden/>
          </w:rPr>
          <w:fldChar w:fldCharType="end"/>
        </w:r>
      </w:hyperlink>
    </w:p>
    <w:p w:rsidR="00D70274" w:rsidRDefault="0012244C">
      <w:pPr>
        <w:pStyle w:val="Indholdsfortegnelse2"/>
        <w:tabs>
          <w:tab w:val="left" w:pos="880"/>
          <w:tab w:val="right" w:leader="dot" w:pos="9320"/>
        </w:tabs>
        <w:rPr>
          <w:rFonts w:asciiTheme="minorHAnsi" w:eastAsiaTheme="minorEastAsia" w:hAnsiTheme="minorHAnsi" w:cstheme="minorBidi"/>
          <w:noProof/>
          <w:sz w:val="22"/>
          <w:szCs w:val="22"/>
          <w:lang w:val="da-DK" w:eastAsia="da-DK"/>
        </w:rPr>
      </w:pPr>
      <w:hyperlink w:anchor="_Toc22721445" w:history="1">
        <w:r w:rsidR="00D70274" w:rsidRPr="00C6042D">
          <w:rPr>
            <w:rStyle w:val="Hyperlink"/>
            <w:noProof/>
          </w:rPr>
          <w:t>2.1</w:t>
        </w:r>
        <w:r w:rsidR="00D70274">
          <w:rPr>
            <w:rFonts w:asciiTheme="minorHAnsi" w:eastAsiaTheme="minorEastAsia" w:hAnsiTheme="minorHAnsi" w:cstheme="minorBidi"/>
            <w:noProof/>
            <w:sz w:val="22"/>
            <w:szCs w:val="22"/>
            <w:lang w:val="da-DK" w:eastAsia="da-DK"/>
          </w:rPr>
          <w:tab/>
        </w:r>
        <w:r w:rsidR="00D70274" w:rsidRPr="00C6042D">
          <w:rPr>
            <w:rStyle w:val="Hyperlink"/>
            <w:noProof/>
          </w:rPr>
          <w:t>Concepts</w:t>
        </w:r>
        <w:r w:rsidR="00D70274">
          <w:rPr>
            <w:noProof/>
            <w:webHidden/>
          </w:rPr>
          <w:tab/>
        </w:r>
        <w:r w:rsidR="00D70274">
          <w:rPr>
            <w:noProof/>
            <w:webHidden/>
          </w:rPr>
          <w:fldChar w:fldCharType="begin"/>
        </w:r>
        <w:r w:rsidR="00D70274">
          <w:rPr>
            <w:noProof/>
            <w:webHidden/>
          </w:rPr>
          <w:instrText xml:space="preserve"> PAGEREF _Toc22721445 \h </w:instrText>
        </w:r>
        <w:r w:rsidR="00D70274">
          <w:rPr>
            <w:noProof/>
            <w:webHidden/>
          </w:rPr>
        </w:r>
        <w:r w:rsidR="00D70274">
          <w:rPr>
            <w:noProof/>
            <w:webHidden/>
          </w:rPr>
          <w:fldChar w:fldCharType="separate"/>
        </w:r>
        <w:r w:rsidR="00D70274">
          <w:rPr>
            <w:noProof/>
            <w:webHidden/>
          </w:rPr>
          <w:t>3</w:t>
        </w:r>
        <w:r w:rsidR="00D70274">
          <w:rPr>
            <w:noProof/>
            <w:webHidden/>
          </w:rPr>
          <w:fldChar w:fldCharType="end"/>
        </w:r>
      </w:hyperlink>
    </w:p>
    <w:p w:rsidR="00D70274" w:rsidRDefault="0012244C">
      <w:pPr>
        <w:pStyle w:val="Indholdsfortegnelse1"/>
        <w:tabs>
          <w:tab w:val="left" w:pos="440"/>
          <w:tab w:val="right" w:leader="dot" w:pos="9320"/>
        </w:tabs>
        <w:rPr>
          <w:rFonts w:asciiTheme="minorHAnsi" w:eastAsiaTheme="minorEastAsia" w:hAnsiTheme="minorHAnsi" w:cstheme="minorBidi"/>
          <w:noProof/>
          <w:sz w:val="22"/>
          <w:szCs w:val="22"/>
          <w:lang w:val="da-DK" w:eastAsia="da-DK"/>
        </w:rPr>
      </w:pPr>
      <w:hyperlink w:anchor="_Toc22721446" w:history="1">
        <w:r w:rsidR="00D70274" w:rsidRPr="00C6042D">
          <w:rPr>
            <w:rStyle w:val="Hyperlink"/>
            <w:noProof/>
          </w:rPr>
          <w:t>3</w:t>
        </w:r>
        <w:r w:rsidR="00D70274">
          <w:rPr>
            <w:rFonts w:asciiTheme="minorHAnsi" w:eastAsiaTheme="minorEastAsia" w:hAnsiTheme="minorHAnsi" w:cstheme="minorBidi"/>
            <w:noProof/>
            <w:sz w:val="22"/>
            <w:szCs w:val="22"/>
            <w:lang w:val="da-DK" w:eastAsia="da-DK"/>
          </w:rPr>
          <w:tab/>
        </w:r>
        <w:r w:rsidR="00D70274" w:rsidRPr="00C6042D">
          <w:rPr>
            <w:rStyle w:val="Hyperlink"/>
            <w:noProof/>
          </w:rPr>
          <w:t>Solutions</w:t>
        </w:r>
        <w:r w:rsidR="00D70274">
          <w:rPr>
            <w:noProof/>
            <w:webHidden/>
          </w:rPr>
          <w:tab/>
        </w:r>
        <w:r w:rsidR="00D70274">
          <w:rPr>
            <w:noProof/>
            <w:webHidden/>
          </w:rPr>
          <w:fldChar w:fldCharType="begin"/>
        </w:r>
        <w:r w:rsidR="00D70274">
          <w:rPr>
            <w:noProof/>
            <w:webHidden/>
          </w:rPr>
          <w:instrText xml:space="preserve"> PAGEREF _Toc22721446 \h </w:instrText>
        </w:r>
        <w:r w:rsidR="00D70274">
          <w:rPr>
            <w:noProof/>
            <w:webHidden/>
          </w:rPr>
        </w:r>
        <w:r w:rsidR="00D70274">
          <w:rPr>
            <w:noProof/>
            <w:webHidden/>
          </w:rPr>
          <w:fldChar w:fldCharType="separate"/>
        </w:r>
        <w:r w:rsidR="00D70274">
          <w:rPr>
            <w:noProof/>
            <w:webHidden/>
          </w:rPr>
          <w:t>5</w:t>
        </w:r>
        <w:r w:rsidR="00D70274">
          <w:rPr>
            <w:noProof/>
            <w:webHidden/>
          </w:rPr>
          <w:fldChar w:fldCharType="end"/>
        </w:r>
      </w:hyperlink>
    </w:p>
    <w:p w:rsidR="00D70274" w:rsidRDefault="0012244C">
      <w:pPr>
        <w:pStyle w:val="Indholdsfortegnelse2"/>
        <w:tabs>
          <w:tab w:val="left" w:pos="880"/>
          <w:tab w:val="right" w:leader="dot" w:pos="9320"/>
        </w:tabs>
        <w:rPr>
          <w:rFonts w:asciiTheme="minorHAnsi" w:eastAsiaTheme="minorEastAsia" w:hAnsiTheme="minorHAnsi" w:cstheme="minorBidi"/>
          <w:noProof/>
          <w:sz w:val="22"/>
          <w:szCs w:val="22"/>
          <w:lang w:val="da-DK" w:eastAsia="da-DK"/>
        </w:rPr>
      </w:pPr>
      <w:hyperlink w:anchor="_Toc22721447" w:history="1">
        <w:r w:rsidR="00D70274" w:rsidRPr="00C6042D">
          <w:rPr>
            <w:rStyle w:val="Hyperlink"/>
            <w:noProof/>
            <w:lang w:val="en-US"/>
          </w:rPr>
          <w:t>3.1</w:t>
        </w:r>
        <w:r w:rsidR="00D70274">
          <w:rPr>
            <w:rFonts w:asciiTheme="minorHAnsi" w:eastAsiaTheme="minorEastAsia" w:hAnsiTheme="minorHAnsi" w:cstheme="minorBidi"/>
            <w:noProof/>
            <w:sz w:val="22"/>
            <w:szCs w:val="22"/>
            <w:lang w:val="da-DK" w:eastAsia="da-DK"/>
          </w:rPr>
          <w:tab/>
        </w:r>
        <w:r w:rsidR="00D70274" w:rsidRPr="00C6042D">
          <w:rPr>
            <w:rStyle w:val="Hyperlink"/>
            <w:noProof/>
            <w:lang w:val="en-US"/>
          </w:rPr>
          <w:t>Identified domains</w:t>
        </w:r>
        <w:r w:rsidR="00D70274">
          <w:rPr>
            <w:noProof/>
            <w:webHidden/>
          </w:rPr>
          <w:tab/>
        </w:r>
        <w:r w:rsidR="00D70274">
          <w:rPr>
            <w:noProof/>
            <w:webHidden/>
          </w:rPr>
          <w:fldChar w:fldCharType="begin"/>
        </w:r>
        <w:r w:rsidR="00D70274">
          <w:rPr>
            <w:noProof/>
            <w:webHidden/>
          </w:rPr>
          <w:instrText xml:space="preserve"> PAGEREF _Toc22721447 \h </w:instrText>
        </w:r>
        <w:r w:rsidR="00D70274">
          <w:rPr>
            <w:noProof/>
            <w:webHidden/>
          </w:rPr>
        </w:r>
        <w:r w:rsidR="00D70274">
          <w:rPr>
            <w:noProof/>
            <w:webHidden/>
          </w:rPr>
          <w:fldChar w:fldCharType="separate"/>
        </w:r>
        <w:r w:rsidR="00D70274">
          <w:rPr>
            <w:noProof/>
            <w:webHidden/>
          </w:rPr>
          <w:t>5</w:t>
        </w:r>
        <w:r w:rsidR="00D70274">
          <w:rPr>
            <w:noProof/>
            <w:webHidden/>
          </w:rPr>
          <w:fldChar w:fldCharType="end"/>
        </w:r>
      </w:hyperlink>
    </w:p>
    <w:p w:rsidR="00D70274" w:rsidRDefault="0012244C">
      <w:pPr>
        <w:pStyle w:val="Indholdsfortegnelse2"/>
        <w:tabs>
          <w:tab w:val="left" w:pos="880"/>
          <w:tab w:val="right" w:leader="dot" w:pos="9320"/>
        </w:tabs>
        <w:rPr>
          <w:rFonts w:asciiTheme="minorHAnsi" w:eastAsiaTheme="minorEastAsia" w:hAnsiTheme="minorHAnsi" w:cstheme="minorBidi"/>
          <w:noProof/>
          <w:sz w:val="22"/>
          <w:szCs w:val="22"/>
          <w:lang w:val="da-DK" w:eastAsia="da-DK"/>
        </w:rPr>
      </w:pPr>
      <w:hyperlink w:anchor="_Toc22721448" w:history="1">
        <w:r w:rsidR="00D70274" w:rsidRPr="00C6042D">
          <w:rPr>
            <w:rStyle w:val="Hyperlink"/>
            <w:noProof/>
            <w:lang w:val="en-US"/>
          </w:rPr>
          <w:t>3.2</w:t>
        </w:r>
        <w:r w:rsidR="00D70274">
          <w:rPr>
            <w:rFonts w:asciiTheme="minorHAnsi" w:eastAsiaTheme="minorEastAsia" w:hAnsiTheme="minorHAnsi" w:cstheme="minorBidi"/>
            <w:noProof/>
            <w:sz w:val="22"/>
            <w:szCs w:val="22"/>
            <w:lang w:val="da-DK" w:eastAsia="da-DK"/>
          </w:rPr>
          <w:tab/>
        </w:r>
        <w:r w:rsidR="00D70274" w:rsidRPr="00C6042D">
          <w:rPr>
            <w:rStyle w:val="Hyperlink"/>
            <w:noProof/>
            <w:lang w:val="en-US"/>
          </w:rPr>
          <w:t>Identified entities</w:t>
        </w:r>
        <w:r w:rsidR="00D70274">
          <w:rPr>
            <w:noProof/>
            <w:webHidden/>
          </w:rPr>
          <w:tab/>
        </w:r>
        <w:r w:rsidR="00D70274">
          <w:rPr>
            <w:noProof/>
            <w:webHidden/>
          </w:rPr>
          <w:fldChar w:fldCharType="begin"/>
        </w:r>
        <w:r w:rsidR="00D70274">
          <w:rPr>
            <w:noProof/>
            <w:webHidden/>
          </w:rPr>
          <w:instrText xml:space="preserve"> PAGEREF _Toc22721448 \h </w:instrText>
        </w:r>
        <w:r w:rsidR="00D70274">
          <w:rPr>
            <w:noProof/>
            <w:webHidden/>
          </w:rPr>
        </w:r>
        <w:r w:rsidR="00D70274">
          <w:rPr>
            <w:noProof/>
            <w:webHidden/>
          </w:rPr>
          <w:fldChar w:fldCharType="separate"/>
        </w:r>
        <w:r w:rsidR="00D70274">
          <w:rPr>
            <w:noProof/>
            <w:webHidden/>
          </w:rPr>
          <w:t>5</w:t>
        </w:r>
        <w:r w:rsidR="00D70274">
          <w:rPr>
            <w:noProof/>
            <w:webHidden/>
          </w:rPr>
          <w:fldChar w:fldCharType="end"/>
        </w:r>
      </w:hyperlink>
    </w:p>
    <w:p w:rsidR="00D70274" w:rsidRDefault="0012244C">
      <w:pPr>
        <w:pStyle w:val="Indholdsfortegnelse2"/>
        <w:tabs>
          <w:tab w:val="left" w:pos="880"/>
          <w:tab w:val="right" w:leader="dot" w:pos="9320"/>
        </w:tabs>
        <w:rPr>
          <w:rFonts w:asciiTheme="minorHAnsi" w:eastAsiaTheme="minorEastAsia" w:hAnsiTheme="minorHAnsi" w:cstheme="minorBidi"/>
          <w:noProof/>
          <w:sz w:val="22"/>
          <w:szCs w:val="22"/>
          <w:lang w:val="da-DK" w:eastAsia="da-DK"/>
        </w:rPr>
      </w:pPr>
      <w:hyperlink w:anchor="_Toc22721449" w:history="1">
        <w:r w:rsidR="00D70274" w:rsidRPr="00C6042D">
          <w:rPr>
            <w:rStyle w:val="Hyperlink"/>
            <w:noProof/>
            <w:lang w:val="en-US"/>
          </w:rPr>
          <w:t>3.3</w:t>
        </w:r>
        <w:r w:rsidR="00D70274">
          <w:rPr>
            <w:rFonts w:asciiTheme="minorHAnsi" w:eastAsiaTheme="minorEastAsia" w:hAnsiTheme="minorHAnsi" w:cstheme="minorBidi"/>
            <w:noProof/>
            <w:sz w:val="22"/>
            <w:szCs w:val="22"/>
            <w:lang w:val="da-DK" w:eastAsia="da-DK"/>
          </w:rPr>
          <w:tab/>
        </w:r>
        <w:r w:rsidR="00D70274" w:rsidRPr="00C6042D">
          <w:rPr>
            <w:rStyle w:val="Hyperlink"/>
            <w:noProof/>
            <w:lang w:val="en-US"/>
          </w:rPr>
          <w:t>Data structure</w:t>
        </w:r>
        <w:r w:rsidR="00D70274">
          <w:rPr>
            <w:noProof/>
            <w:webHidden/>
          </w:rPr>
          <w:tab/>
        </w:r>
        <w:r w:rsidR="00D70274">
          <w:rPr>
            <w:noProof/>
            <w:webHidden/>
          </w:rPr>
          <w:fldChar w:fldCharType="begin"/>
        </w:r>
        <w:r w:rsidR="00D70274">
          <w:rPr>
            <w:noProof/>
            <w:webHidden/>
          </w:rPr>
          <w:instrText xml:space="preserve"> PAGEREF _Toc22721449 \h </w:instrText>
        </w:r>
        <w:r w:rsidR="00D70274">
          <w:rPr>
            <w:noProof/>
            <w:webHidden/>
          </w:rPr>
        </w:r>
        <w:r w:rsidR="00D70274">
          <w:rPr>
            <w:noProof/>
            <w:webHidden/>
          </w:rPr>
          <w:fldChar w:fldCharType="separate"/>
        </w:r>
        <w:r w:rsidR="00D70274">
          <w:rPr>
            <w:noProof/>
            <w:webHidden/>
          </w:rPr>
          <w:t>6</w:t>
        </w:r>
        <w:r w:rsidR="00D70274">
          <w:rPr>
            <w:noProof/>
            <w:webHidden/>
          </w:rPr>
          <w:fldChar w:fldCharType="end"/>
        </w:r>
      </w:hyperlink>
    </w:p>
    <w:p w:rsidR="00D70274" w:rsidRDefault="0012244C">
      <w:pPr>
        <w:pStyle w:val="Indholdsfortegnelse2"/>
        <w:tabs>
          <w:tab w:val="left" w:pos="880"/>
          <w:tab w:val="right" w:leader="dot" w:pos="9320"/>
        </w:tabs>
        <w:rPr>
          <w:rFonts w:asciiTheme="minorHAnsi" w:eastAsiaTheme="minorEastAsia" w:hAnsiTheme="minorHAnsi" w:cstheme="minorBidi"/>
          <w:noProof/>
          <w:sz w:val="22"/>
          <w:szCs w:val="22"/>
          <w:lang w:val="da-DK" w:eastAsia="da-DK"/>
        </w:rPr>
      </w:pPr>
      <w:hyperlink w:anchor="_Toc22721450" w:history="1">
        <w:r w:rsidR="00D70274" w:rsidRPr="00C6042D">
          <w:rPr>
            <w:rStyle w:val="Hyperlink"/>
            <w:noProof/>
            <w:lang w:val="en-US"/>
          </w:rPr>
          <w:t>3.4</w:t>
        </w:r>
        <w:r w:rsidR="00D70274">
          <w:rPr>
            <w:rFonts w:asciiTheme="minorHAnsi" w:eastAsiaTheme="minorEastAsia" w:hAnsiTheme="minorHAnsi" w:cstheme="minorBidi"/>
            <w:noProof/>
            <w:sz w:val="22"/>
            <w:szCs w:val="22"/>
            <w:lang w:val="da-DK" w:eastAsia="da-DK"/>
          </w:rPr>
          <w:tab/>
        </w:r>
        <w:r w:rsidR="00D70274" w:rsidRPr="00C6042D">
          <w:rPr>
            <w:rStyle w:val="Hyperlink"/>
            <w:noProof/>
            <w:lang w:val="en-US"/>
          </w:rPr>
          <w:t>Data examples</w:t>
        </w:r>
        <w:r w:rsidR="00D70274">
          <w:rPr>
            <w:noProof/>
            <w:webHidden/>
          </w:rPr>
          <w:tab/>
        </w:r>
        <w:r w:rsidR="00D70274">
          <w:rPr>
            <w:noProof/>
            <w:webHidden/>
          </w:rPr>
          <w:fldChar w:fldCharType="begin"/>
        </w:r>
        <w:r w:rsidR="00D70274">
          <w:rPr>
            <w:noProof/>
            <w:webHidden/>
          </w:rPr>
          <w:instrText xml:space="preserve"> PAGEREF _Toc22721450 \h </w:instrText>
        </w:r>
        <w:r w:rsidR="00D70274">
          <w:rPr>
            <w:noProof/>
            <w:webHidden/>
          </w:rPr>
        </w:r>
        <w:r w:rsidR="00D70274">
          <w:rPr>
            <w:noProof/>
            <w:webHidden/>
          </w:rPr>
          <w:fldChar w:fldCharType="separate"/>
        </w:r>
        <w:r w:rsidR="00D70274">
          <w:rPr>
            <w:noProof/>
            <w:webHidden/>
          </w:rPr>
          <w:t>7</w:t>
        </w:r>
        <w:r w:rsidR="00D70274">
          <w:rPr>
            <w:noProof/>
            <w:webHidden/>
          </w:rPr>
          <w:fldChar w:fldCharType="end"/>
        </w:r>
      </w:hyperlink>
    </w:p>
    <w:p w:rsidR="00D70274" w:rsidRDefault="0012244C">
      <w:pPr>
        <w:pStyle w:val="Indholdsfortegnelse2"/>
        <w:tabs>
          <w:tab w:val="left" w:pos="880"/>
          <w:tab w:val="right" w:leader="dot" w:pos="9320"/>
        </w:tabs>
        <w:rPr>
          <w:rFonts w:asciiTheme="minorHAnsi" w:eastAsiaTheme="minorEastAsia" w:hAnsiTheme="minorHAnsi" w:cstheme="minorBidi"/>
          <w:noProof/>
          <w:sz w:val="22"/>
          <w:szCs w:val="22"/>
          <w:lang w:val="da-DK" w:eastAsia="da-DK"/>
        </w:rPr>
      </w:pPr>
      <w:hyperlink w:anchor="_Toc22721451" w:history="1">
        <w:r w:rsidR="00D70274" w:rsidRPr="00C6042D">
          <w:rPr>
            <w:rStyle w:val="Hyperlink"/>
            <w:noProof/>
          </w:rPr>
          <w:t>3.5</w:t>
        </w:r>
        <w:r w:rsidR="00D70274">
          <w:rPr>
            <w:rFonts w:asciiTheme="minorHAnsi" w:eastAsiaTheme="minorEastAsia" w:hAnsiTheme="minorHAnsi" w:cstheme="minorBidi"/>
            <w:noProof/>
            <w:sz w:val="22"/>
            <w:szCs w:val="22"/>
            <w:lang w:val="da-DK" w:eastAsia="da-DK"/>
          </w:rPr>
          <w:tab/>
        </w:r>
        <w:r w:rsidR="00D70274" w:rsidRPr="00C6042D">
          <w:rPr>
            <w:rStyle w:val="Hyperlink"/>
            <w:noProof/>
          </w:rPr>
          <w:t>Functionality</w:t>
        </w:r>
        <w:r w:rsidR="00D70274">
          <w:rPr>
            <w:noProof/>
            <w:webHidden/>
          </w:rPr>
          <w:tab/>
        </w:r>
        <w:r w:rsidR="00D70274">
          <w:rPr>
            <w:noProof/>
            <w:webHidden/>
          </w:rPr>
          <w:fldChar w:fldCharType="begin"/>
        </w:r>
        <w:r w:rsidR="00D70274">
          <w:rPr>
            <w:noProof/>
            <w:webHidden/>
          </w:rPr>
          <w:instrText xml:space="preserve"> PAGEREF _Toc22721451 \h </w:instrText>
        </w:r>
        <w:r w:rsidR="00D70274">
          <w:rPr>
            <w:noProof/>
            <w:webHidden/>
          </w:rPr>
        </w:r>
        <w:r w:rsidR="00D70274">
          <w:rPr>
            <w:noProof/>
            <w:webHidden/>
          </w:rPr>
          <w:fldChar w:fldCharType="separate"/>
        </w:r>
        <w:r w:rsidR="00D70274">
          <w:rPr>
            <w:noProof/>
            <w:webHidden/>
          </w:rPr>
          <w:t>9</w:t>
        </w:r>
        <w:r w:rsidR="00D70274">
          <w:rPr>
            <w:noProof/>
            <w:webHidden/>
          </w:rPr>
          <w:fldChar w:fldCharType="end"/>
        </w:r>
      </w:hyperlink>
    </w:p>
    <w:p w:rsidR="00D70274" w:rsidRDefault="0012244C">
      <w:pPr>
        <w:pStyle w:val="Indholdsfortegnelse2"/>
        <w:tabs>
          <w:tab w:val="left" w:pos="880"/>
          <w:tab w:val="right" w:leader="dot" w:pos="9320"/>
        </w:tabs>
        <w:rPr>
          <w:rFonts w:asciiTheme="minorHAnsi" w:eastAsiaTheme="minorEastAsia" w:hAnsiTheme="minorHAnsi" w:cstheme="minorBidi"/>
          <w:noProof/>
          <w:sz w:val="22"/>
          <w:szCs w:val="22"/>
          <w:lang w:val="da-DK" w:eastAsia="da-DK"/>
        </w:rPr>
      </w:pPr>
      <w:hyperlink w:anchor="_Toc22721452" w:history="1">
        <w:r w:rsidR="00D70274" w:rsidRPr="00C6042D">
          <w:rPr>
            <w:rStyle w:val="Hyperlink"/>
            <w:noProof/>
          </w:rPr>
          <w:t>3.6</w:t>
        </w:r>
        <w:r w:rsidR="00D70274">
          <w:rPr>
            <w:rFonts w:asciiTheme="minorHAnsi" w:eastAsiaTheme="minorEastAsia" w:hAnsiTheme="minorHAnsi" w:cstheme="minorBidi"/>
            <w:noProof/>
            <w:sz w:val="22"/>
            <w:szCs w:val="22"/>
            <w:lang w:val="da-DK" w:eastAsia="da-DK"/>
          </w:rPr>
          <w:tab/>
        </w:r>
        <w:r w:rsidR="00D70274" w:rsidRPr="00C6042D">
          <w:rPr>
            <w:rStyle w:val="Hyperlink"/>
            <w:noProof/>
          </w:rPr>
          <w:t>Visual functionality</w:t>
        </w:r>
        <w:r w:rsidR="00D70274">
          <w:rPr>
            <w:noProof/>
            <w:webHidden/>
          </w:rPr>
          <w:tab/>
        </w:r>
        <w:r w:rsidR="00D70274">
          <w:rPr>
            <w:noProof/>
            <w:webHidden/>
          </w:rPr>
          <w:fldChar w:fldCharType="begin"/>
        </w:r>
        <w:r w:rsidR="00D70274">
          <w:rPr>
            <w:noProof/>
            <w:webHidden/>
          </w:rPr>
          <w:instrText xml:space="preserve"> PAGEREF _Toc22721452 \h </w:instrText>
        </w:r>
        <w:r w:rsidR="00D70274">
          <w:rPr>
            <w:noProof/>
            <w:webHidden/>
          </w:rPr>
        </w:r>
        <w:r w:rsidR="00D70274">
          <w:rPr>
            <w:noProof/>
            <w:webHidden/>
          </w:rPr>
          <w:fldChar w:fldCharType="separate"/>
        </w:r>
        <w:r w:rsidR="00D70274">
          <w:rPr>
            <w:noProof/>
            <w:webHidden/>
          </w:rPr>
          <w:t>11</w:t>
        </w:r>
        <w:r w:rsidR="00D70274">
          <w:rPr>
            <w:noProof/>
            <w:webHidden/>
          </w:rPr>
          <w:fldChar w:fldCharType="end"/>
        </w:r>
      </w:hyperlink>
    </w:p>
    <w:p w:rsidR="00D70274" w:rsidRDefault="0012244C">
      <w:pPr>
        <w:pStyle w:val="Indholdsfortegnelse2"/>
        <w:tabs>
          <w:tab w:val="left" w:pos="880"/>
          <w:tab w:val="right" w:leader="dot" w:pos="9320"/>
        </w:tabs>
        <w:rPr>
          <w:rFonts w:asciiTheme="minorHAnsi" w:eastAsiaTheme="minorEastAsia" w:hAnsiTheme="minorHAnsi" w:cstheme="minorBidi"/>
          <w:noProof/>
          <w:sz w:val="22"/>
          <w:szCs w:val="22"/>
          <w:lang w:val="da-DK" w:eastAsia="da-DK"/>
        </w:rPr>
      </w:pPr>
      <w:hyperlink w:anchor="_Toc22721453" w:history="1">
        <w:r w:rsidR="00D70274" w:rsidRPr="00C6042D">
          <w:rPr>
            <w:rStyle w:val="Hyperlink"/>
            <w:noProof/>
          </w:rPr>
          <w:t>3.7</w:t>
        </w:r>
        <w:r w:rsidR="00D70274">
          <w:rPr>
            <w:rFonts w:asciiTheme="minorHAnsi" w:eastAsiaTheme="minorEastAsia" w:hAnsiTheme="minorHAnsi" w:cstheme="minorBidi"/>
            <w:noProof/>
            <w:sz w:val="22"/>
            <w:szCs w:val="22"/>
            <w:lang w:val="da-DK" w:eastAsia="da-DK"/>
          </w:rPr>
          <w:tab/>
        </w:r>
        <w:r w:rsidR="00D70274" w:rsidRPr="00C6042D">
          <w:rPr>
            <w:rStyle w:val="Hyperlink"/>
            <w:noProof/>
          </w:rPr>
          <w:t>Ideas for the future functionality</w:t>
        </w:r>
        <w:r w:rsidR="00D70274">
          <w:rPr>
            <w:noProof/>
            <w:webHidden/>
          </w:rPr>
          <w:tab/>
        </w:r>
        <w:r w:rsidR="00D70274">
          <w:rPr>
            <w:noProof/>
            <w:webHidden/>
          </w:rPr>
          <w:fldChar w:fldCharType="begin"/>
        </w:r>
        <w:r w:rsidR="00D70274">
          <w:rPr>
            <w:noProof/>
            <w:webHidden/>
          </w:rPr>
          <w:instrText xml:space="preserve"> PAGEREF _Toc22721453 \h </w:instrText>
        </w:r>
        <w:r w:rsidR="00D70274">
          <w:rPr>
            <w:noProof/>
            <w:webHidden/>
          </w:rPr>
        </w:r>
        <w:r w:rsidR="00D70274">
          <w:rPr>
            <w:noProof/>
            <w:webHidden/>
          </w:rPr>
          <w:fldChar w:fldCharType="separate"/>
        </w:r>
        <w:r w:rsidR="00D70274">
          <w:rPr>
            <w:noProof/>
            <w:webHidden/>
          </w:rPr>
          <w:t>11</w:t>
        </w:r>
        <w:r w:rsidR="00D70274">
          <w:rPr>
            <w:noProof/>
            <w:webHidden/>
          </w:rPr>
          <w:fldChar w:fldCharType="end"/>
        </w:r>
      </w:hyperlink>
    </w:p>
    <w:p w:rsidR="00D70274" w:rsidRDefault="0012244C">
      <w:pPr>
        <w:pStyle w:val="Indholdsfortegnelse2"/>
        <w:tabs>
          <w:tab w:val="left" w:pos="880"/>
          <w:tab w:val="right" w:leader="dot" w:pos="9320"/>
        </w:tabs>
        <w:rPr>
          <w:rFonts w:asciiTheme="minorHAnsi" w:eastAsiaTheme="minorEastAsia" w:hAnsiTheme="minorHAnsi" w:cstheme="minorBidi"/>
          <w:noProof/>
          <w:sz w:val="22"/>
          <w:szCs w:val="22"/>
          <w:lang w:val="da-DK" w:eastAsia="da-DK"/>
        </w:rPr>
      </w:pPr>
      <w:hyperlink w:anchor="_Toc22721454" w:history="1">
        <w:r w:rsidR="00D70274" w:rsidRPr="00C6042D">
          <w:rPr>
            <w:rStyle w:val="Hyperlink"/>
            <w:noProof/>
          </w:rPr>
          <w:t>3.8</w:t>
        </w:r>
        <w:r w:rsidR="00D70274">
          <w:rPr>
            <w:rFonts w:asciiTheme="minorHAnsi" w:eastAsiaTheme="minorEastAsia" w:hAnsiTheme="minorHAnsi" w:cstheme="minorBidi"/>
            <w:noProof/>
            <w:sz w:val="22"/>
            <w:szCs w:val="22"/>
            <w:lang w:val="da-DK" w:eastAsia="da-DK"/>
          </w:rPr>
          <w:tab/>
        </w:r>
        <w:r w:rsidR="00D70274" w:rsidRPr="00C6042D">
          <w:rPr>
            <w:rStyle w:val="Hyperlink"/>
            <w:noProof/>
          </w:rPr>
          <w:t>Architecture</w:t>
        </w:r>
        <w:r w:rsidR="00D70274">
          <w:rPr>
            <w:noProof/>
            <w:webHidden/>
          </w:rPr>
          <w:tab/>
        </w:r>
        <w:r w:rsidR="00D70274">
          <w:rPr>
            <w:noProof/>
            <w:webHidden/>
          </w:rPr>
          <w:fldChar w:fldCharType="begin"/>
        </w:r>
        <w:r w:rsidR="00D70274">
          <w:rPr>
            <w:noProof/>
            <w:webHidden/>
          </w:rPr>
          <w:instrText xml:space="preserve"> PAGEREF _Toc22721454 \h </w:instrText>
        </w:r>
        <w:r w:rsidR="00D70274">
          <w:rPr>
            <w:noProof/>
            <w:webHidden/>
          </w:rPr>
        </w:r>
        <w:r w:rsidR="00D70274">
          <w:rPr>
            <w:noProof/>
            <w:webHidden/>
          </w:rPr>
          <w:fldChar w:fldCharType="separate"/>
        </w:r>
        <w:r w:rsidR="00D70274">
          <w:rPr>
            <w:noProof/>
            <w:webHidden/>
          </w:rPr>
          <w:t>11</w:t>
        </w:r>
        <w:r w:rsidR="00D70274">
          <w:rPr>
            <w:noProof/>
            <w:webHidden/>
          </w:rPr>
          <w:fldChar w:fldCharType="end"/>
        </w:r>
      </w:hyperlink>
    </w:p>
    <w:p w:rsidR="00D70274" w:rsidRDefault="0012244C">
      <w:pPr>
        <w:pStyle w:val="Indholdsfortegnelse1"/>
        <w:tabs>
          <w:tab w:val="left" w:pos="440"/>
          <w:tab w:val="right" w:leader="dot" w:pos="9320"/>
        </w:tabs>
        <w:rPr>
          <w:rFonts w:asciiTheme="minorHAnsi" w:eastAsiaTheme="minorEastAsia" w:hAnsiTheme="minorHAnsi" w:cstheme="minorBidi"/>
          <w:noProof/>
          <w:sz w:val="22"/>
          <w:szCs w:val="22"/>
          <w:lang w:val="da-DK" w:eastAsia="da-DK"/>
        </w:rPr>
      </w:pPr>
      <w:hyperlink w:anchor="_Toc22721455" w:history="1">
        <w:r w:rsidR="00D70274" w:rsidRPr="00C6042D">
          <w:rPr>
            <w:rStyle w:val="Hyperlink"/>
            <w:noProof/>
          </w:rPr>
          <w:t>4</w:t>
        </w:r>
        <w:r w:rsidR="00D70274">
          <w:rPr>
            <w:rFonts w:asciiTheme="minorHAnsi" w:eastAsiaTheme="minorEastAsia" w:hAnsiTheme="minorHAnsi" w:cstheme="minorBidi"/>
            <w:noProof/>
            <w:sz w:val="22"/>
            <w:szCs w:val="22"/>
            <w:lang w:val="da-DK" w:eastAsia="da-DK"/>
          </w:rPr>
          <w:tab/>
        </w:r>
        <w:r w:rsidR="00D70274" w:rsidRPr="00C6042D">
          <w:rPr>
            <w:rStyle w:val="Hyperlink"/>
            <w:noProof/>
          </w:rPr>
          <w:t>Product description</w:t>
        </w:r>
        <w:r w:rsidR="00D70274">
          <w:rPr>
            <w:noProof/>
            <w:webHidden/>
          </w:rPr>
          <w:tab/>
        </w:r>
        <w:r w:rsidR="00D70274">
          <w:rPr>
            <w:noProof/>
            <w:webHidden/>
          </w:rPr>
          <w:fldChar w:fldCharType="begin"/>
        </w:r>
        <w:r w:rsidR="00D70274">
          <w:rPr>
            <w:noProof/>
            <w:webHidden/>
          </w:rPr>
          <w:instrText xml:space="preserve"> PAGEREF _Toc22721455 \h </w:instrText>
        </w:r>
        <w:r w:rsidR="00D70274">
          <w:rPr>
            <w:noProof/>
            <w:webHidden/>
          </w:rPr>
        </w:r>
        <w:r w:rsidR="00D70274">
          <w:rPr>
            <w:noProof/>
            <w:webHidden/>
          </w:rPr>
          <w:fldChar w:fldCharType="separate"/>
        </w:r>
        <w:r w:rsidR="00D70274">
          <w:rPr>
            <w:noProof/>
            <w:webHidden/>
          </w:rPr>
          <w:t>14</w:t>
        </w:r>
        <w:r w:rsidR="00D70274">
          <w:rPr>
            <w:noProof/>
            <w:webHidden/>
          </w:rPr>
          <w:fldChar w:fldCharType="end"/>
        </w:r>
      </w:hyperlink>
    </w:p>
    <w:p w:rsidR="00D70274" w:rsidRDefault="0012244C">
      <w:pPr>
        <w:pStyle w:val="Indholdsfortegnelse2"/>
        <w:tabs>
          <w:tab w:val="left" w:pos="880"/>
          <w:tab w:val="right" w:leader="dot" w:pos="9320"/>
        </w:tabs>
        <w:rPr>
          <w:rFonts w:asciiTheme="minorHAnsi" w:eastAsiaTheme="minorEastAsia" w:hAnsiTheme="minorHAnsi" w:cstheme="minorBidi"/>
          <w:noProof/>
          <w:sz w:val="22"/>
          <w:szCs w:val="22"/>
          <w:lang w:val="da-DK" w:eastAsia="da-DK"/>
        </w:rPr>
      </w:pPr>
      <w:hyperlink w:anchor="_Toc22721456" w:history="1">
        <w:r w:rsidR="00D70274" w:rsidRPr="00C6042D">
          <w:rPr>
            <w:rStyle w:val="Hyperlink"/>
            <w:noProof/>
            <w:lang w:val="en-US"/>
          </w:rPr>
          <w:t>4.1</w:t>
        </w:r>
        <w:r w:rsidR="00D70274">
          <w:rPr>
            <w:rFonts w:asciiTheme="minorHAnsi" w:eastAsiaTheme="minorEastAsia" w:hAnsiTheme="minorHAnsi" w:cstheme="minorBidi"/>
            <w:noProof/>
            <w:sz w:val="22"/>
            <w:szCs w:val="22"/>
            <w:lang w:val="da-DK" w:eastAsia="da-DK"/>
          </w:rPr>
          <w:tab/>
        </w:r>
        <w:r w:rsidR="00D70274" w:rsidRPr="00C6042D">
          <w:rPr>
            <w:rStyle w:val="Hyperlink"/>
            <w:noProof/>
            <w:lang w:val="en-US"/>
          </w:rPr>
          <w:t>Entities</w:t>
        </w:r>
        <w:r w:rsidR="00D70274">
          <w:rPr>
            <w:noProof/>
            <w:webHidden/>
          </w:rPr>
          <w:tab/>
        </w:r>
        <w:r w:rsidR="00D70274">
          <w:rPr>
            <w:noProof/>
            <w:webHidden/>
          </w:rPr>
          <w:fldChar w:fldCharType="begin"/>
        </w:r>
        <w:r w:rsidR="00D70274">
          <w:rPr>
            <w:noProof/>
            <w:webHidden/>
          </w:rPr>
          <w:instrText xml:space="preserve"> PAGEREF _Toc22721456 \h </w:instrText>
        </w:r>
        <w:r w:rsidR="00D70274">
          <w:rPr>
            <w:noProof/>
            <w:webHidden/>
          </w:rPr>
        </w:r>
        <w:r w:rsidR="00D70274">
          <w:rPr>
            <w:noProof/>
            <w:webHidden/>
          </w:rPr>
          <w:fldChar w:fldCharType="separate"/>
        </w:r>
        <w:r w:rsidR="00D70274">
          <w:rPr>
            <w:noProof/>
            <w:webHidden/>
          </w:rPr>
          <w:t>14</w:t>
        </w:r>
        <w:r w:rsidR="00D70274">
          <w:rPr>
            <w:noProof/>
            <w:webHidden/>
          </w:rPr>
          <w:fldChar w:fldCharType="end"/>
        </w:r>
      </w:hyperlink>
    </w:p>
    <w:p w:rsidR="00D70274" w:rsidRDefault="0012244C">
      <w:pPr>
        <w:pStyle w:val="Indholdsfortegnelse2"/>
        <w:tabs>
          <w:tab w:val="left" w:pos="880"/>
          <w:tab w:val="right" w:leader="dot" w:pos="9320"/>
        </w:tabs>
        <w:rPr>
          <w:rFonts w:asciiTheme="minorHAnsi" w:eastAsiaTheme="minorEastAsia" w:hAnsiTheme="minorHAnsi" w:cstheme="minorBidi"/>
          <w:noProof/>
          <w:sz w:val="22"/>
          <w:szCs w:val="22"/>
          <w:lang w:val="da-DK" w:eastAsia="da-DK"/>
        </w:rPr>
      </w:pPr>
      <w:hyperlink w:anchor="_Toc22721457" w:history="1">
        <w:r w:rsidR="00D70274" w:rsidRPr="00C6042D">
          <w:rPr>
            <w:rStyle w:val="Hyperlink"/>
            <w:noProof/>
          </w:rPr>
          <w:t>4.2</w:t>
        </w:r>
        <w:r w:rsidR="00D70274">
          <w:rPr>
            <w:rFonts w:asciiTheme="minorHAnsi" w:eastAsiaTheme="minorEastAsia" w:hAnsiTheme="minorHAnsi" w:cstheme="minorBidi"/>
            <w:noProof/>
            <w:sz w:val="22"/>
            <w:szCs w:val="22"/>
            <w:lang w:val="da-DK" w:eastAsia="da-DK"/>
          </w:rPr>
          <w:tab/>
        </w:r>
        <w:r w:rsidR="00D70274" w:rsidRPr="00C6042D">
          <w:rPr>
            <w:rStyle w:val="Hyperlink"/>
            <w:noProof/>
          </w:rPr>
          <w:t>Storage</w:t>
        </w:r>
        <w:r w:rsidR="00D70274">
          <w:rPr>
            <w:noProof/>
            <w:webHidden/>
          </w:rPr>
          <w:tab/>
        </w:r>
        <w:r w:rsidR="00D70274">
          <w:rPr>
            <w:noProof/>
            <w:webHidden/>
          </w:rPr>
          <w:fldChar w:fldCharType="begin"/>
        </w:r>
        <w:r w:rsidR="00D70274">
          <w:rPr>
            <w:noProof/>
            <w:webHidden/>
          </w:rPr>
          <w:instrText xml:space="preserve"> PAGEREF _Toc22721457 \h </w:instrText>
        </w:r>
        <w:r w:rsidR="00D70274">
          <w:rPr>
            <w:noProof/>
            <w:webHidden/>
          </w:rPr>
        </w:r>
        <w:r w:rsidR="00D70274">
          <w:rPr>
            <w:noProof/>
            <w:webHidden/>
          </w:rPr>
          <w:fldChar w:fldCharType="separate"/>
        </w:r>
        <w:r w:rsidR="00D70274">
          <w:rPr>
            <w:noProof/>
            <w:webHidden/>
          </w:rPr>
          <w:t>16</w:t>
        </w:r>
        <w:r w:rsidR="00D70274">
          <w:rPr>
            <w:noProof/>
            <w:webHidden/>
          </w:rPr>
          <w:fldChar w:fldCharType="end"/>
        </w:r>
      </w:hyperlink>
    </w:p>
    <w:p w:rsidR="00D70274" w:rsidRDefault="0012244C">
      <w:pPr>
        <w:pStyle w:val="Indholdsfortegnelse1"/>
        <w:tabs>
          <w:tab w:val="left" w:pos="440"/>
          <w:tab w:val="right" w:leader="dot" w:pos="9320"/>
        </w:tabs>
        <w:rPr>
          <w:rFonts w:asciiTheme="minorHAnsi" w:eastAsiaTheme="minorEastAsia" w:hAnsiTheme="minorHAnsi" w:cstheme="minorBidi"/>
          <w:noProof/>
          <w:sz w:val="22"/>
          <w:szCs w:val="22"/>
          <w:lang w:val="da-DK" w:eastAsia="da-DK"/>
        </w:rPr>
      </w:pPr>
      <w:hyperlink w:anchor="_Toc22721458" w:history="1">
        <w:r w:rsidR="00D70274" w:rsidRPr="00C6042D">
          <w:rPr>
            <w:rStyle w:val="Hyperlink"/>
            <w:noProof/>
          </w:rPr>
          <w:t>5</w:t>
        </w:r>
        <w:r w:rsidR="00D70274">
          <w:rPr>
            <w:rFonts w:asciiTheme="minorHAnsi" w:eastAsiaTheme="minorEastAsia" w:hAnsiTheme="minorHAnsi" w:cstheme="minorBidi"/>
            <w:noProof/>
            <w:sz w:val="22"/>
            <w:szCs w:val="22"/>
            <w:lang w:val="da-DK" w:eastAsia="da-DK"/>
          </w:rPr>
          <w:tab/>
        </w:r>
        <w:r w:rsidR="00D70274" w:rsidRPr="00C6042D">
          <w:rPr>
            <w:rStyle w:val="Hyperlink"/>
            <w:noProof/>
          </w:rPr>
          <w:t>Detailed specification</w:t>
        </w:r>
        <w:r w:rsidR="00D70274">
          <w:rPr>
            <w:noProof/>
            <w:webHidden/>
          </w:rPr>
          <w:tab/>
        </w:r>
        <w:r w:rsidR="00D70274">
          <w:rPr>
            <w:noProof/>
            <w:webHidden/>
          </w:rPr>
          <w:fldChar w:fldCharType="begin"/>
        </w:r>
        <w:r w:rsidR="00D70274">
          <w:rPr>
            <w:noProof/>
            <w:webHidden/>
          </w:rPr>
          <w:instrText xml:space="preserve"> PAGEREF _Toc22721458 \h </w:instrText>
        </w:r>
        <w:r w:rsidR="00D70274">
          <w:rPr>
            <w:noProof/>
            <w:webHidden/>
          </w:rPr>
        </w:r>
        <w:r w:rsidR="00D70274">
          <w:rPr>
            <w:noProof/>
            <w:webHidden/>
          </w:rPr>
          <w:fldChar w:fldCharType="separate"/>
        </w:r>
        <w:r w:rsidR="00D70274">
          <w:rPr>
            <w:noProof/>
            <w:webHidden/>
          </w:rPr>
          <w:t>17</w:t>
        </w:r>
        <w:r w:rsidR="00D70274">
          <w:rPr>
            <w:noProof/>
            <w:webHidden/>
          </w:rPr>
          <w:fldChar w:fldCharType="end"/>
        </w:r>
      </w:hyperlink>
    </w:p>
    <w:p w:rsidR="00D70274" w:rsidRDefault="0012244C">
      <w:pPr>
        <w:pStyle w:val="Indholdsfortegnelse2"/>
        <w:tabs>
          <w:tab w:val="left" w:pos="880"/>
          <w:tab w:val="right" w:leader="dot" w:pos="9320"/>
        </w:tabs>
        <w:rPr>
          <w:rFonts w:asciiTheme="minorHAnsi" w:eastAsiaTheme="minorEastAsia" w:hAnsiTheme="minorHAnsi" w:cstheme="minorBidi"/>
          <w:noProof/>
          <w:sz w:val="22"/>
          <w:szCs w:val="22"/>
          <w:lang w:val="da-DK" w:eastAsia="da-DK"/>
        </w:rPr>
      </w:pPr>
      <w:hyperlink w:anchor="_Toc22721459" w:history="1">
        <w:r w:rsidR="00D70274" w:rsidRPr="00C6042D">
          <w:rPr>
            <w:rStyle w:val="Hyperlink"/>
            <w:noProof/>
            <w:lang w:val="en-US"/>
          </w:rPr>
          <w:t>5.1</w:t>
        </w:r>
        <w:r w:rsidR="00D70274">
          <w:rPr>
            <w:rFonts w:asciiTheme="minorHAnsi" w:eastAsiaTheme="minorEastAsia" w:hAnsiTheme="minorHAnsi" w:cstheme="minorBidi"/>
            <w:noProof/>
            <w:sz w:val="22"/>
            <w:szCs w:val="22"/>
            <w:lang w:val="da-DK" w:eastAsia="da-DK"/>
          </w:rPr>
          <w:tab/>
        </w:r>
        <w:r w:rsidR="00D70274" w:rsidRPr="00C6042D">
          <w:rPr>
            <w:rStyle w:val="Hyperlink"/>
            <w:noProof/>
            <w:lang w:val="en-US"/>
          </w:rPr>
          <w:t>Content and functional requirements</w:t>
        </w:r>
        <w:r w:rsidR="00D70274">
          <w:rPr>
            <w:noProof/>
            <w:webHidden/>
          </w:rPr>
          <w:tab/>
        </w:r>
        <w:r w:rsidR="00D70274">
          <w:rPr>
            <w:noProof/>
            <w:webHidden/>
          </w:rPr>
          <w:fldChar w:fldCharType="begin"/>
        </w:r>
        <w:r w:rsidR="00D70274">
          <w:rPr>
            <w:noProof/>
            <w:webHidden/>
          </w:rPr>
          <w:instrText xml:space="preserve"> PAGEREF _Toc22721459 \h </w:instrText>
        </w:r>
        <w:r w:rsidR="00D70274">
          <w:rPr>
            <w:noProof/>
            <w:webHidden/>
          </w:rPr>
        </w:r>
        <w:r w:rsidR="00D70274">
          <w:rPr>
            <w:noProof/>
            <w:webHidden/>
          </w:rPr>
          <w:fldChar w:fldCharType="separate"/>
        </w:r>
        <w:r w:rsidR="00D70274">
          <w:rPr>
            <w:noProof/>
            <w:webHidden/>
          </w:rPr>
          <w:t>18</w:t>
        </w:r>
        <w:r w:rsidR="00D70274">
          <w:rPr>
            <w:noProof/>
            <w:webHidden/>
          </w:rPr>
          <w:fldChar w:fldCharType="end"/>
        </w:r>
      </w:hyperlink>
    </w:p>
    <w:p w:rsidR="00BA4BE7" w:rsidRPr="00134587" w:rsidRDefault="004B6190" w:rsidP="00134587">
      <w:pPr>
        <w:pStyle w:val="DocumentSubLabel"/>
        <w:sectPr w:rsidR="00BA4BE7" w:rsidRPr="00134587" w:rsidSect="00F970C6">
          <w:headerReference w:type="default" r:id="rId8"/>
          <w:footerReference w:type="default" r:id="rId9"/>
          <w:pgSz w:w="11907" w:h="16840" w:code="9"/>
          <w:pgMar w:top="1440" w:right="1077" w:bottom="1120" w:left="1500" w:header="720" w:footer="720" w:gutter="0"/>
          <w:pgNumType w:start="1"/>
          <w:cols w:space="720"/>
          <w:docGrid w:linePitch="272"/>
        </w:sectPr>
      </w:pPr>
      <w:r w:rsidRPr="00134587">
        <w:fldChar w:fldCharType="end"/>
      </w:r>
    </w:p>
    <w:p w:rsidR="005D0782" w:rsidRDefault="005D0782">
      <w:pPr>
        <w:spacing w:before="0" w:after="0"/>
        <w:rPr>
          <w:color w:val="7A9EBE"/>
          <w:spacing w:val="-10"/>
          <w:kern w:val="28"/>
          <w:sz w:val="36"/>
          <w:lang w:val="en-US"/>
        </w:rPr>
      </w:pPr>
      <w:r>
        <w:br w:type="page"/>
      </w:r>
    </w:p>
    <w:p w:rsidR="00BA4BE7" w:rsidRPr="00134587" w:rsidRDefault="00BA4BE7" w:rsidP="00134587">
      <w:pPr>
        <w:pStyle w:val="Overskrift1"/>
      </w:pPr>
      <w:bookmarkStart w:id="1" w:name="_Toc22721442"/>
      <w:r w:rsidRPr="00134587">
        <w:lastRenderedPageBreak/>
        <w:t>Introduction</w:t>
      </w:r>
      <w:bookmarkEnd w:id="1"/>
    </w:p>
    <w:p w:rsidR="0032518C" w:rsidRPr="00134587" w:rsidRDefault="0032518C" w:rsidP="00134587">
      <w:pPr>
        <w:rPr>
          <w:lang w:val="en-US"/>
        </w:rPr>
      </w:pPr>
      <w:r w:rsidRPr="00134587">
        <w:rPr>
          <w:lang w:val="en-US"/>
        </w:rPr>
        <w:t>A tool for authors with an interest in complex storylines. Also</w:t>
      </w:r>
      <w:r w:rsidR="004E70CC">
        <w:rPr>
          <w:lang w:val="en-US"/>
        </w:rPr>
        <w:t>,</w:t>
      </w:r>
      <w:r w:rsidRPr="00134587">
        <w:rPr>
          <w:lang w:val="en-US"/>
        </w:rPr>
        <w:t xml:space="preserve"> a tool for analyzing other titles and map how different aspects are covered throughout the work.</w:t>
      </w:r>
    </w:p>
    <w:p w:rsidR="00AA0C79" w:rsidRPr="00134587" w:rsidRDefault="0032518C" w:rsidP="00134587">
      <w:pPr>
        <w:rPr>
          <w:lang w:val="en-US"/>
        </w:rPr>
      </w:pPr>
      <w:r w:rsidRPr="00134587">
        <w:rPr>
          <w:lang w:val="en-US"/>
        </w:rPr>
        <w:t xml:space="preserve">In comparison with other tools, this tool focuses on the complex relation between the ideas and its textual representation as to offer a visual representation on how a complex matter is delivered in text. </w:t>
      </w:r>
    </w:p>
    <w:p w:rsidR="0032518C" w:rsidRPr="00134587" w:rsidRDefault="0032518C" w:rsidP="00134587">
      <w:pPr>
        <w:pStyle w:val="Overskrift2"/>
        <w:rPr>
          <w:lang w:val="en-US"/>
        </w:rPr>
      </w:pPr>
      <w:bookmarkStart w:id="2" w:name="_Toc22721443"/>
      <w:r w:rsidRPr="00134587">
        <w:rPr>
          <w:lang w:val="en-US"/>
        </w:rPr>
        <w:t>Market comparison</w:t>
      </w:r>
      <w:bookmarkEnd w:id="2"/>
    </w:p>
    <w:tbl>
      <w:tblPr>
        <w:tblStyle w:val="Specifikation"/>
        <w:tblW w:w="10490" w:type="dxa"/>
        <w:tblLook w:val="04A0" w:firstRow="1" w:lastRow="0" w:firstColumn="1" w:lastColumn="0" w:noHBand="0" w:noVBand="1"/>
      </w:tblPr>
      <w:tblGrid>
        <w:gridCol w:w="826"/>
        <w:gridCol w:w="1569"/>
        <w:gridCol w:w="8095"/>
      </w:tblGrid>
      <w:tr w:rsidR="0046671D" w:rsidRPr="00134587" w:rsidTr="005D07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6" w:type="dxa"/>
          </w:tcPr>
          <w:p w:rsidR="0046671D" w:rsidRPr="00134587" w:rsidRDefault="0046671D" w:rsidP="00134587">
            <w:pPr>
              <w:rPr>
                <w:noProof/>
              </w:rPr>
            </w:pPr>
          </w:p>
        </w:tc>
        <w:tc>
          <w:tcPr>
            <w:tcW w:w="1569" w:type="dxa"/>
          </w:tcPr>
          <w:p w:rsidR="0046671D" w:rsidRDefault="0046671D" w:rsidP="00134587">
            <w:pPr>
              <w:cnfStyle w:val="100000000000" w:firstRow="1" w:lastRow="0" w:firstColumn="0" w:lastColumn="0" w:oddVBand="0" w:evenVBand="0" w:oddHBand="0" w:evenHBand="0" w:firstRowFirstColumn="0" w:firstRowLastColumn="0" w:lastRowFirstColumn="0" w:lastRowLastColumn="0"/>
            </w:pPr>
          </w:p>
        </w:tc>
        <w:tc>
          <w:tcPr>
            <w:tcW w:w="8095" w:type="dxa"/>
          </w:tcPr>
          <w:p w:rsidR="0046671D" w:rsidRPr="00134587" w:rsidRDefault="0046671D" w:rsidP="00134587">
            <w:pPr>
              <w:cnfStyle w:val="100000000000" w:firstRow="1" w:lastRow="0" w:firstColumn="0" w:lastColumn="0" w:oddVBand="0" w:evenVBand="0" w:oddHBand="0" w:evenHBand="0" w:firstRowFirstColumn="0" w:firstRowLastColumn="0" w:lastRowFirstColumn="0" w:lastRowLastColumn="0"/>
              <w:rPr>
                <w:lang w:val="en-US"/>
              </w:rPr>
            </w:pPr>
          </w:p>
        </w:tc>
      </w:tr>
      <w:tr w:rsidR="0032518C" w:rsidRPr="00134587" w:rsidTr="005D0782">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826" w:type="dxa"/>
          </w:tcPr>
          <w:p w:rsidR="0032518C" w:rsidRPr="00134587" w:rsidRDefault="0032518C" w:rsidP="00134587">
            <w:pPr>
              <w:rPr>
                <w:lang w:val="en-US"/>
              </w:rPr>
            </w:pPr>
            <w:r w:rsidRPr="00134587">
              <w:rPr>
                <w:noProof/>
              </w:rPr>
              <w:drawing>
                <wp:inline distT="0" distB="0" distL="0" distR="0" wp14:anchorId="36911266" wp14:editId="767BB2F6">
                  <wp:extent cx="301925" cy="301925"/>
                  <wp:effectExtent l="0" t="0" r="3175" b="3175"/>
                  <wp:docPr id="2" name="Billede 2" descr="http://dramatica.com/design/images/dramatic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ramatica.com/design/images/dramatica-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331" cy="305331"/>
                          </a:xfrm>
                          <a:prstGeom prst="rect">
                            <a:avLst/>
                          </a:prstGeom>
                          <a:noFill/>
                          <a:ln>
                            <a:noFill/>
                          </a:ln>
                        </pic:spPr>
                      </pic:pic>
                    </a:graphicData>
                  </a:graphic>
                </wp:inline>
              </w:drawing>
            </w:r>
          </w:p>
        </w:tc>
        <w:tc>
          <w:tcPr>
            <w:tcW w:w="1569" w:type="dxa"/>
          </w:tcPr>
          <w:p w:rsidR="0032518C" w:rsidRPr="00134587" w:rsidRDefault="0012244C" w:rsidP="00134587">
            <w:pPr>
              <w:cnfStyle w:val="000000000000" w:firstRow="0" w:lastRow="0" w:firstColumn="0" w:lastColumn="0" w:oddVBand="0" w:evenVBand="0" w:oddHBand="0" w:evenHBand="0" w:firstRowFirstColumn="0" w:firstRowLastColumn="0" w:lastRowFirstColumn="0" w:lastRowLastColumn="0"/>
              <w:rPr>
                <w:lang w:val="en-US"/>
              </w:rPr>
            </w:pPr>
            <w:hyperlink r:id="rId11" w:tgtFrame="_blank" w:history="1">
              <w:proofErr w:type="spellStart"/>
              <w:r w:rsidR="0032518C" w:rsidRPr="00134587">
                <w:rPr>
                  <w:rStyle w:val="Hyperlink"/>
                  <w:rFonts w:cs="Segoe UI"/>
                  <w:spacing w:val="-1"/>
                  <w:szCs w:val="20"/>
                </w:rPr>
                <w:t>Dramatica</w:t>
              </w:r>
              <w:proofErr w:type="spellEnd"/>
            </w:hyperlink>
          </w:p>
        </w:tc>
        <w:tc>
          <w:tcPr>
            <w:tcW w:w="8095" w:type="dxa"/>
          </w:tcPr>
          <w:p w:rsidR="0032518C" w:rsidRPr="00134587" w:rsidRDefault="0032518C"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 xml:space="preserve">Desktop. Focuses on supporting the user in developing a story. As </w:t>
            </w:r>
            <w:r w:rsidR="005D0782" w:rsidRPr="00134587">
              <w:rPr>
                <w:lang w:val="en-US"/>
              </w:rPr>
              <w:t>opposed</w:t>
            </w:r>
            <w:r w:rsidRPr="00134587">
              <w:rPr>
                <w:lang w:val="en-US"/>
              </w:rPr>
              <w:t xml:space="preserve"> to MMP which only helps support the creative process</w:t>
            </w:r>
          </w:p>
          <w:p w:rsidR="0032518C" w:rsidRPr="00134587" w:rsidRDefault="0032518C"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noProof/>
                <w:lang w:val="en-US"/>
              </w:rPr>
              <w:drawing>
                <wp:inline distT="0" distB="0" distL="0" distR="0" wp14:anchorId="028D7464" wp14:editId="07B6DEE6">
                  <wp:extent cx="3437198" cy="166370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1450"/>
                          <a:stretch/>
                        </pic:blipFill>
                        <pic:spPr bwMode="auto">
                          <a:xfrm>
                            <a:off x="0" y="0"/>
                            <a:ext cx="3444820" cy="1667389"/>
                          </a:xfrm>
                          <a:prstGeom prst="rect">
                            <a:avLst/>
                          </a:prstGeom>
                          <a:ln>
                            <a:noFill/>
                          </a:ln>
                          <a:extLst>
                            <a:ext uri="{53640926-AAD7-44D8-BBD7-CCE9431645EC}">
                              <a14:shadowObscured xmlns:a14="http://schemas.microsoft.com/office/drawing/2010/main"/>
                            </a:ext>
                          </a:extLst>
                        </pic:spPr>
                      </pic:pic>
                    </a:graphicData>
                  </a:graphic>
                </wp:inline>
              </w:drawing>
            </w:r>
          </w:p>
        </w:tc>
      </w:tr>
      <w:tr w:rsidR="0032518C" w:rsidRPr="00134587" w:rsidTr="005D0782">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826" w:type="dxa"/>
          </w:tcPr>
          <w:p w:rsidR="0032518C" w:rsidRPr="00134587" w:rsidRDefault="0032518C" w:rsidP="00134587">
            <w:pPr>
              <w:rPr>
                <w:lang w:val="en-US"/>
              </w:rPr>
            </w:pPr>
            <w:r w:rsidRPr="00134587">
              <w:rPr>
                <w:noProof/>
              </w:rPr>
              <w:drawing>
                <wp:inline distT="0" distB="0" distL="0" distR="0" wp14:anchorId="0D91C460" wp14:editId="2C273E6E">
                  <wp:extent cx="301625" cy="301625"/>
                  <wp:effectExtent l="0" t="0" r="3175" b="3175"/>
                  <wp:docPr id="8" name="Billede 8" descr="https://www.storyist.com/assets/images/Storyist-Icon-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storyist.com/assets/images/Storyist-Icon-4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266" cy="303266"/>
                          </a:xfrm>
                          <a:prstGeom prst="rect">
                            <a:avLst/>
                          </a:prstGeom>
                          <a:noFill/>
                          <a:ln>
                            <a:noFill/>
                          </a:ln>
                        </pic:spPr>
                      </pic:pic>
                    </a:graphicData>
                  </a:graphic>
                </wp:inline>
              </w:drawing>
            </w:r>
          </w:p>
        </w:tc>
        <w:tc>
          <w:tcPr>
            <w:tcW w:w="1569" w:type="dxa"/>
          </w:tcPr>
          <w:p w:rsidR="0032518C" w:rsidRPr="00134587" w:rsidRDefault="0012244C" w:rsidP="00134587">
            <w:pPr>
              <w:cnfStyle w:val="000000000000" w:firstRow="0" w:lastRow="0" w:firstColumn="0" w:lastColumn="0" w:oddVBand="0" w:evenVBand="0" w:oddHBand="0" w:evenHBand="0" w:firstRowFirstColumn="0" w:firstRowLastColumn="0" w:lastRowFirstColumn="0" w:lastRowLastColumn="0"/>
              <w:rPr>
                <w:szCs w:val="20"/>
              </w:rPr>
            </w:pPr>
            <w:hyperlink r:id="rId14" w:tgtFrame="_blank" w:history="1">
              <w:proofErr w:type="spellStart"/>
              <w:r w:rsidR="0032518C" w:rsidRPr="00134587">
                <w:rPr>
                  <w:rStyle w:val="Hyperlink"/>
                  <w:rFonts w:cs="Segoe UI"/>
                  <w:spacing w:val="-1"/>
                  <w:szCs w:val="20"/>
                </w:rPr>
                <w:t>Storyist</w:t>
              </w:r>
              <w:proofErr w:type="spellEnd"/>
            </w:hyperlink>
          </w:p>
        </w:tc>
        <w:tc>
          <w:tcPr>
            <w:tcW w:w="8095" w:type="dxa"/>
          </w:tcPr>
          <w:p w:rsidR="0032518C" w:rsidRPr="00134587" w:rsidRDefault="0032518C"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 xml:space="preserve">Desktop. </w:t>
            </w:r>
            <w:proofErr w:type="spellStart"/>
            <w:r w:rsidRPr="00134587">
              <w:rPr>
                <w:lang w:val="en-US"/>
              </w:rPr>
              <w:t>Ios</w:t>
            </w:r>
            <w:proofErr w:type="spellEnd"/>
            <w:r w:rsidRPr="00134587">
              <w:rPr>
                <w:lang w:val="en-US"/>
              </w:rPr>
              <w:t xml:space="preserve"> only. Good PLOT OVERVIEW.</w:t>
            </w:r>
          </w:p>
        </w:tc>
      </w:tr>
      <w:tr w:rsidR="0032518C" w:rsidRPr="00134587" w:rsidTr="005D0782">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826" w:type="dxa"/>
          </w:tcPr>
          <w:p w:rsidR="0032518C" w:rsidRPr="00134587" w:rsidRDefault="0032518C" w:rsidP="00134587">
            <w:pPr>
              <w:rPr>
                <w:lang w:val="en-US"/>
              </w:rPr>
            </w:pPr>
            <w:r w:rsidRPr="00134587">
              <w:rPr>
                <w:noProof/>
              </w:rPr>
              <w:drawing>
                <wp:inline distT="0" distB="0" distL="0" distR="0" wp14:anchorId="7892C8F4" wp14:editId="323429AC">
                  <wp:extent cx="293001" cy="323850"/>
                  <wp:effectExtent l="0" t="0" r="0" b="0"/>
                  <wp:docPr id="7" name="Billede 7" descr="Story Pl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ory Planner"/>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6319" t="12062" r="16291" b="13454"/>
                          <a:stretch/>
                        </pic:blipFill>
                        <pic:spPr bwMode="auto">
                          <a:xfrm>
                            <a:off x="0" y="0"/>
                            <a:ext cx="308648" cy="34114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69" w:type="dxa"/>
          </w:tcPr>
          <w:p w:rsidR="0032518C" w:rsidRPr="00134587" w:rsidRDefault="0012244C" w:rsidP="00134587">
            <w:pPr>
              <w:cnfStyle w:val="000000000000" w:firstRow="0" w:lastRow="0" w:firstColumn="0" w:lastColumn="0" w:oddVBand="0" w:evenVBand="0" w:oddHBand="0" w:evenHBand="0" w:firstRowFirstColumn="0" w:firstRowLastColumn="0" w:lastRowFirstColumn="0" w:lastRowLastColumn="0"/>
              <w:rPr>
                <w:szCs w:val="20"/>
              </w:rPr>
            </w:pPr>
            <w:hyperlink r:id="rId16" w:tgtFrame="_blank" w:history="1">
              <w:r w:rsidR="0032518C" w:rsidRPr="00134587">
                <w:rPr>
                  <w:rStyle w:val="Hyperlink"/>
                  <w:rFonts w:cs="Segoe UI"/>
                  <w:spacing w:val="-1"/>
                  <w:szCs w:val="20"/>
                </w:rPr>
                <w:t>Story Planner</w:t>
              </w:r>
            </w:hyperlink>
          </w:p>
        </w:tc>
        <w:tc>
          <w:tcPr>
            <w:tcW w:w="8095" w:type="dxa"/>
          </w:tcPr>
          <w:p w:rsidR="0032518C" w:rsidRPr="00134587" w:rsidRDefault="0032518C"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 xml:space="preserve">Desktop </w:t>
            </w:r>
            <w:proofErr w:type="spellStart"/>
            <w:r w:rsidRPr="00134587">
              <w:rPr>
                <w:lang w:val="en-US"/>
              </w:rPr>
              <w:t>Ios</w:t>
            </w:r>
            <w:proofErr w:type="spellEnd"/>
            <w:r w:rsidRPr="00134587">
              <w:rPr>
                <w:lang w:val="en-US"/>
              </w:rPr>
              <w:t xml:space="preserve"> only. Too simple.</w:t>
            </w:r>
          </w:p>
        </w:tc>
      </w:tr>
      <w:tr w:rsidR="0032518C" w:rsidRPr="00134587" w:rsidTr="005D0782">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826" w:type="dxa"/>
          </w:tcPr>
          <w:p w:rsidR="0032518C" w:rsidRPr="00134587" w:rsidRDefault="0032518C" w:rsidP="00134587">
            <w:pPr>
              <w:rPr>
                <w:lang w:val="en-US"/>
              </w:rPr>
            </w:pPr>
            <w:r w:rsidRPr="00134587">
              <w:rPr>
                <w:lang w:val="en-US"/>
              </w:rPr>
              <w:t>[a cat]</w:t>
            </w:r>
          </w:p>
        </w:tc>
        <w:tc>
          <w:tcPr>
            <w:tcW w:w="1569" w:type="dxa"/>
          </w:tcPr>
          <w:p w:rsidR="0032518C" w:rsidRPr="00134587" w:rsidRDefault="0012244C" w:rsidP="00134587">
            <w:pPr>
              <w:cnfStyle w:val="000000000000" w:firstRow="0" w:lastRow="0" w:firstColumn="0" w:lastColumn="0" w:oddVBand="0" w:evenVBand="0" w:oddHBand="0" w:evenHBand="0" w:firstRowFirstColumn="0" w:firstRowLastColumn="0" w:lastRowFirstColumn="0" w:lastRowLastColumn="0"/>
              <w:rPr>
                <w:szCs w:val="20"/>
              </w:rPr>
            </w:pPr>
            <w:hyperlink r:id="rId17" w:tgtFrame="_blank" w:history="1">
              <w:r w:rsidR="0032518C" w:rsidRPr="00134587">
                <w:rPr>
                  <w:rStyle w:val="Hyperlink"/>
                  <w:rFonts w:cs="Segoe UI"/>
                  <w:spacing w:val="-1"/>
                  <w:szCs w:val="20"/>
                </w:rPr>
                <w:t>Save the Cat</w:t>
              </w:r>
            </w:hyperlink>
          </w:p>
        </w:tc>
        <w:tc>
          <w:tcPr>
            <w:tcW w:w="8095" w:type="dxa"/>
          </w:tcPr>
          <w:p w:rsidR="0032518C" w:rsidRPr="00134587" w:rsidRDefault="0032518C"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Desktop and app. Focus on screenwriting. Ugly! A lot of focus on "method".</w:t>
            </w:r>
          </w:p>
        </w:tc>
      </w:tr>
      <w:tr w:rsidR="0032518C" w:rsidRPr="00134587" w:rsidTr="005D0782">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826" w:type="dxa"/>
          </w:tcPr>
          <w:p w:rsidR="0032518C" w:rsidRPr="00134587" w:rsidRDefault="0032518C" w:rsidP="00134587">
            <w:pPr>
              <w:rPr>
                <w:sz w:val="14"/>
                <w:lang w:val="en-US"/>
              </w:rPr>
            </w:pPr>
            <w:r w:rsidRPr="00134587">
              <w:rPr>
                <w:noProof/>
              </w:rPr>
              <w:drawing>
                <wp:inline distT="0" distB="0" distL="0" distR="0" wp14:anchorId="162F7272" wp14:editId="3546336A">
                  <wp:extent cx="379526" cy="80010"/>
                  <wp:effectExtent l="0" t="0" r="1905" b="0"/>
                  <wp:docPr id="9" name="Billede 9" descr="http://truby.com/wp-content/uploads/2012/12/trub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truby.com/wp-content/uploads/2012/12/trubylogo.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9578" cy="103211"/>
                          </a:xfrm>
                          <a:prstGeom prst="rect">
                            <a:avLst/>
                          </a:prstGeom>
                          <a:noFill/>
                          <a:ln>
                            <a:noFill/>
                          </a:ln>
                        </pic:spPr>
                      </pic:pic>
                    </a:graphicData>
                  </a:graphic>
                </wp:inline>
              </w:drawing>
            </w:r>
          </w:p>
        </w:tc>
        <w:tc>
          <w:tcPr>
            <w:tcW w:w="1569" w:type="dxa"/>
          </w:tcPr>
          <w:p w:rsidR="0032518C" w:rsidRPr="00134587" w:rsidRDefault="0012244C" w:rsidP="00134587">
            <w:pPr>
              <w:cnfStyle w:val="000000000000" w:firstRow="0" w:lastRow="0" w:firstColumn="0" w:lastColumn="0" w:oddVBand="0" w:evenVBand="0" w:oddHBand="0" w:evenHBand="0" w:firstRowFirstColumn="0" w:firstRowLastColumn="0" w:lastRowFirstColumn="0" w:lastRowLastColumn="0"/>
              <w:rPr>
                <w:szCs w:val="20"/>
              </w:rPr>
            </w:pPr>
            <w:hyperlink r:id="rId19" w:tgtFrame="_blank" w:history="1">
              <w:proofErr w:type="spellStart"/>
              <w:r w:rsidR="0032518C" w:rsidRPr="00134587">
                <w:rPr>
                  <w:rStyle w:val="Hyperlink"/>
                  <w:rFonts w:cs="Segoe UI"/>
                  <w:spacing w:val="-1"/>
                  <w:szCs w:val="20"/>
                </w:rPr>
                <w:t>Truby’s</w:t>
              </w:r>
              <w:proofErr w:type="spellEnd"/>
              <w:r w:rsidR="0032518C" w:rsidRPr="00134587">
                <w:rPr>
                  <w:rStyle w:val="Hyperlink"/>
                  <w:rFonts w:cs="Segoe UI"/>
                  <w:spacing w:val="-1"/>
                  <w:szCs w:val="20"/>
                </w:rPr>
                <w:t xml:space="preserve"> tools</w:t>
              </w:r>
            </w:hyperlink>
          </w:p>
        </w:tc>
        <w:tc>
          <w:tcPr>
            <w:tcW w:w="8095" w:type="dxa"/>
          </w:tcPr>
          <w:p w:rsidR="0032518C" w:rsidRPr="00134587" w:rsidRDefault="0032518C"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Desktop. Ugly! A lot of focus on "method".</w:t>
            </w:r>
          </w:p>
        </w:tc>
      </w:tr>
      <w:tr w:rsidR="0032518C" w:rsidRPr="00134587" w:rsidTr="005D0782">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826" w:type="dxa"/>
          </w:tcPr>
          <w:p w:rsidR="0032518C" w:rsidRPr="00134587" w:rsidRDefault="0032518C" w:rsidP="00134587">
            <w:pPr>
              <w:rPr>
                <w:lang w:val="en-US"/>
              </w:rPr>
            </w:pPr>
            <w:r w:rsidRPr="00134587">
              <w:rPr>
                <w:noProof/>
                <w:lang w:val="en-US"/>
              </w:rPr>
              <w:drawing>
                <wp:inline distT="0" distB="0" distL="0" distR="0" wp14:anchorId="612F4598" wp14:editId="6D8DBB1F">
                  <wp:extent cx="327660" cy="154275"/>
                  <wp:effectExtent l="0" t="0" r="0" b="0"/>
                  <wp:docPr id="4" name="Billede 4" descr="C:\Users\md\AppData\Local\Microsoft\Windows\INetCache\Content.MSO\BBBD3A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d\AppData\Local\Microsoft\Windows\INetCache\Content.MSO\BBBD3A7A.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1940" cy="165707"/>
                          </a:xfrm>
                          <a:prstGeom prst="rect">
                            <a:avLst/>
                          </a:prstGeom>
                          <a:noFill/>
                          <a:ln>
                            <a:noFill/>
                          </a:ln>
                        </pic:spPr>
                      </pic:pic>
                    </a:graphicData>
                  </a:graphic>
                </wp:inline>
              </w:drawing>
            </w:r>
          </w:p>
        </w:tc>
        <w:tc>
          <w:tcPr>
            <w:tcW w:w="1569" w:type="dxa"/>
          </w:tcPr>
          <w:p w:rsidR="0032518C" w:rsidRPr="00134587" w:rsidRDefault="0012244C" w:rsidP="00134587">
            <w:pPr>
              <w:cnfStyle w:val="000000000000" w:firstRow="0" w:lastRow="0" w:firstColumn="0" w:lastColumn="0" w:oddVBand="0" w:evenVBand="0" w:oddHBand="0" w:evenHBand="0" w:firstRowFirstColumn="0" w:firstRowLastColumn="0" w:lastRowFirstColumn="0" w:lastRowLastColumn="0"/>
              <w:rPr>
                <w:szCs w:val="20"/>
              </w:rPr>
            </w:pPr>
            <w:hyperlink r:id="rId21" w:tgtFrame="_blank" w:history="1">
              <w:r w:rsidR="0032518C" w:rsidRPr="00134587">
                <w:rPr>
                  <w:rStyle w:val="Hyperlink"/>
                  <w:rFonts w:cs="Segoe UI"/>
                  <w:spacing w:val="-1"/>
                  <w:szCs w:val="20"/>
                </w:rPr>
                <w:t>Novel Software</w:t>
              </w:r>
            </w:hyperlink>
          </w:p>
        </w:tc>
        <w:tc>
          <w:tcPr>
            <w:tcW w:w="8095" w:type="dxa"/>
          </w:tcPr>
          <w:p w:rsidR="0032518C" w:rsidRPr="00134587" w:rsidRDefault="0032518C"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Web and desktop</w:t>
            </w:r>
            <w:r w:rsidR="00134587">
              <w:rPr>
                <w:lang w:val="en-US"/>
              </w:rPr>
              <w:t xml:space="preserve">. </w:t>
            </w:r>
            <w:r w:rsidRPr="00134587">
              <w:rPr>
                <w:lang w:val="en-US"/>
              </w:rPr>
              <w:t>Has "Advanced Plot Point Tracking"</w:t>
            </w:r>
          </w:p>
          <w:p w:rsidR="0032518C" w:rsidRPr="00134587" w:rsidRDefault="0032518C"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noProof/>
                <w:lang w:val="en-US"/>
              </w:rPr>
              <w:drawing>
                <wp:inline distT="0" distB="0" distL="0" distR="0" wp14:anchorId="71508B78" wp14:editId="3A037A7F">
                  <wp:extent cx="3145593" cy="1841500"/>
                  <wp:effectExtent l="0" t="0" r="0" b="635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21833"/>
                          <a:stretch/>
                        </pic:blipFill>
                        <pic:spPr bwMode="auto">
                          <a:xfrm>
                            <a:off x="0" y="0"/>
                            <a:ext cx="3187542" cy="1866058"/>
                          </a:xfrm>
                          <a:prstGeom prst="rect">
                            <a:avLst/>
                          </a:prstGeom>
                          <a:ln>
                            <a:noFill/>
                          </a:ln>
                          <a:extLst>
                            <a:ext uri="{53640926-AAD7-44D8-BBD7-CCE9431645EC}">
                              <a14:shadowObscured xmlns:a14="http://schemas.microsoft.com/office/drawing/2010/main"/>
                            </a:ext>
                          </a:extLst>
                        </pic:spPr>
                      </pic:pic>
                    </a:graphicData>
                  </a:graphic>
                </wp:inline>
              </w:drawing>
            </w:r>
          </w:p>
        </w:tc>
      </w:tr>
      <w:tr w:rsidR="0032518C" w:rsidRPr="00134587" w:rsidTr="005D0782">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826" w:type="dxa"/>
          </w:tcPr>
          <w:p w:rsidR="0032518C" w:rsidRPr="00134587" w:rsidRDefault="0032518C" w:rsidP="00134587">
            <w:pPr>
              <w:rPr>
                <w:lang w:val="en-US"/>
              </w:rPr>
            </w:pPr>
            <w:r w:rsidRPr="00134587">
              <w:rPr>
                <w:noProof/>
                <w:lang w:val="en-US"/>
              </w:rPr>
              <w:drawing>
                <wp:inline distT="0" distB="0" distL="0" distR="0" wp14:anchorId="327F3660" wp14:editId="5555CB5A">
                  <wp:extent cx="336550" cy="336550"/>
                  <wp:effectExtent l="0" t="0" r="6350" b="6350"/>
                  <wp:docPr id="3" name="Billede 3" descr="C:\Users\md\AppData\Local\Microsoft\Windows\INetCache\Content.MSO\3D18E88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d\AppData\Local\Microsoft\Windows\INetCache\Content.MSO\3D18E88C.tm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2145" cy="342145"/>
                          </a:xfrm>
                          <a:prstGeom prst="rect">
                            <a:avLst/>
                          </a:prstGeom>
                          <a:noFill/>
                          <a:ln>
                            <a:noFill/>
                          </a:ln>
                        </pic:spPr>
                      </pic:pic>
                    </a:graphicData>
                  </a:graphic>
                </wp:inline>
              </w:drawing>
            </w:r>
          </w:p>
        </w:tc>
        <w:tc>
          <w:tcPr>
            <w:tcW w:w="1569" w:type="dxa"/>
          </w:tcPr>
          <w:p w:rsidR="0032518C" w:rsidRPr="00134587" w:rsidRDefault="0012244C" w:rsidP="00134587">
            <w:pPr>
              <w:cnfStyle w:val="000000000000" w:firstRow="0" w:lastRow="0" w:firstColumn="0" w:lastColumn="0" w:oddVBand="0" w:evenVBand="0" w:oddHBand="0" w:evenHBand="0" w:firstRowFirstColumn="0" w:firstRowLastColumn="0" w:lastRowFirstColumn="0" w:lastRowLastColumn="0"/>
              <w:rPr>
                <w:szCs w:val="20"/>
                <w:lang w:val="en-US"/>
              </w:rPr>
            </w:pPr>
            <w:hyperlink r:id="rId24" w:history="1">
              <w:r w:rsidR="0032518C" w:rsidRPr="00134587">
                <w:rPr>
                  <w:rStyle w:val="Hyperlink"/>
                  <w:szCs w:val="20"/>
                  <w:lang w:val="en-US"/>
                </w:rPr>
                <w:t>Scrivener &amp; Scrapple</w:t>
              </w:r>
            </w:hyperlink>
          </w:p>
        </w:tc>
        <w:tc>
          <w:tcPr>
            <w:tcW w:w="8095" w:type="dxa"/>
          </w:tcPr>
          <w:p w:rsidR="0032518C" w:rsidRPr="00134587" w:rsidRDefault="0032518C"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Desktop. Keeps track of details.</w:t>
            </w:r>
          </w:p>
        </w:tc>
      </w:tr>
      <w:tr w:rsidR="0032518C" w:rsidRPr="00134587" w:rsidTr="005D0782">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826" w:type="dxa"/>
          </w:tcPr>
          <w:p w:rsidR="0032518C" w:rsidRPr="00134587" w:rsidRDefault="0032518C" w:rsidP="00134587">
            <w:pPr>
              <w:rPr>
                <w:lang w:val="en-US"/>
              </w:rPr>
            </w:pPr>
            <w:r w:rsidRPr="00134587">
              <w:rPr>
                <w:noProof/>
                <w:lang w:val="en-US"/>
              </w:rPr>
              <w:drawing>
                <wp:inline distT="0" distB="0" distL="0" distR="0" wp14:anchorId="57672AAA" wp14:editId="2BDC95F9">
                  <wp:extent cx="327660" cy="327660"/>
                  <wp:effectExtent l="0" t="0" r="0" b="0"/>
                  <wp:docPr id="5" name="Billede 5" descr="C:\Users\md\AppData\Local\Microsoft\Windows\INetCache\Content.MSO\B1B8D8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d\AppData\Local\Microsoft\Windows\INetCache\Content.MSO\B1B8D898.tmp"/>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1630" cy="331630"/>
                          </a:xfrm>
                          <a:prstGeom prst="rect">
                            <a:avLst/>
                          </a:prstGeom>
                          <a:noFill/>
                          <a:ln>
                            <a:noFill/>
                          </a:ln>
                        </pic:spPr>
                      </pic:pic>
                    </a:graphicData>
                  </a:graphic>
                </wp:inline>
              </w:drawing>
            </w:r>
          </w:p>
        </w:tc>
        <w:tc>
          <w:tcPr>
            <w:tcW w:w="1569" w:type="dxa"/>
          </w:tcPr>
          <w:p w:rsidR="0032518C" w:rsidRPr="00134587" w:rsidRDefault="0012244C" w:rsidP="00134587">
            <w:pPr>
              <w:cnfStyle w:val="000000000000" w:firstRow="0" w:lastRow="0" w:firstColumn="0" w:lastColumn="0" w:oddVBand="0" w:evenVBand="0" w:oddHBand="0" w:evenHBand="0" w:firstRowFirstColumn="0" w:firstRowLastColumn="0" w:lastRowFirstColumn="0" w:lastRowLastColumn="0"/>
              <w:rPr>
                <w:lang w:val="en-US"/>
              </w:rPr>
            </w:pPr>
            <w:hyperlink r:id="rId26" w:history="1">
              <w:r w:rsidR="0032518C" w:rsidRPr="00134587">
                <w:rPr>
                  <w:rStyle w:val="Hyperlink"/>
                  <w:lang w:val="en-US"/>
                </w:rPr>
                <w:t>Evernote</w:t>
              </w:r>
            </w:hyperlink>
          </w:p>
        </w:tc>
        <w:tc>
          <w:tcPr>
            <w:tcW w:w="8095" w:type="dxa"/>
          </w:tcPr>
          <w:p w:rsidR="0032518C" w:rsidRPr="00134587" w:rsidRDefault="0032518C"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Collections. Online. API!!!</w:t>
            </w:r>
          </w:p>
        </w:tc>
      </w:tr>
      <w:tr w:rsidR="0032518C" w:rsidRPr="00134587" w:rsidTr="005D0782">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826" w:type="dxa"/>
          </w:tcPr>
          <w:p w:rsidR="0032518C" w:rsidRPr="00134587" w:rsidRDefault="0032518C" w:rsidP="00134587">
            <w:pPr>
              <w:rPr>
                <w:noProof/>
                <w:lang w:val="en-US"/>
              </w:rPr>
            </w:pPr>
            <w:r w:rsidRPr="00134587">
              <w:rPr>
                <w:noProof/>
                <w:lang w:val="en-US"/>
              </w:rPr>
              <w:drawing>
                <wp:inline distT="0" distB="0" distL="0" distR="0" wp14:anchorId="48723F9B" wp14:editId="61FF0874">
                  <wp:extent cx="305759" cy="283845"/>
                  <wp:effectExtent l="0" t="0" r="0" b="1905"/>
                  <wp:docPr id="11" name="Billede 11" descr="C:\Users\md\AppData\Local\Microsoft\Windows\INetCache\Content.MSO\6AA094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d\AppData\Local\Microsoft\Windows\INetCache\Content.MSO\6AA094F0.tmp"/>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25502" t="13979" r="30144" b="12670"/>
                          <a:stretch/>
                        </pic:blipFill>
                        <pic:spPr bwMode="auto">
                          <a:xfrm>
                            <a:off x="0" y="0"/>
                            <a:ext cx="324770" cy="30149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69" w:type="dxa"/>
          </w:tcPr>
          <w:p w:rsidR="0032518C" w:rsidRPr="00134587" w:rsidRDefault="0032518C"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OneNote</w:t>
            </w:r>
          </w:p>
        </w:tc>
        <w:tc>
          <w:tcPr>
            <w:tcW w:w="8095" w:type="dxa"/>
          </w:tcPr>
          <w:p w:rsidR="0032518C" w:rsidRPr="00134587" w:rsidRDefault="0032518C" w:rsidP="00134587">
            <w:pPr>
              <w:cnfStyle w:val="000000000000" w:firstRow="0" w:lastRow="0" w:firstColumn="0" w:lastColumn="0" w:oddVBand="0" w:evenVBand="0" w:oddHBand="0" w:evenHBand="0" w:firstRowFirstColumn="0" w:firstRowLastColumn="0" w:lastRowFirstColumn="0" w:lastRowLastColumn="0"/>
              <w:rPr>
                <w:lang w:val="en-US"/>
              </w:rPr>
            </w:pPr>
            <w:proofErr w:type="gramStart"/>
            <w:r w:rsidRPr="00134587">
              <w:rPr>
                <w:lang w:val="en-US"/>
              </w:rPr>
              <w:t>Collections .</w:t>
            </w:r>
            <w:proofErr w:type="gramEnd"/>
            <w:r w:rsidRPr="00134587">
              <w:rPr>
                <w:lang w:val="en-US"/>
              </w:rPr>
              <w:t xml:space="preserve"> Much like Evernote, but free for most people and part of the MS ecosystem. Good for alternative off/onloading.</w:t>
            </w:r>
          </w:p>
        </w:tc>
      </w:tr>
      <w:tr w:rsidR="0032518C" w:rsidRPr="00134587" w:rsidTr="005D0782">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826" w:type="dxa"/>
          </w:tcPr>
          <w:p w:rsidR="0032518C" w:rsidRPr="00134587" w:rsidRDefault="0032518C" w:rsidP="00134587">
            <w:pPr>
              <w:rPr>
                <w:lang w:val="en-US"/>
              </w:rPr>
            </w:pPr>
            <w:r w:rsidRPr="00134587">
              <w:rPr>
                <w:noProof/>
              </w:rPr>
              <w:drawing>
                <wp:inline distT="0" distB="0" distL="0" distR="0" wp14:anchorId="0FF4409B" wp14:editId="285F3474">
                  <wp:extent cx="285750" cy="285750"/>
                  <wp:effectExtent l="0" t="0" r="0" b="0"/>
                  <wp:docPr id="6" name="Billede 6" descr="https://www.finaldraft.com/wp-content/themes/Divi-Space-Child/images/fd11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finaldraft.com/wp-content/themes/Divi-Space-Child/images/fd11_logo.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0503" cy="300503"/>
                          </a:xfrm>
                          <a:prstGeom prst="rect">
                            <a:avLst/>
                          </a:prstGeom>
                          <a:noFill/>
                          <a:ln>
                            <a:noFill/>
                          </a:ln>
                        </pic:spPr>
                      </pic:pic>
                    </a:graphicData>
                  </a:graphic>
                </wp:inline>
              </w:drawing>
            </w:r>
          </w:p>
        </w:tc>
        <w:tc>
          <w:tcPr>
            <w:tcW w:w="1569" w:type="dxa"/>
          </w:tcPr>
          <w:p w:rsidR="0032518C" w:rsidRPr="00134587" w:rsidRDefault="0012244C" w:rsidP="00134587">
            <w:pPr>
              <w:cnfStyle w:val="000000000000" w:firstRow="0" w:lastRow="0" w:firstColumn="0" w:lastColumn="0" w:oddVBand="0" w:evenVBand="0" w:oddHBand="0" w:evenHBand="0" w:firstRowFirstColumn="0" w:firstRowLastColumn="0" w:lastRowFirstColumn="0" w:lastRowLastColumn="0"/>
              <w:rPr>
                <w:lang w:val="en-US"/>
              </w:rPr>
            </w:pPr>
            <w:hyperlink r:id="rId29" w:history="1">
              <w:r w:rsidR="0032518C" w:rsidRPr="00134587">
                <w:rPr>
                  <w:rStyle w:val="Hyperlink"/>
                  <w:lang w:val="en-US"/>
                </w:rPr>
                <w:t>Final draft</w:t>
              </w:r>
            </w:hyperlink>
          </w:p>
        </w:tc>
        <w:tc>
          <w:tcPr>
            <w:tcW w:w="8095" w:type="dxa"/>
          </w:tcPr>
          <w:p w:rsidR="0032518C" w:rsidRPr="00134587" w:rsidRDefault="0032518C"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Desktop. Screenwriting focus</w:t>
            </w:r>
            <w:r w:rsidR="00134587">
              <w:rPr>
                <w:lang w:val="en-US"/>
              </w:rPr>
              <w:t xml:space="preserve"> </w:t>
            </w:r>
            <w:r w:rsidRPr="00134587">
              <w:rPr>
                <w:lang w:val="en-US"/>
              </w:rPr>
              <w:t>(See REFINED BEAT BOARD)</w:t>
            </w:r>
            <w:r w:rsidR="00134587">
              <w:rPr>
                <w:lang w:val="en-US"/>
              </w:rPr>
              <w:t>.</w:t>
            </w:r>
          </w:p>
        </w:tc>
      </w:tr>
    </w:tbl>
    <w:p w:rsidR="00732DAA" w:rsidRDefault="006E510B" w:rsidP="00134587">
      <w:pPr>
        <w:pStyle w:val="Overskrift1"/>
      </w:pPr>
      <w:bookmarkStart w:id="3" w:name="_Toc22721444"/>
      <w:r w:rsidRPr="00134587">
        <w:lastRenderedPageBreak/>
        <w:t>User stories</w:t>
      </w:r>
      <w:bookmarkEnd w:id="3"/>
    </w:p>
    <w:p w:rsidR="003136CA" w:rsidRDefault="003136CA" w:rsidP="00E825FD">
      <w:pPr>
        <w:pStyle w:val="Overskrift2"/>
        <w:rPr>
          <w:lang w:val="en-US"/>
        </w:rPr>
      </w:pPr>
      <w:r>
        <w:rPr>
          <w:lang w:val="en-US"/>
        </w:rPr>
        <w:t>Activities</w:t>
      </w:r>
    </w:p>
    <w:p w:rsidR="003136CA" w:rsidRDefault="00E825FD" w:rsidP="00E825FD">
      <w:pPr>
        <w:pStyle w:val="Overskrift3"/>
        <w:numPr>
          <w:ilvl w:val="0"/>
          <w:numId w:val="0"/>
        </w:numPr>
        <w:rPr>
          <w:lang w:val="en-US"/>
        </w:rPr>
      </w:pPr>
      <w:r>
        <w:rPr>
          <w:lang w:val="en-US"/>
        </w:rPr>
        <w:t>Searching for related content</w:t>
      </w:r>
    </w:p>
    <w:p w:rsidR="00E825FD" w:rsidRDefault="00E825FD" w:rsidP="00E825FD">
      <w:pPr>
        <w:pStyle w:val="Series"/>
      </w:pPr>
      <w:proofErr w:type="spellStart"/>
      <w:r>
        <w:t>Build</w:t>
      </w:r>
      <w:proofErr w:type="spellEnd"/>
      <w:r>
        <w:t xml:space="preserve"> a </w:t>
      </w:r>
      <w:proofErr w:type="spellStart"/>
      <w:r>
        <w:t>search</w:t>
      </w:r>
      <w:proofErr w:type="spellEnd"/>
      <w:r>
        <w:t xml:space="preserve"> </w:t>
      </w:r>
      <w:proofErr w:type="spellStart"/>
      <w:r>
        <w:t>string</w:t>
      </w:r>
      <w:proofErr w:type="spellEnd"/>
    </w:p>
    <w:p w:rsidR="00E825FD" w:rsidRDefault="00E825FD" w:rsidP="00E825FD">
      <w:pPr>
        <w:pStyle w:val="Series"/>
      </w:pPr>
      <w:proofErr w:type="spellStart"/>
      <w:r>
        <w:t>Maybe</w:t>
      </w:r>
      <w:proofErr w:type="spellEnd"/>
      <w:r>
        <w:t xml:space="preserve"> </w:t>
      </w:r>
      <w:proofErr w:type="spellStart"/>
      <w:r>
        <w:t>select</w:t>
      </w:r>
      <w:proofErr w:type="spellEnd"/>
      <w:r>
        <w:t xml:space="preserve"> </w:t>
      </w:r>
      <w:proofErr w:type="spellStart"/>
      <w:r>
        <w:t>among</w:t>
      </w:r>
      <w:proofErr w:type="spellEnd"/>
      <w:r>
        <w:t xml:space="preserve"> </w:t>
      </w:r>
      <w:proofErr w:type="spellStart"/>
      <w:r>
        <w:t>searches</w:t>
      </w:r>
      <w:proofErr w:type="spellEnd"/>
      <w:r>
        <w:t xml:space="preserve"> performed earlier</w:t>
      </w:r>
    </w:p>
    <w:p w:rsidR="00E825FD" w:rsidRDefault="00E825FD" w:rsidP="00E825FD">
      <w:pPr>
        <w:pStyle w:val="Series"/>
      </w:pPr>
      <w:r>
        <w:t>Execute it</w:t>
      </w:r>
    </w:p>
    <w:p w:rsidR="00E825FD" w:rsidRDefault="00E825FD" w:rsidP="00E825FD">
      <w:pPr>
        <w:pStyle w:val="Series"/>
      </w:pPr>
      <w:r>
        <w:t>See all findings in a collapsed tree of sections with count on each section and each level</w:t>
      </w:r>
    </w:p>
    <w:p w:rsidR="00D31686" w:rsidRDefault="00E825FD" w:rsidP="00D31686">
      <w:pPr>
        <w:pStyle w:val="Series"/>
      </w:pPr>
      <w:r>
        <w:t xml:space="preserve">See total count and </w:t>
      </w:r>
      <w:proofErr w:type="spellStart"/>
      <w:r>
        <w:t>what</w:t>
      </w:r>
      <w:proofErr w:type="spellEnd"/>
      <w:r>
        <w:t xml:space="preserve"> </w:t>
      </w:r>
      <w:proofErr w:type="spellStart"/>
      <w:r>
        <w:t>we</w:t>
      </w:r>
      <w:proofErr w:type="spellEnd"/>
      <w:r>
        <w:t xml:space="preserve"> have </w:t>
      </w:r>
      <w:proofErr w:type="spellStart"/>
      <w:r>
        <w:t>been</w:t>
      </w:r>
      <w:proofErr w:type="spellEnd"/>
      <w:r>
        <w:t xml:space="preserve"> </w:t>
      </w:r>
      <w:proofErr w:type="spellStart"/>
      <w:r>
        <w:t>looking</w:t>
      </w:r>
      <w:proofErr w:type="spellEnd"/>
      <w:r>
        <w:t xml:space="preserve"> for</w:t>
      </w:r>
    </w:p>
    <w:p w:rsidR="006E510B" w:rsidRPr="00134587" w:rsidRDefault="008217FE" w:rsidP="00134587">
      <w:pPr>
        <w:pStyle w:val="Overskrift2"/>
      </w:pPr>
      <w:bookmarkStart w:id="4" w:name="_Toc22721445"/>
      <w:r w:rsidRPr="00134587">
        <w:t>Concepts</w:t>
      </w:r>
      <w:bookmarkEnd w:id="4"/>
    </w:p>
    <w:p w:rsidR="008217FE" w:rsidRPr="00134587" w:rsidRDefault="008217FE" w:rsidP="00134587">
      <w:pPr>
        <w:pStyle w:val="Overskrift3"/>
      </w:pPr>
      <w:r w:rsidRPr="00134587">
        <w:t>Works and sections</w:t>
      </w:r>
    </w:p>
    <w:p w:rsidR="008217FE" w:rsidRPr="00134587" w:rsidRDefault="008217FE" w:rsidP="00134587">
      <w:pPr>
        <w:pStyle w:val="Brdtekst"/>
      </w:pPr>
      <w:r w:rsidRPr="00134587">
        <w:t>All text contents are a combination of sections and it should be possible to create works from sections and maybe allow sections to be included in multiple works. When changing a section that is used in multiple works, the user should be informed, giving a possibility to version a section or split it. Later maybe it should be allowed to merge a split section again.</w:t>
      </w:r>
    </w:p>
    <w:p w:rsidR="008217FE" w:rsidRPr="00134587" w:rsidRDefault="008217FE" w:rsidP="00134587">
      <w:pPr>
        <w:pStyle w:val="Brdtekst"/>
      </w:pPr>
      <w:r w:rsidRPr="00134587">
        <w:t>Also</w:t>
      </w:r>
      <w:r w:rsidR="00D31686">
        <w:t>,</w:t>
      </w:r>
      <w:r w:rsidRPr="00134587">
        <w:t xml:space="preserve"> it should be allowed to tag and group sections so to easier organize them as well as an extensive support for searching and visualize search results.</w:t>
      </w:r>
    </w:p>
    <w:p w:rsidR="006E510B" w:rsidRPr="00134587" w:rsidRDefault="006E510B" w:rsidP="00134587">
      <w:pPr>
        <w:pStyle w:val="Overskrift3"/>
      </w:pPr>
      <w:r w:rsidRPr="00134587">
        <w:t>Aspect</w:t>
      </w:r>
    </w:p>
    <w:p w:rsidR="006E510B" w:rsidRPr="00134587" w:rsidRDefault="006E510B" w:rsidP="00134587">
      <w:r w:rsidRPr="00134587">
        <w:t>Aspects that are central for the story and are spread out over the storyline but doesn't make up the actual storyline. Different aspects must be cared for in different ways and can therefore be related to in multiple different ways and it can be necessary to track that the aspect is treated in an interesting way and with regards to the dramaturgy of the story.</w:t>
      </w:r>
      <w:r w:rsidR="00711008" w:rsidRPr="00134587">
        <w:t xml:space="preserve"> Aspects can be tagged in the same way as sections</w:t>
      </w:r>
    </w:p>
    <w:p w:rsidR="006E510B" w:rsidRPr="00134587" w:rsidRDefault="006E510B" w:rsidP="00134587">
      <w:pPr>
        <w:pStyle w:val="Overskrift3"/>
      </w:pPr>
      <w:r w:rsidRPr="00134587">
        <w:t>Story levels</w:t>
      </w:r>
    </w:p>
    <w:p w:rsidR="00711008" w:rsidRPr="00134587" w:rsidRDefault="006E510B" w:rsidP="00134587">
      <w:r w:rsidRPr="00134587">
        <w:t xml:space="preserve">Story levels are multiple layers of aspects that are both independent and interlinked. It is extremely important that a level is consistent in the way it serves the </w:t>
      </w:r>
      <w:r w:rsidR="00711008" w:rsidRPr="00134587">
        <w:t xml:space="preserve">aspects of the story. Is it backstory, is it key plot elements, is it action peaks, is it the day-to-day activities </w:t>
      </w:r>
      <w:proofErr w:type="gramStart"/>
      <w:r w:rsidR="00711008" w:rsidRPr="00134587">
        <w:t>etc.</w:t>
      </w:r>
      <w:proofErr w:type="gramEnd"/>
      <w:r w:rsidR="00711008" w:rsidRPr="00134587">
        <w:t xml:space="preserve"> There are relations between the aspects from the different levels, and it should be possible to visualize this.</w:t>
      </w:r>
    </w:p>
    <w:p w:rsidR="00711008" w:rsidRPr="00134587" w:rsidRDefault="00711008" w:rsidP="00134587">
      <w:pPr>
        <w:pStyle w:val="Overskrift3"/>
      </w:pPr>
      <w:r w:rsidRPr="00134587">
        <w:t>Aspect analysis</w:t>
      </w:r>
    </w:p>
    <w:p w:rsidR="00711008" w:rsidRPr="00134587" w:rsidRDefault="00711008" w:rsidP="00134587">
      <w:r w:rsidRPr="00134587">
        <w:t>In an existing text, the Aspects are not known up-front, but must be found. Suck aspects should be found automatically and edited manually.</w:t>
      </w:r>
    </w:p>
    <w:p w:rsidR="00711008" w:rsidRPr="00134587" w:rsidRDefault="00711008" w:rsidP="00134587">
      <w:pPr>
        <w:pStyle w:val="Overskrift3"/>
      </w:pPr>
      <w:r w:rsidRPr="00134587">
        <w:t>Details</w:t>
      </w:r>
    </w:p>
    <w:p w:rsidR="00711008" w:rsidRPr="00134587" w:rsidRDefault="00711008" w:rsidP="00134587">
      <w:r w:rsidRPr="00134587">
        <w:t xml:space="preserve">Apart </w:t>
      </w:r>
      <w:r w:rsidR="0012244C">
        <w:t>from</w:t>
      </w:r>
      <w:r w:rsidRPr="00134587">
        <w:t xml:space="preserve"> aspects there are many details that are much more practical, like people, places, time and grouping of this. These elements are all interrelated. It is often the same things, but to some extend it looks like aspects, as we can group and relate the aspects and contain both a descriptive structure linked to actual instances or examples in the text.</w:t>
      </w:r>
    </w:p>
    <w:p w:rsidR="00711008" w:rsidRPr="00134587" w:rsidRDefault="00711008" w:rsidP="00134587">
      <w:r w:rsidRPr="00134587">
        <w:t>Some structures are very common like, people, places etc. This should be templates or special aspects or something separate.</w:t>
      </w:r>
    </w:p>
    <w:p w:rsidR="00711008" w:rsidRPr="00134587" w:rsidRDefault="00711008" w:rsidP="00134587">
      <w:pPr>
        <w:pStyle w:val="Overskrift3"/>
      </w:pPr>
      <w:r w:rsidRPr="00134587">
        <w:t>Dramaturgy</w:t>
      </w:r>
      <w:r w:rsidR="00DB2258" w:rsidRPr="00134587">
        <w:t xml:space="preserve"> (Sections and acts)</w:t>
      </w:r>
    </w:p>
    <w:p w:rsidR="00711008" w:rsidRPr="00134587" w:rsidRDefault="00711008" w:rsidP="00134587">
      <w:r w:rsidRPr="00134587">
        <w:t>All text has different sections. Simple reports ha</w:t>
      </w:r>
      <w:r w:rsidR="00DB2258" w:rsidRPr="00134587">
        <w:t>ve</w:t>
      </w:r>
      <w:r w:rsidRPr="00134587">
        <w:t xml:space="preserve"> an intro, a body and a conclusion, while a novel can have many different sections. The sections are extremely important for the </w:t>
      </w:r>
      <w:r w:rsidR="00DB2258" w:rsidRPr="00134587">
        <w:t>Dramaturgy or the overall quality of the text. Therefore, visualization of how the various aspects are treated in the different sections are a vital tool as well as the possibility to being able to thoroughly distinguish the different sections from each other. Should support different views and colours for both sections and aspects and details.</w:t>
      </w:r>
    </w:p>
    <w:p w:rsidR="00711008" w:rsidRPr="00134587" w:rsidRDefault="008217FE" w:rsidP="00134587">
      <w:pPr>
        <w:pStyle w:val="Overskrift3"/>
      </w:pPr>
      <w:r w:rsidRPr="00134587">
        <w:t>Share content</w:t>
      </w:r>
    </w:p>
    <w:p w:rsidR="008217FE" w:rsidRPr="00134587" w:rsidRDefault="008217FE" w:rsidP="00134587">
      <w:r w:rsidRPr="00134587">
        <w:t>It should be possible to share the content with other persons and even work on the same material together. Not the same section though. You could need various working groups or compile a version and give persons access to a specific version.</w:t>
      </w:r>
    </w:p>
    <w:p w:rsidR="008217FE" w:rsidRPr="00134587" w:rsidRDefault="008217FE" w:rsidP="00134587">
      <w:pPr>
        <w:pStyle w:val="Overskrift3"/>
      </w:pPr>
      <w:r w:rsidRPr="00134587">
        <w:lastRenderedPageBreak/>
        <w:t>Versioning</w:t>
      </w:r>
    </w:p>
    <w:p w:rsidR="008217FE" w:rsidRPr="00134587" w:rsidRDefault="008217FE" w:rsidP="00134587">
      <w:r w:rsidRPr="00134587">
        <w:t>It should be possible to version all sections and an entire work.</w:t>
      </w:r>
    </w:p>
    <w:p w:rsidR="00A64F0E" w:rsidRPr="00134587" w:rsidRDefault="00A64F0E" w:rsidP="00134587">
      <w:pPr>
        <w:pStyle w:val="Overskrift3"/>
      </w:pPr>
      <w:r w:rsidRPr="00134587">
        <w:t>Relating details and images</w:t>
      </w:r>
    </w:p>
    <w:p w:rsidR="00A64F0E" w:rsidRPr="00134587" w:rsidRDefault="00A64F0E" w:rsidP="00134587">
      <w:r w:rsidRPr="00134587">
        <w:t>Especially for characters and places, it would be nice to be able to link images and maybe descriptions and links to online content. Also</w:t>
      </w:r>
      <w:r w:rsidR="00DF2071">
        <w:t>,</w:t>
      </w:r>
      <w:r w:rsidRPr="00134587">
        <w:t xml:space="preserve"> a colour code and a mini-image used in visualization would be good to identify characters from each other.</w:t>
      </w:r>
    </w:p>
    <w:p w:rsidR="00A64F0E" w:rsidRPr="00134587" w:rsidRDefault="00A64F0E" w:rsidP="00134587">
      <w:pPr>
        <w:pStyle w:val="Overskrift3"/>
      </w:pPr>
      <w:r w:rsidRPr="00134587">
        <w:t>Analysis</w:t>
      </w:r>
    </w:p>
    <w:p w:rsidR="00A64F0E" w:rsidRPr="00134587" w:rsidRDefault="00A64F0E" w:rsidP="00134587">
      <w:r w:rsidRPr="00134587">
        <w:t xml:space="preserve">It would be interesting to be able to analyse the text for e.g. </w:t>
      </w:r>
      <w:proofErr w:type="spellStart"/>
      <w:r w:rsidRPr="00134587">
        <w:t>Lix</w:t>
      </w:r>
      <w:proofErr w:type="spellEnd"/>
      <w:r w:rsidRPr="00134587">
        <w:t xml:space="preserve"> number page and word count, spelling, aspects, relations etc.</w:t>
      </w:r>
    </w:p>
    <w:p w:rsidR="00A64F0E" w:rsidRPr="00134587" w:rsidRDefault="00A64F0E" w:rsidP="00134587">
      <w:r w:rsidRPr="00134587">
        <w:t>Of cause page count would be based on a specific page size etc.</w:t>
      </w:r>
    </w:p>
    <w:p w:rsidR="00247F0D" w:rsidRPr="00134587" w:rsidRDefault="00247F0D" w:rsidP="00134587">
      <w:pPr>
        <w:pStyle w:val="Overskrift3"/>
      </w:pPr>
      <w:r w:rsidRPr="00134587">
        <w:t>Scenes</w:t>
      </w:r>
    </w:p>
    <w:p w:rsidR="00247F0D" w:rsidRPr="00134587" w:rsidRDefault="00247F0D" w:rsidP="00134587">
      <w:r w:rsidRPr="00134587">
        <w:t>The story is not told laniary or is structed by the details of the reality it describes. It is describe</w:t>
      </w:r>
      <w:r w:rsidR="00421B3D" w:rsidRPr="00134587">
        <w:t>d</w:t>
      </w:r>
      <w:r w:rsidRPr="00134587">
        <w:t xml:space="preserve"> by scenes. The scenes create the energy and the narrative quality of the story. So</w:t>
      </w:r>
      <w:r w:rsidR="00421B3D" w:rsidRPr="00134587">
        <w:t>,</w:t>
      </w:r>
      <w:r w:rsidRPr="00134587">
        <w:t xml:space="preserve"> the story is </w:t>
      </w:r>
      <w:r w:rsidR="00421B3D" w:rsidRPr="00134587">
        <w:t>built</w:t>
      </w:r>
      <w:r w:rsidRPr="00134587">
        <w:t xml:space="preserve"> from scenes while every scene is packed with details from persons, places and all kinds of aspects. The scene's function is to describe the relations of all the aspects and open and close questions about where the story is moving. </w:t>
      </w:r>
      <w:r w:rsidR="00421B3D" w:rsidRPr="00134587">
        <w:t>Therefore,</w:t>
      </w:r>
      <w:r w:rsidRPr="00134587">
        <w:t xml:space="preserve"> the scenes are the working area of the story building and should be like a controller or a desktop from where there is easy access and overview of all the aspects, and what is included, how it is dealt with, what is changed. It should be possible to see a clear pre and post condition of the entire story as well as a sort of input/output sc</w:t>
      </w:r>
      <w:r w:rsidR="00421B3D" w:rsidRPr="00134587">
        <w:t>h</w:t>
      </w:r>
      <w:r w:rsidRPr="00134587">
        <w:t>ema. All scenes eat some of the story (puts it in its place) and creates new details – questions.</w:t>
      </w:r>
    </w:p>
    <w:p w:rsidR="00B17C62" w:rsidRPr="00134587" w:rsidRDefault="00B17C62" w:rsidP="00134587">
      <w:r w:rsidRPr="00134587">
        <w:t>Scenes can be divided into bea</w:t>
      </w:r>
      <w:r w:rsidR="00DF2071">
        <w:t>t</w:t>
      </w:r>
      <w:r w:rsidRPr="00134587">
        <w:t>s (A phrase from screenwriting). It should be optional whether such detailed level should be used. It might get too technical when it relates to novels and not movies</w:t>
      </w:r>
    </w:p>
    <w:p w:rsidR="00421B3D" w:rsidRPr="00134587" w:rsidRDefault="00421B3D" w:rsidP="00134587">
      <w:pPr>
        <w:pStyle w:val="Overskrift3"/>
      </w:pPr>
      <w:r w:rsidRPr="00134587">
        <w:t>Visualization</w:t>
      </w:r>
    </w:p>
    <w:p w:rsidR="00421B3D" w:rsidRPr="00134587" w:rsidRDefault="00421B3D" w:rsidP="00134587">
      <w:r w:rsidRPr="00134587">
        <w:t xml:space="preserve">It is important to understand that the use of "Aspects" is an effort to make the tool so generic as possible when it comes to the individual writer's practices. Yet the core quality of aspects is the possibility to maintain relations throughout the material to get some sort of overview across the common building stones like acts, sections etc. We as constructors of the tool don't know what the user is looking for, but we know that it can be essential or at least an interesting tool to create some insight into the final work or work in progress. </w:t>
      </w:r>
      <w:proofErr w:type="gramStart"/>
      <w:r w:rsidRPr="00134587">
        <w:t>So</w:t>
      </w:r>
      <w:proofErr w:type="gramEnd"/>
      <w:r w:rsidRPr="00134587">
        <w:t xml:space="preserve"> visualization of relations is important both to understand the quality of the tool as well as enhancing the interest for using the tool. Finally, an expert user of cause expects the use of aspects to help where it most important, so display a graph of the complexity derived from the nitty gritty text so it is comparable only to the work from a structural perspective, </w:t>
      </w:r>
      <w:proofErr w:type="gramStart"/>
      <w:r w:rsidRPr="00134587">
        <w:t>It</w:t>
      </w:r>
      <w:proofErr w:type="gramEnd"/>
      <w:r w:rsidRPr="00134587">
        <w:t xml:space="preserve"> s size, sections, acts and chapters. Therefore, visualization is like a trademark of the entire product/tool and must have much emphasis.</w:t>
      </w:r>
    </w:p>
    <w:p w:rsidR="0002611B" w:rsidRPr="00134587" w:rsidRDefault="0002611B" w:rsidP="00134587">
      <w:pPr>
        <w:pStyle w:val="Overskrift3"/>
      </w:pPr>
      <w:r w:rsidRPr="00134587">
        <w:t>Templates</w:t>
      </w:r>
    </w:p>
    <w:p w:rsidR="0002611B" w:rsidRPr="00134587" w:rsidRDefault="0002611B" w:rsidP="00134587">
      <w:pPr>
        <w:pStyle w:val="Brdtekst"/>
      </w:pPr>
      <w:r w:rsidRPr="00134587">
        <w:t xml:space="preserve">For both dramas, novels, short stories and even a thesis, there is a </w:t>
      </w:r>
      <w:r w:rsidR="00A36104" w:rsidRPr="00134587">
        <w:t>common structure. Therefor it is obvious to start out with a template including acts and/or phases and story levels. Depending upon how the aspects are being used, it makes good sense to allow for a writer to start out with a template which can be modified for the specific needs of the work.</w:t>
      </w:r>
    </w:p>
    <w:p w:rsidR="003320F0" w:rsidRPr="00134587" w:rsidRDefault="003320F0" w:rsidP="00134587">
      <w:pPr>
        <w:pStyle w:val="Overskrift3"/>
      </w:pPr>
      <w:r w:rsidRPr="00134587">
        <w:t>Mobility</w:t>
      </w:r>
    </w:p>
    <w:p w:rsidR="00875C78" w:rsidRPr="00134587" w:rsidRDefault="003320F0" w:rsidP="00134587">
      <w:r w:rsidRPr="00134587">
        <w:t xml:space="preserve">Writers don't write on their phone, but they would like to see structures and they would like </w:t>
      </w:r>
      <w:r w:rsidR="00105814" w:rsidRPr="00134587">
        <w:t>to narrate</w:t>
      </w:r>
      <w:r w:rsidRPr="00134587">
        <w:t xml:space="preserve"> by voice and categorize their recordings, so it would be easy to identify it later. Also</w:t>
      </w:r>
      <w:r w:rsidR="00DF2071">
        <w:t>,</w:t>
      </w:r>
      <w:r w:rsidRPr="00134587">
        <w:t xml:space="preserve"> so</w:t>
      </w:r>
      <w:r w:rsidR="00105814" w:rsidRPr="00134587">
        <w:t>me</w:t>
      </w:r>
      <w:r w:rsidRPr="00134587">
        <w:t xml:space="preserve"> sort of </w:t>
      </w:r>
      <w:r w:rsidR="00105814" w:rsidRPr="00134587">
        <w:t>speech to text (</w:t>
      </w:r>
      <w:proofErr w:type="spellStart"/>
      <w:r w:rsidR="00105814" w:rsidRPr="00134587">
        <w:t>SoT</w:t>
      </w:r>
      <w:proofErr w:type="spellEnd"/>
      <w:r w:rsidR="00105814" w:rsidRPr="00134587">
        <w:t xml:space="preserve">) translation is an obvious function. </w:t>
      </w:r>
      <w:proofErr w:type="spellStart"/>
      <w:r w:rsidR="00105814" w:rsidRPr="00134587">
        <w:t>SoT</w:t>
      </w:r>
      <w:proofErr w:type="spellEnd"/>
      <w:r w:rsidR="00105814" w:rsidRPr="00134587">
        <w:t xml:space="preserve"> might not be used extensively, but as mock-ups to be cleaned up later or used as a template makes sense, at least it is a functionality that most would try out and then it is a personal choice to what extend and how this is utilized.</w:t>
      </w:r>
    </w:p>
    <w:p w:rsidR="00875C78" w:rsidRPr="00134587" w:rsidRDefault="00875C78" w:rsidP="00134587">
      <w:pPr>
        <w:pStyle w:val="Overskrift3"/>
      </w:pPr>
      <w:r w:rsidRPr="00134587">
        <w:t>Diversity</w:t>
      </w:r>
      <w:r w:rsidR="005C2772" w:rsidRPr="00134587">
        <w:t xml:space="preserve"> of use</w:t>
      </w:r>
    </w:p>
    <w:p w:rsidR="00875C78" w:rsidRPr="00134587" w:rsidRDefault="00875C78" w:rsidP="00134587">
      <w:r w:rsidRPr="00134587">
        <w:t>No writer works in the exact same way and therefore, the process should not be made hard by introducing too many aspects before getting to the main task which is writing. Writing is the first thing a person can do. Later that entry or those entries can be moved into a work. The work can be a simple collection of entries. Only later the user might want to introduce acts, chapters and bea</w:t>
      </w:r>
      <w:r w:rsidR="00DF2071">
        <w:t>t</w:t>
      </w:r>
      <w:r w:rsidRPr="00134587">
        <w:t>s, or maybe only chapters.</w:t>
      </w:r>
    </w:p>
    <w:p w:rsidR="00AA0C79" w:rsidRPr="00134587" w:rsidRDefault="00875C78" w:rsidP="00134587">
      <w:r w:rsidRPr="00134587">
        <w:t>Aspects, persons</w:t>
      </w:r>
      <w:r w:rsidR="005C2772" w:rsidRPr="00134587">
        <w:t xml:space="preserve"> etc. might only be relevant for the writer to organize later, and it would be cool to do some sort of reverse development, where analysis can be used to dig out all the aspects that you want to organize incl. persons.</w:t>
      </w:r>
    </w:p>
    <w:p w:rsidR="00E86F98" w:rsidRPr="00134587" w:rsidRDefault="005138AD" w:rsidP="00134587">
      <w:pPr>
        <w:pStyle w:val="Overskrift3"/>
      </w:pPr>
      <w:r w:rsidRPr="00134587">
        <w:t>Technical papers and studying</w:t>
      </w:r>
    </w:p>
    <w:p w:rsidR="00AA0C79" w:rsidRPr="00134587" w:rsidRDefault="005138AD" w:rsidP="00134587">
      <w:pPr>
        <w:pStyle w:val="Brdtekst"/>
      </w:pPr>
      <w:r w:rsidRPr="00134587">
        <w:t>A very interesting way to use this advanced way of working is to support education and research. This should not be an initial focus, but it would be nice to be able to import notes from e.g. www.diigo.com.</w:t>
      </w:r>
      <w:r w:rsidR="00AA0C79" w:rsidRPr="00134587">
        <w:br w:type="page"/>
      </w:r>
    </w:p>
    <w:p w:rsidR="00256F80" w:rsidRPr="00134587" w:rsidRDefault="00A76F12" w:rsidP="00134587">
      <w:pPr>
        <w:pStyle w:val="Overskrift1"/>
      </w:pPr>
      <w:bookmarkStart w:id="5" w:name="_Toc22721446"/>
      <w:r w:rsidRPr="00134587">
        <w:lastRenderedPageBreak/>
        <w:t>Solutions</w:t>
      </w:r>
      <w:bookmarkEnd w:id="5"/>
    </w:p>
    <w:p w:rsidR="00405D83" w:rsidRPr="00134587" w:rsidRDefault="00A76F12" w:rsidP="00134587">
      <w:pPr>
        <w:pStyle w:val="Overskrift2"/>
        <w:rPr>
          <w:lang w:val="en-US"/>
        </w:rPr>
      </w:pPr>
      <w:bookmarkStart w:id="6" w:name="_Toc22721447"/>
      <w:r w:rsidRPr="00134587">
        <w:rPr>
          <w:lang w:val="en-US"/>
        </w:rPr>
        <w:t>Identified domains</w:t>
      </w:r>
      <w:bookmarkEnd w:id="6"/>
    </w:p>
    <w:p w:rsidR="00405D83" w:rsidRPr="00134587" w:rsidRDefault="00405D83" w:rsidP="00134587">
      <w:pPr>
        <w:rPr>
          <w:lang w:val="en-US"/>
        </w:rPr>
      </w:pPr>
      <w:r w:rsidRPr="00134587">
        <w:rPr>
          <w:noProof/>
          <w:lang w:val="en-US"/>
        </w:rPr>
        <w:drawing>
          <wp:inline distT="0" distB="0" distL="0" distR="0" wp14:anchorId="482C01B6" wp14:editId="728F4763">
            <wp:extent cx="4097548" cy="2102974"/>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19797" cy="2114393"/>
                    </a:xfrm>
                    <a:prstGeom prst="rect">
                      <a:avLst/>
                    </a:prstGeom>
                  </pic:spPr>
                </pic:pic>
              </a:graphicData>
            </a:graphic>
          </wp:inline>
        </w:drawing>
      </w:r>
    </w:p>
    <w:p w:rsidR="00A76F12" w:rsidRPr="00134587" w:rsidRDefault="00A76F12" w:rsidP="00134587">
      <w:pPr>
        <w:pStyle w:val="Overskrift2"/>
        <w:rPr>
          <w:lang w:val="en-US"/>
        </w:rPr>
      </w:pPr>
      <w:bookmarkStart w:id="7" w:name="_Toc22721448"/>
      <w:r w:rsidRPr="00134587">
        <w:rPr>
          <w:lang w:val="en-US"/>
        </w:rPr>
        <w:t>Identified entities</w:t>
      </w:r>
      <w:bookmarkEnd w:id="7"/>
    </w:p>
    <w:tbl>
      <w:tblPr>
        <w:tblStyle w:val="Specifikation"/>
        <w:tblW w:w="10490" w:type="dxa"/>
        <w:tblLook w:val="01E0" w:firstRow="1" w:lastRow="1" w:firstColumn="1" w:lastColumn="1" w:noHBand="0" w:noVBand="0"/>
      </w:tblPr>
      <w:tblGrid>
        <w:gridCol w:w="600"/>
        <w:gridCol w:w="1527"/>
        <w:gridCol w:w="8363"/>
      </w:tblGrid>
      <w:tr w:rsidR="00AA0C79" w:rsidRPr="00134587" w:rsidTr="006855A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pStyle w:val="ColumnHeader"/>
              <w:rPr>
                <w:lang w:val="en-US"/>
              </w:rPr>
            </w:pPr>
            <w:r w:rsidRPr="00134587">
              <w:rPr>
                <w:lang w:val="en-US"/>
              </w:rPr>
              <w:t>Type</w:t>
            </w:r>
          </w:p>
        </w:tc>
        <w:tc>
          <w:tcPr>
            <w:tcW w:w="1527" w:type="dxa"/>
          </w:tcPr>
          <w:p w:rsidR="00AA0C79" w:rsidRPr="00134587" w:rsidRDefault="00AA0C79" w:rsidP="00134587">
            <w:pPr>
              <w:pStyle w:val="ColumnHeader"/>
              <w:cnfStyle w:val="100000000000" w:firstRow="1" w:lastRow="0" w:firstColumn="0" w:lastColumn="0" w:oddVBand="0" w:evenVBand="0" w:oddHBand="0" w:evenHBand="0" w:firstRowFirstColumn="0" w:firstRowLastColumn="0" w:lastRowFirstColumn="0" w:lastRowLastColumn="0"/>
              <w:rPr>
                <w:lang w:val="en-US"/>
              </w:rPr>
            </w:pPr>
            <w:r w:rsidRPr="00134587">
              <w:rPr>
                <w:lang w:val="en-US"/>
              </w:rPr>
              <w:t>E</w:t>
            </w:r>
            <w:r w:rsidR="0046671D">
              <w:rPr>
                <w:lang w:val="en-US"/>
              </w:rPr>
              <w:t>n</w:t>
            </w:r>
            <w:r w:rsidRPr="00134587">
              <w:rPr>
                <w:lang w:val="en-US"/>
              </w:rPr>
              <w:t>tity</w:t>
            </w:r>
          </w:p>
        </w:tc>
        <w:tc>
          <w:tcPr>
            <w:tcW w:w="8363" w:type="dxa"/>
          </w:tcPr>
          <w:p w:rsidR="00AA0C79" w:rsidRPr="00134587" w:rsidRDefault="00AA0C79" w:rsidP="00134587">
            <w:pPr>
              <w:pStyle w:val="ColumnHeader"/>
              <w:cnfStyle w:val="100000000000" w:firstRow="1" w:lastRow="0" w:firstColumn="0" w:lastColumn="0" w:oddVBand="0" w:evenVBand="0" w:oddHBand="0" w:evenHBand="0" w:firstRowFirstColumn="0" w:firstRowLastColumn="0" w:lastRowFirstColumn="0" w:lastRowLastColumn="0"/>
              <w:rPr>
                <w:lang w:val="en-US"/>
              </w:rPr>
            </w:pPr>
            <w:r w:rsidRPr="00134587">
              <w:rPr>
                <w:lang w:val="en-US"/>
              </w:rPr>
              <w:t>Description</w:t>
            </w: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t>O</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Work</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t>O</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Chapter</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w:t>
            </w: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t>O</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Scene</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t>O</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Bea</w:t>
            </w:r>
            <w:r w:rsidR="00DF2071">
              <w:rPr>
                <w:lang w:val="en-US"/>
              </w:rPr>
              <w:t>t</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 section of a scene that is always characterized by a pre and postcondition. Very much like sc</w:t>
            </w:r>
            <w:r w:rsidR="00DF2071">
              <w:rPr>
                <w:lang w:val="en-US"/>
              </w:rPr>
              <w:t>e</w:t>
            </w:r>
            <w:r w:rsidRPr="00134587">
              <w:rPr>
                <w:lang w:val="en-US"/>
              </w:rPr>
              <w:t>nes and acts</w:t>
            </w: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t>O</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Character</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t>O</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Workgroup</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t>O</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Release</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t>O</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Location</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t>O</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Recording</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t>O</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Artifact</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Images and links relating to persons, places and aspects</w:t>
            </w: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t>O</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Analysis</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 recording of an analysis</w:t>
            </w: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t>O</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Entry</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 xml:space="preserve">Snippet of text </w:t>
            </w: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t>O/D</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Tag</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t>S</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Version</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t>S</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Fork</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 text</w:t>
            </w: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t>S</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State</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Capture the state of all elements relating to an entire work, including the text, aspects, characters and places</w:t>
            </w: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t>D</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Act</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w:t>
            </w: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t>D</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Phase</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Dramaturgy building blocks</w:t>
            </w: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t>D</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Aspect</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t>D</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Aspect stage</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lastRenderedPageBreak/>
              <w:t>D</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Aspect relation</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t>D</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Aspect group</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t>D</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Story level</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p>
        </w:tc>
      </w:tr>
      <w:tr w:rsidR="00AA0C79" w:rsidRPr="00134587" w:rsidTr="006855A3">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600" w:type="dxa"/>
          </w:tcPr>
          <w:p w:rsidR="00AA0C79" w:rsidRPr="00134587" w:rsidRDefault="00AA0C79" w:rsidP="00134587">
            <w:pPr>
              <w:rPr>
                <w:lang w:val="en-US"/>
              </w:rPr>
            </w:pPr>
            <w:r w:rsidRPr="00134587">
              <w:rPr>
                <w:lang w:val="en-US"/>
              </w:rPr>
              <w:t>O</w:t>
            </w:r>
          </w:p>
        </w:tc>
        <w:tc>
          <w:tcPr>
            <w:tcW w:w="1527"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Story event</w:t>
            </w:r>
          </w:p>
        </w:tc>
        <w:tc>
          <w:tcPr>
            <w:tcW w:w="8363" w:type="dxa"/>
          </w:tcPr>
          <w:p w:rsidR="00AA0C79" w:rsidRPr="00134587" w:rsidRDefault="00AA0C79"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Something that happens in a story level</w:t>
            </w:r>
          </w:p>
        </w:tc>
      </w:tr>
    </w:tbl>
    <w:p w:rsidR="00A76F12" w:rsidRPr="00134587" w:rsidRDefault="00A76F12" w:rsidP="00134587">
      <w:pPr>
        <w:rPr>
          <w:lang w:val="en-US"/>
        </w:rPr>
      </w:pPr>
      <w:r w:rsidRPr="00134587">
        <w:rPr>
          <w:lang w:val="en-US"/>
        </w:rPr>
        <w:t>O: operation data</w:t>
      </w:r>
    </w:p>
    <w:p w:rsidR="00A76F12" w:rsidRPr="00134587" w:rsidRDefault="00A76F12" w:rsidP="00134587">
      <w:pPr>
        <w:rPr>
          <w:lang w:val="en-US"/>
        </w:rPr>
      </w:pPr>
      <w:r w:rsidRPr="00134587">
        <w:rPr>
          <w:lang w:val="en-US"/>
        </w:rPr>
        <w:t>D: Mainly descriptive data compared to the operative data</w:t>
      </w:r>
    </w:p>
    <w:p w:rsidR="00A76F12" w:rsidRPr="00134587" w:rsidRDefault="00A76F12" w:rsidP="00134587">
      <w:pPr>
        <w:rPr>
          <w:lang w:val="en-US"/>
        </w:rPr>
      </w:pPr>
      <w:r w:rsidRPr="00134587">
        <w:rPr>
          <w:lang w:val="en-US"/>
        </w:rPr>
        <w:t>S: State data relating to the operational data</w:t>
      </w:r>
    </w:p>
    <w:p w:rsidR="00405D83" w:rsidRPr="00134587" w:rsidRDefault="00F412A3" w:rsidP="00134587">
      <w:pPr>
        <w:pStyle w:val="Overskrift2"/>
        <w:rPr>
          <w:lang w:val="en-US"/>
        </w:rPr>
      </w:pPr>
      <w:bookmarkStart w:id="8" w:name="_Toc22721449"/>
      <w:r w:rsidRPr="00134587">
        <w:rPr>
          <w:lang w:val="en-US"/>
        </w:rPr>
        <w:t>Data structure</w:t>
      </w:r>
      <w:bookmarkEnd w:id="8"/>
    </w:p>
    <w:p w:rsidR="00F412A3" w:rsidRPr="00134587" w:rsidRDefault="00F412A3" w:rsidP="00134587">
      <w:pPr>
        <w:pStyle w:val="Overskrift3"/>
        <w:rPr>
          <w:lang w:val="en-US"/>
        </w:rPr>
      </w:pPr>
      <w:r w:rsidRPr="00134587">
        <w:rPr>
          <w:lang w:val="en-US"/>
        </w:rPr>
        <w:t>Aspect relations</w:t>
      </w:r>
    </w:p>
    <w:p w:rsidR="00F412A3" w:rsidRPr="00134587" w:rsidRDefault="00F412A3" w:rsidP="00134587">
      <w:pPr>
        <w:rPr>
          <w:lang w:val="en-US"/>
        </w:rPr>
      </w:pPr>
      <w:r w:rsidRPr="00134587">
        <w:rPr>
          <w:lang w:val="en-US"/>
        </w:rPr>
        <w:t xml:space="preserve">All the story events are </w:t>
      </w:r>
      <w:proofErr w:type="gramStart"/>
      <w:r w:rsidRPr="00134587">
        <w:rPr>
          <w:lang w:val="en-US"/>
        </w:rPr>
        <w:t>actually aspects</w:t>
      </w:r>
      <w:proofErr w:type="gramEnd"/>
      <w:r w:rsidRPr="00134587">
        <w:rPr>
          <w:lang w:val="en-US"/>
        </w:rPr>
        <w:t xml:space="preserve"> that you dive into while telling the story. While they are referred to as events, there are many other details that are interlinked. Like information about the persons, their location and other events. Therefore, it should be possible to link any part of the story (From act to bea</w:t>
      </w:r>
      <w:r w:rsidR="00DF2071">
        <w:rPr>
          <w:lang w:val="en-US"/>
        </w:rPr>
        <w:t>t</w:t>
      </w:r>
      <w:r w:rsidRPr="00134587">
        <w:rPr>
          <w:lang w:val="en-US"/>
        </w:rPr>
        <w:t>) to any aspect and identify that link with a name or a stage of some sort. The same should be possible between aspects.</w:t>
      </w:r>
    </w:p>
    <w:p w:rsidR="00F412A3" w:rsidRPr="00134587" w:rsidRDefault="00F412A3" w:rsidP="00134587">
      <w:pPr>
        <w:rPr>
          <w:lang w:val="en-US"/>
        </w:rPr>
      </w:pPr>
      <w:r w:rsidRPr="00134587">
        <w:rPr>
          <w:lang w:val="en-US"/>
        </w:rPr>
        <w:t>The stages or relation types that comes out of this is created in the same way you create tags – by grouping similar expressions and offer them as an option once they have been used the first time.</w:t>
      </w:r>
    </w:p>
    <w:p w:rsidR="00F412A3" w:rsidRPr="00134587" w:rsidRDefault="00F412A3" w:rsidP="00134587">
      <w:pPr>
        <w:rPr>
          <w:lang w:val="en-US"/>
        </w:rPr>
      </w:pPr>
      <w:r w:rsidRPr="00134587">
        <w:rPr>
          <w:lang w:val="en-US"/>
        </w:rPr>
        <w:t>As an alternative You could restrict a set of values to include only a preset number of options.</w:t>
      </w:r>
    </w:p>
    <w:p w:rsidR="00F412A3" w:rsidRPr="00134587" w:rsidRDefault="00F412A3" w:rsidP="00134587">
      <w:pPr>
        <w:pStyle w:val="Overskrift3"/>
        <w:rPr>
          <w:lang w:val="en-US"/>
        </w:rPr>
      </w:pPr>
      <w:r w:rsidRPr="00134587">
        <w:rPr>
          <w:lang w:val="en-US"/>
        </w:rPr>
        <w:t>Structuring</w:t>
      </w:r>
    </w:p>
    <w:p w:rsidR="00F412A3" w:rsidRPr="00134587" w:rsidRDefault="00F412A3" w:rsidP="00134587">
      <w:pPr>
        <w:rPr>
          <w:lang w:val="en-US"/>
        </w:rPr>
      </w:pPr>
      <w:r w:rsidRPr="00134587">
        <w:rPr>
          <w:lang w:val="en-US"/>
        </w:rPr>
        <w:t>Structure is second to content. Therefore</w:t>
      </w:r>
      <w:r w:rsidR="005C104F" w:rsidRPr="00134587">
        <w:rPr>
          <w:lang w:val="en-US"/>
        </w:rPr>
        <w:t>,</w:t>
      </w:r>
      <w:r w:rsidRPr="00134587">
        <w:rPr>
          <w:lang w:val="en-US"/>
        </w:rPr>
        <w:t xml:space="preserve"> any entries can exist without any additional structure. Yet it should be possible to combine any structure and relate the entries thereto.</w:t>
      </w:r>
    </w:p>
    <w:p w:rsidR="00F412A3" w:rsidRPr="00134587" w:rsidRDefault="00F412A3" w:rsidP="00134587">
      <w:pPr>
        <w:pStyle w:val="Bullets"/>
      </w:pPr>
      <w:r w:rsidRPr="00134587">
        <w:t>Series</w:t>
      </w:r>
    </w:p>
    <w:p w:rsidR="00F412A3" w:rsidRPr="00134587" w:rsidRDefault="00F412A3" w:rsidP="00134587">
      <w:pPr>
        <w:pStyle w:val="Bullets"/>
      </w:pPr>
      <w:r w:rsidRPr="00134587">
        <w:t>Work</w:t>
      </w:r>
    </w:p>
    <w:p w:rsidR="00D3292E" w:rsidRPr="00134587" w:rsidRDefault="00D3292E" w:rsidP="00134587">
      <w:pPr>
        <w:pStyle w:val="Bullets"/>
      </w:pPr>
      <w:r w:rsidRPr="00134587">
        <w:t>Short story</w:t>
      </w:r>
    </w:p>
    <w:p w:rsidR="00D3292E" w:rsidRPr="00134587" w:rsidRDefault="00D3292E" w:rsidP="00134587">
      <w:pPr>
        <w:pStyle w:val="Bullets"/>
      </w:pPr>
      <w:r w:rsidRPr="00134587">
        <w:t>Act</w:t>
      </w:r>
    </w:p>
    <w:p w:rsidR="00D3292E" w:rsidRPr="00134587" w:rsidRDefault="00D3292E" w:rsidP="00134587">
      <w:pPr>
        <w:pStyle w:val="Bullets"/>
      </w:pPr>
      <w:r w:rsidRPr="00134587">
        <w:t>Phase</w:t>
      </w:r>
    </w:p>
    <w:p w:rsidR="00F412A3" w:rsidRPr="00134587" w:rsidRDefault="00F412A3" w:rsidP="00134587">
      <w:pPr>
        <w:pStyle w:val="Bullets"/>
      </w:pPr>
      <w:r w:rsidRPr="00134587">
        <w:t>Chapter</w:t>
      </w:r>
    </w:p>
    <w:p w:rsidR="00F412A3" w:rsidRPr="00134587" w:rsidRDefault="00F412A3" w:rsidP="00134587">
      <w:pPr>
        <w:pStyle w:val="Bullets"/>
      </w:pPr>
      <w:r w:rsidRPr="00134587">
        <w:t>Date and time</w:t>
      </w:r>
    </w:p>
    <w:p w:rsidR="00D3292E" w:rsidRPr="00134587" w:rsidRDefault="00D3292E" w:rsidP="00134587">
      <w:pPr>
        <w:pStyle w:val="Bullets"/>
      </w:pPr>
      <w:r w:rsidRPr="00134587">
        <w:t>Scene</w:t>
      </w:r>
    </w:p>
    <w:p w:rsidR="00F412A3" w:rsidRPr="00134587" w:rsidRDefault="00F412A3" w:rsidP="00134587">
      <w:pPr>
        <w:pStyle w:val="Bullets"/>
      </w:pPr>
      <w:r w:rsidRPr="00134587">
        <w:t>Bea</w:t>
      </w:r>
      <w:r w:rsidR="00DF2071">
        <w:t>t</w:t>
      </w:r>
    </w:p>
    <w:p w:rsidR="00F412A3" w:rsidRPr="00134587" w:rsidRDefault="00D3292E" w:rsidP="00134587">
      <w:pPr>
        <w:rPr>
          <w:lang w:val="en-US"/>
        </w:rPr>
      </w:pPr>
      <w:r w:rsidRPr="00134587">
        <w:rPr>
          <w:lang w:val="en-US"/>
        </w:rPr>
        <w:t>The listed levels can be turned on and off and entries can be added at any level. When a level is added, all entries are of cause moved to the first instance of a new level under every parent level (If any). If a level is removed, their child elements will of cause be grouped under the parent.</w:t>
      </w:r>
    </w:p>
    <w:p w:rsidR="00D3292E" w:rsidRPr="00134587" w:rsidRDefault="00D3292E" w:rsidP="00134587">
      <w:pPr>
        <w:rPr>
          <w:lang w:val="en-US"/>
        </w:rPr>
      </w:pPr>
      <w:r w:rsidRPr="00134587">
        <w:rPr>
          <w:lang w:val="en-US"/>
        </w:rPr>
        <w:t>It should also be possible to just hide the individual elements</w:t>
      </w:r>
      <w:r w:rsidR="00D74798" w:rsidRPr="00134587">
        <w:rPr>
          <w:lang w:val="en-US"/>
        </w:rPr>
        <w:t>. By zooming in and out in a way.</w:t>
      </w:r>
    </w:p>
    <w:p w:rsidR="00A2704F" w:rsidRPr="00134587" w:rsidRDefault="00D74798" w:rsidP="00134587">
      <w:pPr>
        <w:rPr>
          <w:lang w:val="en-US"/>
        </w:rPr>
      </w:pPr>
      <w:r w:rsidRPr="00134587">
        <w:rPr>
          <w:lang w:val="en-US"/>
        </w:rPr>
        <w:t xml:space="preserve">If an entry should be </w:t>
      </w:r>
      <w:r w:rsidR="00C202E1" w:rsidRPr="00134587">
        <w:rPr>
          <w:lang w:val="en-US"/>
        </w:rPr>
        <w:t>divided in</w:t>
      </w:r>
      <w:r w:rsidRPr="00134587">
        <w:rPr>
          <w:lang w:val="en-US"/>
        </w:rPr>
        <w:t>to two different bea</w:t>
      </w:r>
      <w:r w:rsidR="00DF2071">
        <w:rPr>
          <w:lang w:val="en-US"/>
        </w:rPr>
        <w:t>t</w:t>
      </w:r>
      <w:r w:rsidRPr="00134587">
        <w:rPr>
          <w:lang w:val="en-US"/>
        </w:rPr>
        <w:t>s, it should be possible to do so</w:t>
      </w:r>
      <w:r w:rsidR="0013255B" w:rsidRPr="00134587">
        <w:rPr>
          <w:lang w:val="en-US"/>
        </w:rPr>
        <w:t xml:space="preserve"> simply by breaking it up</w:t>
      </w:r>
      <w:r w:rsidR="00A2704F" w:rsidRPr="00134587">
        <w:rPr>
          <w:lang w:val="en-US"/>
        </w:rPr>
        <w:t xml:space="preserve"> between two paragraphs. </w:t>
      </w:r>
    </w:p>
    <w:p w:rsidR="007E423D" w:rsidRPr="00134587" w:rsidRDefault="004334B4" w:rsidP="00134587">
      <w:pPr>
        <w:rPr>
          <w:lang w:val="en-US"/>
        </w:rPr>
      </w:pPr>
      <w:r w:rsidRPr="00134587">
        <w:rPr>
          <w:lang w:val="en-US"/>
        </w:rPr>
        <w:t xml:space="preserve">At the lowest level, it is not possible to start or end a section inside two different entries. The section can span multiple sections from start to end, but not to specific positions inside </w:t>
      </w:r>
      <w:r w:rsidR="00E60B4E" w:rsidRPr="00134587">
        <w:rPr>
          <w:lang w:val="en-US"/>
        </w:rPr>
        <w:t>the</w:t>
      </w:r>
      <w:r w:rsidRPr="00134587">
        <w:rPr>
          <w:lang w:val="en-US"/>
        </w:rPr>
        <w:t xml:space="preserve"> entries</w:t>
      </w:r>
      <w:r w:rsidR="00E60B4E" w:rsidRPr="00134587">
        <w:rPr>
          <w:lang w:val="en-US"/>
        </w:rPr>
        <w:t>. Within the same entry, it is different. Here it is possible to add multiple sections to various sections.</w:t>
      </w:r>
      <w:r w:rsidR="00C202E1" w:rsidRPr="00134587">
        <w:rPr>
          <w:lang w:val="en-US"/>
        </w:rPr>
        <w:t xml:space="preserve"> So</w:t>
      </w:r>
      <w:r w:rsidR="00DF2071">
        <w:rPr>
          <w:lang w:val="en-US"/>
        </w:rPr>
        <w:t>,</w:t>
      </w:r>
      <w:r w:rsidR="00C202E1" w:rsidRPr="00134587">
        <w:rPr>
          <w:lang w:val="en-US"/>
        </w:rPr>
        <w:t xml:space="preserve"> in short</w:t>
      </w:r>
      <w:r w:rsidR="007E423D" w:rsidRPr="00134587">
        <w:rPr>
          <w:lang w:val="en-US"/>
        </w:rPr>
        <w:t>:</w:t>
      </w:r>
    </w:p>
    <w:p w:rsidR="007E423D" w:rsidRPr="00134587" w:rsidRDefault="007E423D" w:rsidP="00134587">
      <w:pPr>
        <w:pStyle w:val="Bullets"/>
        <w:rPr>
          <w:lang w:val="en-US"/>
        </w:rPr>
      </w:pPr>
      <w:r w:rsidRPr="00134587">
        <w:rPr>
          <w:lang w:val="en-US"/>
        </w:rPr>
        <w:t>A</w:t>
      </w:r>
      <w:r w:rsidR="00C202E1" w:rsidRPr="00134587">
        <w:rPr>
          <w:lang w:val="en-US"/>
        </w:rPr>
        <w:t xml:space="preserve">n entry can be a section. </w:t>
      </w:r>
    </w:p>
    <w:p w:rsidR="007E423D" w:rsidRPr="00134587" w:rsidRDefault="00C202E1" w:rsidP="00134587">
      <w:pPr>
        <w:pStyle w:val="Bullets"/>
        <w:rPr>
          <w:lang w:val="en-US"/>
        </w:rPr>
      </w:pPr>
      <w:r w:rsidRPr="00134587">
        <w:rPr>
          <w:lang w:val="en-US"/>
        </w:rPr>
        <w:t>A section can contain a series of entries</w:t>
      </w:r>
    </w:p>
    <w:p w:rsidR="004334B4" w:rsidRDefault="00C202E1" w:rsidP="00134587">
      <w:pPr>
        <w:pStyle w:val="Bullets"/>
        <w:rPr>
          <w:lang w:val="en-US"/>
        </w:rPr>
      </w:pPr>
      <w:r w:rsidRPr="00134587">
        <w:rPr>
          <w:lang w:val="en-US"/>
        </w:rPr>
        <w:t>An entry can contain multiple sections</w:t>
      </w:r>
    </w:p>
    <w:p w:rsidR="006F2256" w:rsidRPr="00134587" w:rsidRDefault="006F2256" w:rsidP="00134587">
      <w:pPr>
        <w:pStyle w:val="Bullets"/>
        <w:rPr>
          <w:lang w:val="en-US"/>
        </w:rPr>
      </w:pPr>
      <w:r>
        <w:rPr>
          <w:lang w:val="en-US"/>
        </w:rPr>
        <w:t>The last section has no length – it goes to the end of the entry or end of parent section</w:t>
      </w:r>
      <w:r w:rsidR="003154D4">
        <w:rPr>
          <w:lang w:val="en-US"/>
        </w:rPr>
        <w:tab/>
      </w:r>
    </w:p>
    <w:p w:rsidR="00D039F7" w:rsidRPr="00134587" w:rsidRDefault="00D039F7" w:rsidP="00134587">
      <w:pPr>
        <w:pStyle w:val="Overskrift3"/>
        <w:rPr>
          <w:lang w:val="en-US"/>
        </w:rPr>
      </w:pPr>
      <w:r w:rsidRPr="00134587">
        <w:rPr>
          <w:lang w:val="en-US"/>
        </w:rPr>
        <w:t xml:space="preserve">How to identify </w:t>
      </w:r>
      <w:r w:rsidR="00C202E1" w:rsidRPr="00134587">
        <w:rPr>
          <w:lang w:val="en-US"/>
        </w:rPr>
        <w:t>sections</w:t>
      </w:r>
      <w:r w:rsidRPr="00134587">
        <w:rPr>
          <w:lang w:val="en-US"/>
        </w:rPr>
        <w:t xml:space="preserve"> </w:t>
      </w:r>
      <w:r w:rsidR="00C202E1" w:rsidRPr="00134587">
        <w:rPr>
          <w:lang w:val="en-US"/>
        </w:rPr>
        <w:t>across</w:t>
      </w:r>
      <w:r w:rsidRPr="00134587">
        <w:rPr>
          <w:lang w:val="en-US"/>
        </w:rPr>
        <w:t xml:space="preserve"> entries</w:t>
      </w:r>
    </w:p>
    <w:p w:rsidR="00D039F7" w:rsidRPr="00134587" w:rsidRDefault="00D039F7" w:rsidP="00134587">
      <w:pPr>
        <w:pStyle w:val="Brdtekst"/>
        <w:rPr>
          <w:lang w:val="en-US"/>
        </w:rPr>
      </w:pPr>
      <w:r w:rsidRPr="00134587">
        <w:rPr>
          <w:lang w:val="en-US"/>
        </w:rPr>
        <w:t>T</w:t>
      </w:r>
      <w:r w:rsidR="00C202E1" w:rsidRPr="00134587">
        <w:rPr>
          <w:lang w:val="en-US"/>
        </w:rPr>
        <w:t>o</w:t>
      </w:r>
      <w:r w:rsidRPr="00134587">
        <w:rPr>
          <w:lang w:val="en-US"/>
        </w:rPr>
        <w:t xml:space="preserve"> avoid splitting entries up because it is being sectionalized, the sections positions are defined by the character position in an entry. When an entry is changed, the position is updated. Positions are only saved for the lowest level sections. Sections at a higher level will always depend on lower laying sections. In series of sections (Siblings) only the first will have a start position (Usually 0) unless a parent section exists, in which it will borrow its position. In that way we have as few positions to update as possible. While only the first sibling section has a start position, all sections will have a length. When an entry is changed, we find the single section to be modified, and </w:t>
      </w:r>
      <w:r w:rsidRPr="00134587">
        <w:rPr>
          <w:lang w:val="en-US"/>
        </w:rPr>
        <w:lastRenderedPageBreak/>
        <w:t>usually we only need to change its size, for all other sections to match. This of cause means that the text can't be edited outside, unless it is exported with codes defining the sections.</w:t>
      </w:r>
    </w:p>
    <w:p w:rsidR="00233989" w:rsidRPr="00134587" w:rsidRDefault="00233989" w:rsidP="00134587">
      <w:pPr>
        <w:pStyle w:val="Overskrift3"/>
        <w:rPr>
          <w:lang w:val="en-US"/>
        </w:rPr>
      </w:pPr>
      <w:r w:rsidRPr="00134587">
        <w:rPr>
          <w:lang w:val="en-US"/>
        </w:rPr>
        <w:t>Versioning</w:t>
      </w:r>
    </w:p>
    <w:p w:rsidR="00233989" w:rsidRPr="00134587" w:rsidRDefault="00233989" w:rsidP="00134587">
      <w:pPr>
        <w:pStyle w:val="Brdtekst"/>
        <w:rPr>
          <w:lang w:val="en-US"/>
        </w:rPr>
      </w:pPr>
      <w:r w:rsidRPr="00134587">
        <w:rPr>
          <w:lang w:val="en-US"/>
        </w:rPr>
        <w:t xml:space="preserve">Every change to an entry is logged as a delta using e.g. </w:t>
      </w:r>
      <w:proofErr w:type="spellStart"/>
      <w:r w:rsidR="004334B4" w:rsidRPr="00134587">
        <w:rPr>
          <w:lang w:val="en-US"/>
        </w:rPr>
        <w:t>git</w:t>
      </w:r>
      <w:proofErr w:type="spellEnd"/>
      <w:r w:rsidR="004334B4" w:rsidRPr="00134587">
        <w:rPr>
          <w:lang w:val="en-US"/>
        </w:rPr>
        <w:t xml:space="preserve"> repo</w:t>
      </w:r>
      <w:r w:rsidRPr="00134587">
        <w:rPr>
          <w:lang w:val="en-US"/>
        </w:rPr>
        <w:t xml:space="preserve"> google/diff-match-patch</w:t>
      </w:r>
      <w:r w:rsidR="004334B4" w:rsidRPr="00134587">
        <w:rPr>
          <w:lang w:val="en-US"/>
        </w:rPr>
        <w:t xml:space="preserve"> while keeping the latest result complete, while the previous versions only contains the reverse changes (if possible).</w:t>
      </w:r>
    </w:p>
    <w:p w:rsidR="00CE6230" w:rsidRPr="00134587" w:rsidRDefault="00CE6230" w:rsidP="00134587">
      <w:pPr>
        <w:pStyle w:val="Brdtekst"/>
        <w:rPr>
          <w:lang w:val="en-US"/>
        </w:rPr>
      </w:pPr>
      <w:r w:rsidRPr="00134587">
        <w:rPr>
          <w:lang w:val="en-US"/>
        </w:rPr>
        <w:t>MMP should make a backup every e.g. 5</w:t>
      </w:r>
      <w:r w:rsidRPr="00134587">
        <w:rPr>
          <w:vertAlign w:val="superscript"/>
          <w:lang w:val="en-US"/>
        </w:rPr>
        <w:t>th</w:t>
      </w:r>
      <w:r w:rsidRPr="00134587">
        <w:rPr>
          <w:lang w:val="en-US"/>
        </w:rPr>
        <w:t xml:space="preserve"> minute or when a user finishes work. </w:t>
      </w:r>
    </w:p>
    <w:p w:rsidR="004334B4" w:rsidRPr="00134587" w:rsidRDefault="004334B4" w:rsidP="00134587">
      <w:pPr>
        <w:pStyle w:val="Brdtekst"/>
        <w:rPr>
          <w:lang w:val="en-US"/>
        </w:rPr>
      </w:pPr>
      <w:r w:rsidRPr="00134587">
        <w:rPr>
          <w:lang w:val="en-US"/>
        </w:rPr>
        <w:t xml:space="preserve">If an entry is changed, </w:t>
      </w:r>
      <w:r w:rsidR="00143B7C" w:rsidRPr="00134587">
        <w:rPr>
          <w:lang w:val="en-US"/>
        </w:rPr>
        <w:t>any section positions affected by the changes must also be saved with the version. That is typically only start positions and lengths of sections that start/stop within the area that changes has happened to.</w:t>
      </w:r>
    </w:p>
    <w:p w:rsidR="00143B7C" w:rsidRPr="00134587" w:rsidRDefault="00CE6230" w:rsidP="00134587">
      <w:pPr>
        <w:pStyle w:val="Brdtekst"/>
        <w:rPr>
          <w:lang w:val="en-US"/>
        </w:rPr>
      </w:pPr>
      <w:r w:rsidRPr="00134587">
        <w:rPr>
          <w:lang w:val="en-US"/>
        </w:rPr>
        <w:t>You shouldn't need the possibility to explicitly save a version of an individual entry, yet when working with a Work, you should be allowed to create a version of the entire work including sections and all other details (Also aspects etc.). Some of these versions can eventually become "Releases".</w:t>
      </w:r>
    </w:p>
    <w:p w:rsidR="004334B4" w:rsidRPr="00134587" w:rsidRDefault="002C1B9B" w:rsidP="00134587">
      <w:pPr>
        <w:pStyle w:val="Overskrift3"/>
        <w:rPr>
          <w:lang w:val="en-US"/>
        </w:rPr>
      </w:pPr>
      <w:r w:rsidRPr="00134587">
        <w:rPr>
          <w:lang w:val="en-US"/>
        </w:rPr>
        <w:t>Entries</w:t>
      </w:r>
    </w:p>
    <w:p w:rsidR="002C1B9B" w:rsidRPr="00134587" w:rsidRDefault="003C5756" w:rsidP="00134587">
      <w:pPr>
        <w:pStyle w:val="Brdtekst"/>
        <w:rPr>
          <w:lang w:val="en-US"/>
        </w:rPr>
      </w:pPr>
      <w:r w:rsidRPr="00134587">
        <w:rPr>
          <w:lang w:val="en-US"/>
        </w:rPr>
        <w:t>The core element of MMP is the entries. Entries are not organized in any works from start. They are simply a collection, much as entries in a diary</w:t>
      </w:r>
      <w:r w:rsidR="00E57E38" w:rsidRPr="00134587">
        <w:rPr>
          <w:lang w:val="en-US"/>
        </w:rPr>
        <w:t xml:space="preserve"> or journal</w:t>
      </w:r>
      <w:r w:rsidR="00C202E1" w:rsidRPr="00134587">
        <w:rPr>
          <w:lang w:val="en-US"/>
        </w:rPr>
        <w:t xml:space="preserve">. When creating a work, </w:t>
      </w:r>
      <w:proofErr w:type="gramStart"/>
      <w:r w:rsidR="00C202E1" w:rsidRPr="00134587">
        <w:rPr>
          <w:lang w:val="en-US"/>
        </w:rPr>
        <w:t>You</w:t>
      </w:r>
      <w:proofErr w:type="gramEnd"/>
      <w:r w:rsidR="00C202E1" w:rsidRPr="00134587">
        <w:rPr>
          <w:lang w:val="en-US"/>
        </w:rPr>
        <w:t xml:space="preserve"> would work with a few big chunks of entries. </w:t>
      </w:r>
      <w:r w:rsidR="00D04690" w:rsidRPr="00134587">
        <w:rPr>
          <w:lang w:val="en-US"/>
        </w:rPr>
        <w:t>Obviously</w:t>
      </w:r>
      <w:r w:rsidR="00C202E1" w:rsidRPr="00134587">
        <w:rPr>
          <w:lang w:val="en-US"/>
        </w:rPr>
        <w:t xml:space="preserve">, if you apply structure, moving the entries around will create chaos. Once structure is applied You would more likely move text around defined by the structure, rather than the start and end of the individual entries. </w:t>
      </w:r>
      <w:r w:rsidR="007E423D" w:rsidRPr="00134587">
        <w:rPr>
          <w:lang w:val="en-US"/>
        </w:rPr>
        <w:t xml:space="preserve">The individuality of entries should </w:t>
      </w:r>
      <w:r w:rsidR="00AF7A58" w:rsidRPr="00134587">
        <w:rPr>
          <w:lang w:val="en-US"/>
        </w:rPr>
        <w:t>disappear</w:t>
      </w:r>
      <w:r w:rsidR="007E423D" w:rsidRPr="00134587">
        <w:rPr>
          <w:lang w:val="en-US"/>
        </w:rPr>
        <w:t xml:space="preserve"> when it is accessed trough a work. In the work, it is the sections that you use to define individuality. Therefore, when an entry is added to a work, one large section is created immediately </w:t>
      </w:r>
      <w:r w:rsidR="00CE6230" w:rsidRPr="00134587">
        <w:rPr>
          <w:lang w:val="en-US"/>
        </w:rPr>
        <w:t>to allow to sub sections to be created.</w:t>
      </w:r>
    </w:p>
    <w:p w:rsidR="00233989" w:rsidRPr="00134587" w:rsidRDefault="00CE6230" w:rsidP="00134587">
      <w:pPr>
        <w:pStyle w:val="Brdtekst"/>
        <w:rPr>
          <w:lang w:val="en-US"/>
        </w:rPr>
      </w:pPr>
      <w:r w:rsidRPr="00134587">
        <w:rPr>
          <w:lang w:val="en-US"/>
        </w:rPr>
        <w:t xml:space="preserve">There is a difference to the way entries are used depending upon the type of work being created. If it is a </w:t>
      </w:r>
      <w:r w:rsidR="00E57E38" w:rsidRPr="00134587">
        <w:rPr>
          <w:lang w:val="en-US"/>
        </w:rPr>
        <w:t>journal</w:t>
      </w:r>
      <w:r w:rsidRPr="00134587">
        <w:rPr>
          <w:lang w:val="en-US"/>
        </w:rPr>
        <w:t>, you would "click" [Add new entry], while when working with a Novel. You would "click" [Add new Chapter] or [Bea</w:t>
      </w:r>
      <w:r w:rsidR="00DF2071">
        <w:rPr>
          <w:lang w:val="en-US"/>
        </w:rPr>
        <w:t>t</w:t>
      </w:r>
      <w:r w:rsidRPr="00134587">
        <w:rPr>
          <w:lang w:val="en-US"/>
        </w:rPr>
        <w:t>].</w:t>
      </w:r>
    </w:p>
    <w:p w:rsidR="00CB5CBF" w:rsidRPr="00134587" w:rsidRDefault="00CB5CBF" w:rsidP="00134587">
      <w:pPr>
        <w:pStyle w:val="Overskrift3"/>
        <w:rPr>
          <w:lang w:val="en-US"/>
        </w:rPr>
      </w:pPr>
      <w:r w:rsidRPr="00134587">
        <w:rPr>
          <w:lang w:val="en-US"/>
        </w:rPr>
        <w:t>Aspects relating to entries</w:t>
      </w:r>
    </w:p>
    <w:p w:rsidR="00CB5CBF" w:rsidRPr="00134587" w:rsidRDefault="00CB5CBF" w:rsidP="00134587">
      <w:pPr>
        <w:pStyle w:val="Brdtekst"/>
        <w:rPr>
          <w:lang w:val="en-US"/>
        </w:rPr>
      </w:pPr>
      <w:r w:rsidRPr="00134587">
        <w:rPr>
          <w:lang w:val="en-US"/>
        </w:rPr>
        <w:t>Aspects are linked to the entries in one of two ways. Either by a phrase that are the same as the aspect title (e.g. a person) or similar. This could be specified by using a combined regular expression like (expression1| expression2|expression3).</w:t>
      </w:r>
    </w:p>
    <w:p w:rsidR="00CB5CBF" w:rsidRPr="00134587" w:rsidRDefault="00CB5CBF" w:rsidP="00134587">
      <w:pPr>
        <w:pStyle w:val="Brdtekst"/>
        <w:rPr>
          <w:lang w:val="en-US"/>
        </w:rPr>
      </w:pPr>
      <w:r w:rsidRPr="00134587">
        <w:rPr>
          <w:lang w:val="en-US"/>
        </w:rPr>
        <w:t>More specifically would be to specify an exact position by a start and length like a section. This would create a special section at the lowest level called "Aspect section". Alternatively, Aspects should be linked to existing sections like Chapters or Bets.</w:t>
      </w:r>
    </w:p>
    <w:p w:rsidR="00CB5CBF" w:rsidRPr="00134587" w:rsidRDefault="00CB5CBF" w:rsidP="00134587">
      <w:pPr>
        <w:pStyle w:val="Brdtekst"/>
        <w:rPr>
          <w:lang w:val="en-US"/>
        </w:rPr>
      </w:pPr>
      <w:r w:rsidRPr="00134587">
        <w:rPr>
          <w:lang w:val="en-US"/>
        </w:rPr>
        <w:t>When specifying the relation by a regular expression, it would be good to create the instances as sections as well, but only for caching as it can take up unnecessary space.</w:t>
      </w:r>
    </w:p>
    <w:p w:rsidR="00913A43" w:rsidRPr="00134587" w:rsidRDefault="00913A43" w:rsidP="00134587">
      <w:pPr>
        <w:pStyle w:val="Overskrift3"/>
        <w:rPr>
          <w:lang w:val="en-US"/>
        </w:rPr>
      </w:pPr>
      <w:r w:rsidRPr="00134587">
        <w:rPr>
          <w:lang w:val="en-US"/>
        </w:rPr>
        <w:t>Accounts and sharing</w:t>
      </w:r>
    </w:p>
    <w:p w:rsidR="00913A43" w:rsidRPr="00134587" w:rsidRDefault="00913A43" w:rsidP="00134587">
      <w:pPr>
        <w:pStyle w:val="Brdtekst"/>
        <w:rPr>
          <w:lang w:val="en-US"/>
        </w:rPr>
      </w:pPr>
      <w:r w:rsidRPr="00134587">
        <w:rPr>
          <w:lang w:val="en-US"/>
        </w:rPr>
        <w:t>All users ha</w:t>
      </w:r>
      <w:r w:rsidR="00A76F12" w:rsidRPr="00134587">
        <w:rPr>
          <w:lang w:val="en-US"/>
        </w:rPr>
        <w:t>ve</w:t>
      </w:r>
      <w:r w:rsidRPr="00134587">
        <w:rPr>
          <w:lang w:val="en-US"/>
        </w:rPr>
        <w:t xml:space="preserve"> an account and all entries and works are bound to an account. A</w:t>
      </w:r>
      <w:r w:rsidR="00A76F12" w:rsidRPr="00134587">
        <w:rPr>
          <w:lang w:val="en-US"/>
        </w:rPr>
        <w:t>n</w:t>
      </w:r>
      <w:r w:rsidRPr="00134587">
        <w:rPr>
          <w:lang w:val="en-US"/>
        </w:rPr>
        <w:t xml:space="preserve"> account is owned by one user. It is possible to share a version of a work with other users.</w:t>
      </w:r>
      <w:r w:rsidR="00A76F12" w:rsidRPr="00134587">
        <w:rPr>
          <w:lang w:val="en-US"/>
        </w:rPr>
        <w:t xml:space="preserve"> The users are identified by OAuth only. No support for password</w:t>
      </w:r>
      <w:r w:rsidR="00E6252A" w:rsidRPr="00134587">
        <w:rPr>
          <w:lang w:val="en-US"/>
        </w:rPr>
        <w:t>-</w:t>
      </w:r>
      <w:r w:rsidR="00A76F12" w:rsidRPr="00134587">
        <w:rPr>
          <w:lang w:val="en-US"/>
        </w:rPr>
        <w:t>based login</w:t>
      </w:r>
      <w:r w:rsidR="00E6252A" w:rsidRPr="00134587">
        <w:rPr>
          <w:lang w:val="en-US"/>
        </w:rPr>
        <w:t>.</w:t>
      </w:r>
    </w:p>
    <w:p w:rsidR="00E6252A" w:rsidRPr="00134587" w:rsidRDefault="00E6252A" w:rsidP="00134587">
      <w:pPr>
        <w:pStyle w:val="Overskrift3"/>
        <w:rPr>
          <w:lang w:val="en-US"/>
        </w:rPr>
      </w:pPr>
      <w:r w:rsidRPr="00134587">
        <w:rPr>
          <w:lang w:val="en-US"/>
        </w:rPr>
        <w:t>Voice recording</w:t>
      </w:r>
    </w:p>
    <w:p w:rsidR="00297B73" w:rsidRPr="00134587" w:rsidRDefault="00E6252A" w:rsidP="00134587">
      <w:pPr>
        <w:pStyle w:val="Brdtekst"/>
        <w:rPr>
          <w:lang w:val="en-US"/>
        </w:rPr>
      </w:pPr>
      <w:r w:rsidRPr="00134587">
        <w:rPr>
          <w:lang w:val="en-US"/>
        </w:rPr>
        <w:t xml:space="preserve">Recordings should be an integral part of a work. You should be able to store multiple recordings and name and </w:t>
      </w:r>
      <w:r w:rsidR="00A64C48" w:rsidRPr="00134587">
        <w:rPr>
          <w:lang w:val="en-US"/>
        </w:rPr>
        <w:t>describe</w:t>
      </w:r>
      <w:r w:rsidRPr="00134587">
        <w:rPr>
          <w:lang w:val="en-US"/>
        </w:rPr>
        <w:t xml:space="preserve"> </w:t>
      </w:r>
      <w:r w:rsidR="003A777F" w:rsidRPr="00134587">
        <w:rPr>
          <w:lang w:val="en-US"/>
        </w:rPr>
        <w:t xml:space="preserve">them. Recordings </w:t>
      </w:r>
      <w:r w:rsidR="0070306D" w:rsidRPr="00134587">
        <w:rPr>
          <w:lang w:val="en-US"/>
        </w:rPr>
        <w:t xml:space="preserve">should be </w:t>
      </w:r>
      <w:r w:rsidR="00122DAE" w:rsidRPr="00134587">
        <w:rPr>
          <w:lang w:val="en-US"/>
        </w:rPr>
        <w:t>an integral part of creating a work in conjunction with text. Maybe it should be a type of entry. For now, though, voice recording will be handled separately. A voice recording is a separate entity. When transforming it to text, the text is linked to the recording</w:t>
      </w:r>
      <w:r w:rsidR="00297B73" w:rsidRPr="00134587">
        <w:rPr>
          <w:lang w:val="en-US"/>
        </w:rPr>
        <w:t xml:space="preserve"> as an entry, so entries in general should be linkable to a </w:t>
      </w:r>
      <w:proofErr w:type="spellStart"/>
      <w:r w:rsidR="00297B73" w:rsidRPr="00134587">
        <w:rPr>
          <w:lang w:val="en-US"/>
        </w:rPr>
        <w:t>soundfile</w:t>
      </w:r>
      <w:proofErr w:type="spellEnd"/>
      <w:r w:rsidR="00297B73" w:rsidRPr="00134587">
        <w:rPr>
          <w:lang w:val="en-US"/>
        </w:rPr>
        <w:t>. A recording can be converted multiple times using improved technology over time. Every new recording creates a new version.</w:t>
      </w:r>
    </w:p>
    <w:p w:rsidR="00D039F7" w:rsidRPr="00134587" w:rsidRDefault="00D039F7" w:rsidP="00134587">
      <w:pPr>
        <w:pStyle w:val="Overskrift2"/>
        <w:rPr>
          <w:lang w:val="en-US"/>
        </w:rPr>
      </w:pPr>
      <w:bookmarkStart w:id="9" w:name="_Toc22721450"/>
      <w:r w:rsidRPr="00134587">
        <w:rPr>
          <w:lang w:val="en-US"/>
        </w:rPr>
        <w:t>Data examples</w:t>
      </w:r>
      <w:bookmarkEnd w:id="9"/>
    </w:p>
    <w:p w:rsidR="00FB4306" w:rsidRPr="00134587" w:rsidRDefault="00FB4306" w:rsidP="00134587">
      <w:pPr>
        <w:pStyle w:val="Bullets"/>
        <w:numPr>
          <w:ilvl w:val="0"/>
          <w:numId w:val="36"/>
        </w:numPr>
      </w:pPr>
      <w:r w:rsidRPr="00134587">
        <w:t>Work</w:t>
      </w:r>
    </w:p>
    <w:p w:rsidR="00E560E4" w:rsidRPr="00134587" w:rsidRDefault="00E560E4" w:rsidP="00134587">
      <w:pPr>
        <w:pStyle w:val="Bullets"/>
        <w:numPr>
          <w:ilvl w:val="1"/>
          <w:numId w:val="36"/>
        </w:numPr>
      </w:pPr>
      <w:r w:rsidRPr="00134587">
        <w:rPr>
          <w:lang w:val="en-US"/>
        </w:rPr>
        <w:t>Aspect: Mysteries (Group, not ordered)</w:t>
      </w:r>
    </w:p>
    <w:p w:rsidR="00E560E4" w:rsidRPr="00134587" w:rsidRDefault="00E560E4" w:rsidP="00134587">
      <w:pPr>
        <w:pStyle w:val="Bullets"/>
        <w:numPr>
          <w:ilvl w:val="2"/>
          <w:numId w:val="36"/>
        </w:numPr>
      </w:pPr>
      <w:proofErr w:type="spellStart"/>
      <w:r w:rsidRPr="00134587">
        <w:rPr>
          <w:lang w:val="en-US"/>
        </w:rPr>
        <w:t>Mysterie</w:t>
      </w:r>
      <w:proofErr w:type="spellEnd"/>
      <w:r w:rsidRPr="00134587">
        <w:rPr>
          <w:lang w:val="en-US"/>
        </w:rPr>
        <w:t xml:space="preserve"> 1</w:t>
      </w:r>
    </w:p>
    <w:p w:rsidR="00E560E4" w:rsidRPr="00134587" w:rsidRDefault="00E560E4" w:rsidP="00134587">
      <w:pPr>
        <w:pStyle w:val="Bullets"/>
        <w:numPr>
          <w:ilvl w:val="3"/>
          <w:numId w:val="36"/>
        </w:numPr>
      </w:pPr>
      <w:r w:rsidRPr="00134587">
        <w:rPr>
          <w:lang w:val="en-US"/>
        </w:rPr>
        <w:t>Phases:</w:t>
      </w:r>
    </w:p>
    <w:p w:rsidR="00E560E4" w:rsidRPr="00134587" w:rsidRDefault="00E560E4" w:rsidP="00134587">
      <w:pPr>
        <w:pStyle w:val="Bullets"/>
        <w:numPr>
          <w:ilvl w:val="4"/>
          <w:numId w:val="36"/>
        </w:numPr>
      </w:pPr>
      <w:proofErr w:type="spellStart"/>
      <w:r w:rsidRPr="00134587">
        <w:rPr>
          <w:lang w:val="en-US"/>
        </w:rPr>
        <w:t>Første</w:t>
      </w:r>
      <w:proofErr w:type="spellEnd"/>
      <w:r w:rsidRPr="00134587">
        <w:rPr>
          <w:lang w:val="en-US"/>
        </w:rPr>
        <w:t xml:space="preserve"> </w:t>
      </w:r>
      <w:proofErr w:type="spellStart"/>
      <w:r w:rsidRPr="00134587">
        <w:rPr>
          <w:lang w:val="en-US"/>
        </w:rPr>
        <w:t>benævnelse</w:t>
      </w:r>
      <w:proofErr w:type="spellEnd"/>
    </w:p>
    <w:p w:rsidR="00E560E4" w:rsidRPr="00134587" w:rsidRDefault="00E560E4" w:rsidP="00134587">
      <w:pPr>
        <w:pStyle w:val="Bullets"/>
        <w:numPr>
          <w:ilvl w:val="4"/>
          <w:numId w:val="36"/>
        </w:numPr>
      </w:pPr>
      <w:proofErr w:type="spellStart"/>
      <w:r w:rsidRPr="00134587">
        <w:rPr>
          <w:lang w:val="en-US"/>
        </w:rPr>
        <w:t>Personlig</w:t>
      </w:r>
      <w:proofErr w:type="spellEnd"/>
      <w:r w:rsidRPr="00134587">
        <w:rPr>
          <w:lang w:val="en-US"/>
        </w:rPr>
        <w:t xml:space="preserve"> </w:t>
      </w:r>
      <w:proofErr w:type="spellStart"/>
      <w:r w:rsidRPr="00134587">
        <w:rPr>
          <w:lang w:val="en-US"/>
        </w:rPr>
        <w:t>reaktion</w:t>
      </w:r>
      <w:proofErr w:type="spellEnd"/>
    </w:p>
    <w:p w:rsidR="00E560E4" w:rsidRPr="00134587" w:rsidRDefault="00E560E4" w:rsidP="00134587">
      <w:pPr>
        <w:pStyle w:val="Bullets"/>
        <w:numPr>
          <w:ilvl w:val="4"/>
          <w:numId w:val="36"/>
        </w:numPr>
      </w:pPr>
      <w:proofErr w:type="spellStart"/>
      <w:r w:rsidRPr="00134587">
        <w:rPr>
          <w:lang w:val="en-US"/>
        </w:rPr>
        <w:t>Forklaring</w:t>
      </w:r>
      <w:proofErr w:type="spellEnd"/>
    </w:p>
    <w:p w:rsidR="00E560E4" w:rsidRPr="00134587" w:rsidRDefault="00E560E4" w:rsidP="00134587">
      <w:pPr>
        <w:pStyle w:val="Bullets"/>
        <w:numPr>
          <w:ilvl w:val="1"/>
          <w:numId w:val="36"/>
        </w:numPr>
      </w:pPr>
      <w:r w:rsidRPr="00134587">
        <w:t>Aspect: Dramaturgy</w:t>
      </w:r>
    </w:p>
    <w:p w:rsidR="00E560E4" w:rsidRPr="00134587" w:rsidRDefault="00E560E4" w:rsidP="00134587">
      <w:pPr>
        <w:pStyle w:val="Bullets"/>
        <w:numPr>
          <w:ilvl w:val="2"/>
          <w:numId w:val="36"/>
        </w:numPr>
      </w:pPr>
      <w:proofErr w:type="spellStart"/>
      <w:r w:rsidRPr="00134587">
        <w:t>Præmis</w:t>
      </w:r>
      <w:proofErr w:type="spellEnd"/>
    </w:p>
    <w:p w:rsidR="00E560E4" w:rsidRPr="00134587" w:rsidRDefault="00E560E4" w:rsidP="00134587">
      <w:pPr>
        <w:pStyle w:val="Bullets"/>
        <w:numPr>
          <w:ilvl w:val="2"/>
          <w:numId w:val="36"/>
        </w:numPr>
      </w:pPr>
      <w:proofErr w:type="spellStart"/>
      <w:r w:rsidRPr="00134587">
        <w:lastRenderedPageBreak/>
        <w:t>Spændings</w:t>
      </w:r>
      <w:proofErr w:type="spellEnd"/>
      <w:r w:rsidRPr="00134587">
        <w:t xml:space="preserve"> definition</w:t>
      </w:r>
    </w:p>
    <w:p w:rsidR="00E560E4" w:rsidRPr="00134587" w:rsidRDefault="00E560E4" w:rsidP="00134587">
      <w:pPr>
        <w:pStyle w:val="Bullets"/>
        <w:numPr>
          <w:ilvl w:val="2"/>
          <w:numId w:val="36"/>
        </w:numPr>
      </w:pPr>
      <w:proofErr w:type="spellStart"/>
      <w:r w:rsidRPr="00134587">
        <w:t>Styrende</w:t>
      </w:r>
      <w:proofErr w:type="spellEnd"/>
      <w:r w:rsidRPr="00134587">
        <w:t xml:space="preserve"> </w:t>
      </w:r>
      <w:proofErr w:type="spellStart"/>
      <w:r w:rsidRPr="00134587">
        <w:t>idé</w:t>
      </w:r>
      <w:proofErr w:type="spellEnd"/>
    </w:p>
    <w:p w:rsidR="00E560E4" w:rsidRPr="00134587" w:rsidRDefault="00E560E4" w:rsidP="00134587">
      <w:pPr>
        <w:pStyle w:val="Bullets"/>
        <w:numPr>
          <w:ilvl w:val="2"/>
          <w:numId w:val="36"/>
        </w:numPr>
      </w:pPr>
      <w:r w:rsidRPr="00134587">
        <w:t>Pitch</w:t>
      </w:r>
    </w:p>
    <w:p w:rsidR="00E560E4" w:rsidRPr="00134587" w:rsidRDefault="00E560E4" w:rsidP="00134587">
      <w:pPr>
        <w:pStyle w:val="Bullets"/>
        <w:numPr>
          <w:ilvl w:val="2"/>
          <w:numId w:val="36"/>
        </w:numPr>
      </w:pPr>
      <w:proofErr w:type="spellStart"/>
      <w:r w:rsidRPr="00134587">
        <w:t>Red.pith</w:t>
      </w:r>
      <w:proofErr w:type="spellEnd"/>
    </w:p>
    <w:p w:rsidR="00E560E4" w:rsidRPr="00134587" w:rsidRDefault="00E560E4" w:rsidP="00134587">
      <w:pPr>
        <w:pStyle w:val="Bullets"/>
        <w:numPr>
          <w:ilvl w:val="2"/>
          <w:numId w:val="36"/>
        </w:numPr>
      </w:pPr>
      <w:proofErr w:type="spellStart"/>
      <w:r w:rsidRPr="00134587">
        <w:t>Værdier</w:t>
      </w:r>
      <w:proofErr w:type="spellEnd"/>
    </w:p>
    <w:p w:rsidR="00E560E4" w:rsidRPr="00134587" w:rsidRDefault="00E560E4" w:rsidP="00134587">
      <w:pPr>
        <w:pStyle w:val="Bullets"/>
        <w:numPr>
          <w:ilvl w:val="2"/>
          <w:numId w:val="36"/>
        </w:numPr>
      </w:pPr>
      <w:proofErr w:type="spellStart"/>
      <w:r w:rsidRPr="00134587">
        <w:t>Polaritetsrejse</w:t>
      </w:r>
      <w:proofErr w:type="spellEnd"/>
    </w:p>
    <w:p w:rsidR="00E560E4" w:rsidRPr="00134587" w:rsidRDefault="00E560E4" w:rsidP="00134587">
      <w:pPr>
        <w:pStyle w:val="Bullets"/>
        <w:numPr>
          <w:ilvl w:val="2"/>
          <w:numId w:val="36"/>
        </w:numPr>
      </w:pPr>
      <w:proofErr w:type="spellStart"/>
      <w:r w:rsidRPr="00134587">
        <w:t>Temaer</w:t>
      </w:r>
      <w:proofErr w:type="spellEnd"/>
    </w:p>
    <w:p w:rsidR="00E560E4" w:rsidRPr="00134587" w:rsidRDefault="00E560E4" w:rsidP="00134587">
      <w:pPr>
        <w:pStyle w:val="Bullets"/>
        <w:numPr>
          <w:ilvl w:val="2"/>
          <w:numId w:val="36"/>
        </w:numPr>
      </w:pPr>
      <w:proofErr w:type="spellStart"/>
      <w:r w:rsidRPr="00134587">
        <w:t>Virkemidler</w:t>
      </w:r>
      <w:proofErr w:type="spellEnd"/>
    </w:p>
    <w:p w:rsidR="00E560E4" w:rsidRPr="00134587" w:rsidRDefault="00E560E4" w:rsidP="00134587">
      <w:pPr>
        <w:pStyle w:val="Bullets"/>
        <w:numPr>
          <w:ilvl w:val="2"/>
          <w:numId w:val="36"/>
        </w:numPr>
      </w:pPr>
      <w:r w:rsidRPr="00134587">
        <w:t>Roller</w:t>
      </w:r>
      <w:r w:rsidR="00714DAA" w:rsidRPr="00134587">
        <w:t xml:space="preserve"> </w:t>
      </w:r>
      <w:proofErr w:type="spellStart"/>
      <w:r w:rsidR="00714DAA" w:rsidRPr="00134587">
        <w:t>overordnet</w:t>
      </w:r>
      <w:proofErr w:type="spellEnd"/>
    </w:p>
    <w:p w:rsidR="00E560E4" w:rsidRPr="00134587" w:rsidRDefault="00E560E4" w:rsidP="00134587">
      <w:pPr>
        <w:pStyle w:val="Bullets"/>
        <w:numPr>
          <w:ilvl w:val="2"/>
          <w:numId w:val="36"/>
        </w:numPr>
      </w:pPr>
      <w:proofErr w:type="spellStart"/>
      <w:r w:rsidRPr="00134587">
        <w:t>tid</w:t>
      </w:r>
      <w:proofErr w:type="spellEnd"/>
      <w:r w:rsidRPr="00134587">
        <w:t xml:space="preserve">+ </w:t>
      </w:r>
      <w:proofErr w:type="spellStart"/>
      <w:r w:rsidRPr="00134587">
        <w:t>ramme</w:t>
      </w:r>
      <w:proofErr w:type="spellEnd"/>
      <w:r w:rsidR="00714DAA" w:rsidRPr="00134587">
        <w:t xml:space="preserve"> </w:t>
      </w:r>
      <w:proofErr w:type="spellStart"/>
      <w:r w:rsidR="00714DAA" w:rsidRPr="00134587">
        <w:t>overordnet</w:t>
      </w:r>
      <w:proofErr w:type="spellEnd"/>
    </w:p>
    <w:p w:rsidR="00E560E4" w:rsidRPr="00134587" w:rsidRDefault="00E560E4" w:rsidP="00134587">
      <w:pPr>
        <w:pStyle w:val="Bullets"/>
        <w:numPr>
          <w:ilvl w:val="2"/>
          <w:numId w:val="36"/>
        </w:numPr>
      </w:pPr>
      <w:r w:rsidRPr="00134587">
        <w:t>Genre</w:t>
      </w:r>
    </w:p>
    <w:p w:rsidR="00E560E4" w:rsidRPr="00134587" w:rsidRDefault="00E560E4" w:rsidP="00134587">
      <w:pPr>
        <w:pStyle w:val="Bullets"/>
        <w:numPr>
          <w:ilvl w:val="2"/>
          <w:numId w:val="36"/>
        </w:numPr>
      </w:pPr>
      <w:proofErr w:type="spellStart"/>
      <w:r w:rsidRPr="00134587">
        <w:t>Fortælleform</w:t>
      </w:r>
      <w:proofErr w:type="spellEnd"/>
    </w:p>
    <w:p w:rsidR="00E560E4" w:rsidRPr="00134587" w:rsidRDefault="00E560E4" w:rsidP="00134587">
      <w:pPr>
        <w:pStyle w:val="Bullets"/>
        <w:numPr>
          <w:ilvl w:val="2"/>
          <w:numId w:val="36"/>
        </w:numPr>
      </w:pPr>
      <w:r w:rsidRPr="00134587">
        <w:t>Format</w:t>
      </w:r>
    </w:p>
    <w:p w:rsidR="00A95F13" w:rsidRPr="00134587" w:rsidRDefault="00A95F13" w:rsidP="00134587">
      <w:pPr>
        <w:pStyle w:val="Bullets"/>
        <w:numPr>
          <w:ilvl w:val="1"/>
          <w:numId w:val="36"/>
        </w:numPr>
      </w:pPr>
      <w:r w:rsidRPr="00134587">
        <w:t>Aspect: Characters (Group, not ordered)</w:t>
      </w:r>
    </w:p>
    <w:p w:rsidR="00A95F13" w:rsidRPr="00134587" w:rsidRDefault="00FB4306" w:rsidP="00134587">
      <w:pPr>
        <w:pStyle w:val="Bullets"/>
        <w:numPr>
          <w:ilvl w:val="2"/>
          <w:numId w:val="36"/>
        </w:numPr>
      </w:pPr>
      <w:r w:rsidRPr="00134587">
        <w:t>Main character</w:t>
      </w:r>
    </w:p>
    <w:p w:rsidR="00A95F13" w:rsidRPr="00134587" w:rsidRDefault="00FB4306" w:rsidP="00134587">
      <w:pPr>
        <w:pStyle w:val="Bullets"/>
        <w:numPr>
          <w:ilvl w:val="2"/>
          <w:numId w:val="36"/>
        </w:numPr>
      </w:pPr>
      <w:r w:rsidRPr="00134587">
        <w:t>Villain</w:t>
      </w:r>
    </w:p>
    <w:p w:rsidR="00FB4306" w:rsidRPr="00134587" w:rsidRDefault="00FB4306" w:rsidP="00134587">
      <w:pPr>
        <w:pStyle w:val="Bullets"/>
        <w:numPr>
          <w:ilvl w:val="1"/>
          <w:numId w:val="36"/>
        </w:numPr>
      </w:pPr>
      <w:r w:rsidRPr="00134587">
        <w:t>Aspect: Locations (Group, not ordered)</w:t>
      </w:r>
    </w:p>
    <w:p w:rsidR="00FB4306" w:rsidRPr="00134587" w:rsidRDefault="00FB4306" w:rsidP="00134587">
      <w:pPr>
        <w:pStyle w:val="Bullets"/>
        <w:numPr>
          <w:ilvl w:val="2"/>
          <w:numId w:val="36"/>
        </w:numPr>
      </w:pPr>
      <w:r w:rsidRPr="00134587">
        <w:t>Location 1</w:t>
      </w:r>
    </w:p>
    <w:p w:rsidR="00A95F13" w:rsidRPr="00134587" w:rsidRDefault="00FB4306" w:rsidP="00134587">
      <w:pPr>
        <w:pStyle w:val="Bullets"/>
        <w:numPr>
          <w:ilvl w:val="2"/>
          <w:numId w:val="36"/>
        </w:numPr>
      </w:pPr>
      <w:r w:rsidRPr="00134587">
        <w:t>Location 2</w:t>
      </w:r>
    </w:p>
    <w:p w:rsidR="00FB4306" w:rsidRPr="00134587" w:rsidRDefault="00FB4306" w:rsidP="00134587">
      <w:pPr>
        <w:pStyle w:val="Bullets"/>
        <w:numPr>
          <w:ilvl w:val="0"/>
          <w:numId w:val="36"/>
        </w:numPr>
      </w:pPr>
      <w:r w:rsidRPr="00134587">
        <w:t>Story levels</w:t>
      </w:r>
    </w:p>
    <w:p w:rsidR="00FB4306" w:rsidRPr="00134587" w:rsidRDefault="00FB4306" w:rsidP="00134587">
      <w:pPr>
        <w:pStyle w:val="Bullets"/>
        <w:numPr>
          <w:ilvl w:val="1"/>
          <w:numId w:val="36"/>
        </w:numPr>
      </w:pPr>
      <w:proofErr w:type="spellStart"/>
      <w:r w:rsidRPr="00134587">
        <w:rPr>
          <w:lang w:val="en-US"/>
        </w:rPr>
        <w:t>Baggrund</w:t>
      </w:r>
      <w:proofErr w:type="spellEnd"/>
    </w:p>
    <w:p w:rsidR="00FB4306" w:rsidRPr="00134587" w:rsidRDefault="00FB4306" w:rsidP="00134587">
      <w:pPr>
        <w:pStyle w:val="Bullets"/>
        <w:numPr>
          <w:ilvl w:val="1"/>
          <w:numId w:val="36"/>
        </w:numPr>
      </w:pPr>
      <w:r w:rsidRPr="00134587">
        <w:rPr>
          <w:lang w:val="en-US"/>
        </w:rPr>
        <w:t>Situation</w:t>
      </w:r>
    </w:p>
    <w:p w:rsidR="00FB4306" w:rsidRPr="00134587" w:rsidRDefault="00FB4306" w:rsidP="00134587">
      <w:pPr>
        <w:pStyle w:val="Bullets"/>
        <w:numPr>
          <w:ilvl w:val="1"/>
          <w:numId w:val="36"/>
        </w:numPr>
      </w:pPr>
      <w:proofErr w:type="spellStart"/>
      <w:r w:rsidRPr="00134587">
        <w:rPr>
          <w:lang w:val="en-US"/>
        </w:rPr>
        <w:t>Begivenheder</w:t>
      </w:r>
      <w:proofErr w:type="spellEnd"/>
    </w:p>
    <w:p w:rsidR="00FB4306" w:rsidRPr="00134587" w:rsidRDefault="00FB4306" w:rsidP="00134587">
      <w:pPr>
        <w:pStyle w:val="Bullets"/>
        <w:numPr>
          <w:ilvl w:val="1"/>
          <w:numId w:val="36"/>
        </w:numPr>
      </w:pPr>
      <w:proofErr w:type="spellStart"/>
      <w:r w:rsidRPr="00134587">
        <w:rPr>
          <w:lang w:val="en-US"/>
        </w:rPr>
        <w:t>Rejse</w:t>
      </w:r>
      <w:proofErr w:type="spellEnd"/>
      <w:r w:rsidRPr="00134587">
        <w:rPr>
          <w:lang w:val="en-US"/>
        </w:rPr>
        <w:tab/>
      </w:r>
    </w:p>
    <w:p w:rsidR="00FB4306" w:rsidRPr="00134587" w:rsidRDefault="00FB4306" w:rsidP="00134587">
      <w:pPr>
        <w:pStyle w:val="Bullets"/>
        <w:numPr>
          <w:ilvl w:val="1"/>
          <w:numId w:val="36"/>
        </w:numPr>
      </w:pPr>
      <w:proofErr w:type="spellStart"/>
      <w:r w:rsidRPr="00134587">
        <w:rPr>
          <w:lang w:val="en-US"/>
        </w:rPr>
        <w:t>Vendepunkter</w:t>
      </w:r>
      <w:proofErr w:type="spellEnd"/>
    </w:p>
    <w:p w:rsidR="00381A8B" w:rsidRPr="00134587" w:rsidRDefault="00381A8B" w:rsidP="00134587">
      <w:pPr>
        <w:pStyle w:val="Bullets"/>
        <w:numPr>
          <w:ilvl w:val="0"/>
          <w:numId w:val="36"/>
        </w:numPr>
      </w:pPr>
      <w:r w:rsidRPr="00134587">
        <w:t>Section levels</w:t>
      </w:r>
    </w:p>
    <w:p w:rsidR="00381A8B" w:rsidRPr="00134587" w:rsidRDefault="00381A8B" w:rsidP="00134587">
      <w:pPr>
        <w:pStyle w:val="Bullets"/>
        <w:numPr>
          <w:ilvl w:val="1"/>
          <w:numId w:val="36"/>
        </w:numPr>
      </w:pPr>
      <w:r w:rsidRPr="00134587">
        <w:t>Story</w:t>
      </w:r>
    </w:p>
    <w:p w:rsidR="00381A8B" w:rsidRPr="00134587" w:rsidRDefault="00381A8B" w:rsidP="00134587">
      <w:pPr>
        <w:pStyle w:val="Bullets"/>
        <w:numPr>
          <w:ilvl w:val="1"/>
          <w:numId w:val="36"/>
        </w:numPr>
      </w:pPr>
      <w:r w:rsidRPr="00134587">
        <w:t>Act</w:t>
      </w:r>
    </w:p>
    <w:p w:rsidR="00381A8B" w:rsidRPr="00134587" w:rsidRDefault="00381A8B" w:rsidP="00134587">
      <w:pPr>
        <w:pStyle w:val="Bullets"/>
        <w:numPr>
          <w:ilvl w:val="1"/>
          <w:numId w:val="36"/>
        </w:numPr>
      </w:pPr>
      <w:r w:rsidRPr="00134587">
        <w:t>Phase</w:t>
      </w:r>
    </w:p>
    <w:p w:rsidR="00381A8B" w:rsidRPr="00134587" w:rsidRDefault="00381A8B" w:rsidP="00134587">
      <w:pPr>
        <w:pStyle w:val="Bullets"/>
        <w:numPr>
          <w:ilvl w:val="1"/>
          <w:numId w:val="36"/>
        </w:numPr>
      </w:pPr>
      <w:r w:rsidRPr="00134587">
        <w:t>Chapter</w:t>
      </w:r>
    </w:p>
    <w:p w:rsidR="00381A8B" w:rsidRPr="00134587" w:rsidRDefault="00381A8B" w:rsidP="00134587">
      <w:pPr>
        <w:pStyle w:val="Bullets"/>
        <w:numPr>
          <w:ilvl w:val="1"/>
          <w:numId w:val="36"/>
        </w:numPr>
      </w:pPr>
      <w:r w:rsidRPr="00134587">
        <w:t>Scene</w:t>
      </w:r>
    </w:p>
    <w:p w:rsidR="00381A8B" w:rsidRPr="00134587" w:rsidRDefault="00381A8B" w:rsidP="00134587">
      <w:pPr>
        <w:pStyle w:val="Bullets"/>
        <w:numPr>
          <w:ilvl w:val="1"/>
          <w:numId w:val="36"/>
        </w:numPr>
      </w:pPr>
      <w:r w:rsidRPr="00134587">
        <w:t>Bede</w:t>
      </w:r>
      <w:r w:rsidRPr="00134587">
        <w:rPr>
          <w:lang w:val="en-US"/>
        </w:rPr>
        <w:t xml:space="preserve"> </w:t>
      </w:r>
    </w:p>
    <w:p w:rsidR="00B07568" w:rsidRPr="00134587" w:rsidRDefault="00B07568" w:rsidP="00134587">
      <w:pPr>
        <w:pStyle w:val="Bullets"/>
        <w:numPr>
          <w:ilvl w:val="0"/>
          <w:numId w:val="36"/>
        </w:numPr>
      </w:pPr>
      <w:r w:rsidRPr="00134587">
        <w:rPr>
          <w:lang w:val="en-US"/>
        </w:rPr>
        <w:t>Sections</w:t>
      </w:r>
    </w:p>
    <w:p w:rsidR="00D37D16" w:rsidRPr="00134587" w:rsidRDefault="00D37D16" w:rsidP="00134587">
      <w:pPr>
        <w:pStyle w:val="Bullets"/>
        <w:numPr>
          <w:ilvl w:val="1"/>
          <w:numId w:val="36"/>
        </w:numPr>
      </w:pPr>
      <w:r w:rsidRPr="00134587">
        <w:t>Act 1</w:t>
      </w:r>
    </w:p>
    <w:p w:rsidR="00D37D16" w:rsidRPr="00134587" w:rsidRDefault="00D37D16" w:rsidP="00134587">
      <w:pPr>
        <w:pStyle w:val="Bullets"/>
        <w:numPr>
          <w:ilvl w:val="2"/>
          <w:numId w:val="36"/>
        </w:numPr>
      </w:pPr>
      <w:proofErr w:type="spellStart"/>
      <w:r w:rsidRPr="00134587">
        <w:t>Indledning</w:t>
      </w:r>
      <w:proofErr w:type="spellEnd"/>
    </w:p>
    <w:p w:rsidR="00D37D16" w:rsidRPr="00134587" w:rsidRDefault="00D37D16" w:rsidP="00134587">
      <w:pPr>
        <w:pStyle w:val="Bullets"/>
        <w:numPr>
          <w:ilvl w:val="2"/>
          <w:numId w:val="36"/>
        </w:numPr>
      </w:pPr>
      <w:r w:rsidRPr="00134587">
        <w:t>Exposition</w:t>
      </w:r>
    </w:p>
    <w:p w:rsidR="00D37D16" w:rsidRPr="00134587" w:rsidRDefault="00D37D16" w:rsidP="00134587">
      <w:pPr>
        <w:pStyle w:val="Bullets"/>
        <w:numPr>
          <w:ilvl w:val="2"/>
          <w:numId w:val="36"/>
        </w:numPr>
      </w:pPr>
      <w:r w:rsidRPr="00134587">
        <w:t>Point of Attack</w:t>
      </w:r>
    </w:p>
    <w:p w:rsidR="00D37D16" w:rsidRPr="00134587" w:rsidRDefault="00D37D16" w:rsidP="00134587">
      <w:pPr>
        <w:pStyle w:val="Bullets"/>
        <w:numPr>
          <w:ilvl w:val="2"/>
          <w:numId w:val="36"/>
        </w:numPr>
      </w:pPr>
      <w:proofErr w:type="spellStart"/>
      <w:r w:rsidRPr="00134587">
        <w:t>Kollision</w:t>
      </w:r>
      <w:proofErr w:type="spellEnd"/>
    </w:p>
    <w:p w:rsidR="00D37D16" w:rsidRPr="00134587" w:rsidRDefault="00D37D16" w:rsidP="00134587">
      <w:pPr>
        <w:pStyle w:val="Bullets"/>
        <w:numPr>
          <w:ilvl w:val="2"/>
          <w:numId w:val="36"/>
        </w:numPr>
      </w:pPr>
      <w:r w:rsidRPr="00134587">
        <w:t>Calling from God</w:t>
      </w:r>
    </w:p>
    <w:p w:rsidR="00D37D16" w:rsidRPr="00134587" w:rsidRDefault="00D37D16" w:rsidP="00134587">
      <w:pPr>
        <w:pStyle w:val="Bullets"/>
        <w:numPr>
          <w:ilvl w:val="1"/>
          <w:numId w:val="36"/>
        </w:numPr>
      </w:pPr>
      <w:r w:rsidRPr="00134587">
        <w:t>Act 2</w:t>
      </w:r>
    </w:p>
    <w:p w:rsidR="00D37D16" w:rsidRPr="00134587" w:rsidRDefault="00D37D16" w:rsidP="00134587">
      <w:pPr>
        <w:pStyle w:val="Bullets"/>
        <w:numPr>
          <w:ilvl w:val="2"/>
          <w:numId w:val="36"/>
        </w:numPr>
      </w:pPr>
      <w:proofErr w:type="spellStart"/>
      <w:r w:rsidRPr="00134587">
        <w:t>Symbolsk</w:t>
      </w:r>
      <w:proofErr w:type="spellEnd"/>
      <w:r w:rsidRPr="00134587">
        <w:t xml:space="preserve"> scene</w:t>
      </w:r>
    </w:p>
    <w:p w:rsidR="00D37D16" w:rsidRPr="00134587" w:rsidRDefault="00D37D16" w:rsidP="00134587">
      <w:pPr>
        <w:pStyle w:val="Bullets"/>
        <w:numPr>
          <w:ilvl w:val="2"/>
          <w:numId w:val="36"/>
        </w:numPr>
      </w:pPr>
      <w:proofErr w:type="spellStart"/>
      <w:r w:rsidRPr="00134587">
        <w:t>Midter</w:t>
      </w:r>
      <w:proofErr w:type="spellEnd"/>
      <w:r w:rsidRPr="00134587">
        <w:t xml:space="preserve"> plot </w:t>
      </w:r>
      <w:proofErr w:type="spellStart"/>
      <w:r w:rsidRPr="00134587">
        <w:t>punkt</w:t>
      </w:r>
      <w:proofErr w:type="spellEnd"/>
    </w:p>
    <w:p w:rsidR="00D37D16" w:rsidRPr="00134587" w:rsidRDefault="00D37D16" w:rsidP="00134587">
      <w:pPr>
        <w:pStyle w:val="Bullets"/>
        <w:numPr>
          <w:ilvl w:val="2"/>
          <w:numId w:val="36"/>
        </w:numPr>
      </w:pPr>
      <w:r w:rsidRPr="00134587">
        <w:t>Point of no return</w:t>
      </w:r>
    </w:p>
    <w:p w:rsidR="00D37D16" w:rsidRPr="00134587" w:rsidRDefault="00D37D16" w:rsidP="00134587">
      <w:pPr>
        <w:pStyle w:val="Bullets"/>
        <w:numPr>
          <w:ilvl w:val="2"/>
          <w:numId w:val="36"/>
        </w:numPr>
      </w:pPr>
      <w:proofErr w:type="spellStart"/>
      <w:r w:rsidRPr="00134587">
        <w:t>Fortrydelsespunkt</w:t>
      </w:r>
      <w:proofErr w:type="spellEnd"/>
    </w:p>
    <w:p w:rsidR="00D37D16" w:rsidRPr="00134587" w:rsidRDefault="00D37D16" w:rsidP="00134587">
      <w:pPr>
        <w:pStyle w:val="Bullets"/>
        <w:numPr>
          <w:ilvl w:val="2"/>
          <w:numId w:val="36"/>
        </w:numPr>
      </w:pPr>
      <w:r w:rsidRPr="00134587">
        <w:t xml:space="preserve">Stop </w:t>
      </w:r>
      <w:proofErr w:type="spellStart"/>
      <w:r w:rsidRPr="00134587">
        <w:t>fortællingen</w:t>
      </w:r>
      <w:proofErr w:type="spellEnd"/>
    </w:p>
    <w:p w:rsidR="00D37D16" w:rsidRPr="00134587" w:rsidRDefault="00D37D16" w:rsidP="00134587">
      <w:pPr>
        <w:pStyle w:val="Bullets"/>
        <w:numPr>
          <w:ilvl w:val="2"/>
          <w:numId w:val="36"/>
        </w:numPr>
      </w:pPr>
      <w:r w:rsidRPr="00134587">
        <w:t xml:space="preserve">Plot </w:t>
      </w:r>
      <w:proofErr w:type="spellStart"/>
      <w:r w:rsidRPr="00134587">
        <w:t>punkt</w:t>
      </w:r>
      <w:proofErr w:type="spellEnd"/>
    </w:p>
    <w:p w:rsidR="00D37D16" w:rsidRPr="00134587" w:rsidRDefault="00D37D16" w:rsidP="00134587">
      <w:pPr>
        <w:pStyle w:val="Bullets"/>
        <w:numPr>
          <w:ilvl w:val="1"/>
          <w:numId w:val="36"/>
        </w:numPr>
      </w:pPr>
      <w:r w:rsidRPr="00134587">
        <w:t>Act 3</w:t>
      </w:r>
    </w:p>
    <w:p w:rsidR="00D37D16" w:rsidRPr="00134587" w:rsidRDefault="00D37D16" w:rsidP="00134587">
      <w:pPr>
        <w:pStyle w:val="Bullets"/>
        <w:numPr>
          <w:ilvl w:val="2"/>
          <w:numId w:val="36"/>
        </w:numPr>
      </w:pPr>
      <w:proofErr w:type="spellStart"/>
      <w:r w:rsidRPr="00134587">
        <w:t>Vendepunkt</w:t>
      </w:r>
      <w:proofErr w:type="spellEnd"/>
      <w:r w:rsidRPr="00134587">
        <w:t xml:space="preserve"> </w:t>
      </w:r>
      <w:proofErr w:type="spellStart"/>
      <w:r w:rsidRPr="00134587">
        <w:t>i</w:t>
      </w:r>
      <w:proofErr w:type="spellEnd"/>
      <w:r w:rsidRPr="00134587">
        <w:t xml:space="preserve"> 3. </w:t>
      </w:r>
      <w:proofErr w:type="spellStart"/>
      <w:r w:rsidRPr="00134587">
        <w:t>akt</w:t>
      </w:r>
      <w:proofErr w:type="spellEnd"/>
    </w:p>
    <w:p w:rsidR="00D37D16" w:rsidRPr="00134587" w:rsidRDefault="00D37D16" w:rsidP="00134587">
      <w:pPr>
        <w:pStyle w:val="Bullets"/>
        <w:numPr>
          <w:ilvl w:val="2"/>
          <w:numId w:val="36"/>
        </w:numPr>
      </w:pPr>
      <w:proofErr w:type="spellStart"/>
      <w:r w:rsidRPr="00134587">
        <w:t>Falsk</w:t>
      </w:r>
      <w:proofErr w:type="spellEnd"/>
      <w:r w:rsidRPr="00134587">
        <w:t xml:space="preserve"> </w:t>
      </w:r>
      <w:proofErr w:type="spellStart"/>
      <w:r w:rsidRPr="00134587">
        <w:t>slutning</w:t>
      </w:r>
      <w:proofErr w:type="spellEnd"/>
    </w:p>
    <w:p w:rsidR="006C5F4D" w:rsidRPr="00134587" w:rsidRDefault="00D37D16" w:rsidP="00134587">
      <w:pPr>
        <w:pStyle w:val="Bullets"/>
        <w:numPr>
          <w:ilvl w:val="2"/>
          <w:numId w:val="36"/>
        </w:numPr>
      </w:pPr>
      <w:r w:rsidRPr="00134587">
        <w:t xml:space="preserve">Sand </w:t>
      </w:r>
      <w:proofErr w:type="spellStart"/>
      <w:r w:rsidRPr="00134587">
        <w:t>slutning</w:t>
      </w:r>
      <w:proofErr w:type="spellEnd"/>
    </w:p>
    <w:p w:rsidR="006C5F4D" w:rsidRPr="00134587" w:rsidRDefault="006C5F4D" w:rsidP="00134587">
      <w:pPr>
        <w:pStyle w:val="Overskrift2"/>
      </w:pPr>
      <w:bookmarkStart w:id="10" w:name="_Toc22721451"/>
      <w:r w:rsidRPr="00134587">
        <w:lastRenderedPageBreak/>
        <w:t>Functionality</w:t>
      </w:r>
      <w:bookmarkEnd w:id="10"/>
    </w:p>
    <w:tbl>
      <w:tblPr>
        <w:tblStyle w:val="Specifikation"/>
        <w:tblW w:w="10348" w:type="dxa"/>
        <w:tblLook w:val="01E0" w:firstRow="1" w:lastRow="1" w:firstColumn="1" w:lastColumn="1" w:noHBand="0" w:noVBand="0"/>
      </w:tblPr>
      <w:tblGrid>
        <w:gridCol w:w="1560"/>
        <w:gridCol w:w="8788"/>
      </w:tblGrid>
      <w:tr w:rsidR="00E560E4" w:rsidRPr="00134587" w:rsidTr="00A0291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60" w:type="dxa"/>
          </w:tcPr>
          <w:p w:rsidR="00E560E4" w:rsidRPr="00134587" w:rsidRDefault="00E560E4" w:rsidP="00134587">
            <w:pPr>
              <w:pStyle w:val="ColumnHeader"/>
              <w:rPr>
                <w:lang w:val="en-US"/>
              </w:rPr>
            </w:pPr>
            <w:r w:rsidRPr="00134587">
              <w:rPr>
                <w:lang w:val="en-US"/>
              </w:rPr>
              <w:t>Domain</w:t>
            </w:r>
          </w:p>
        </w:tc>
        <w:tc>
          <w:tcPr>
            <w:tcW w:w="8788" w:type="dxa"/>
          </w:tcPr>
          <w:p w:rsidR="00E560E4" w:rsidRPr="00134587" w:rsidRDefault="00E560E4" w:rsidP="00134587">
            <w:pPr>
              <w:pStyle w:val="ColumnHeader"/>
              <w:cnfStyle w:val="100000000000" w:firstRow="1" w:lastRow="0" w:firstColumn="0" w:lastColumn="0" w:oddVBand="0" w:evenVBand="0" w:oddHBand="0" w:evenHBand="0" w:firstRowFirstColumn="0" w:firstRowLastColumn="0" w:lastRowFirstColumn="0" w:lastRowLastColumn="0"/>
              <w:rPr>
                <w:lang w:val="en-US"/>
              </w:rPr>
            </w:pPr>
            <w:r w:rsidRPr="00134587">
              <w:rPr>
                <w:lang w:val="en-US"/>
              </w:rPr>
              <w:t>Functionality</w:t>
            </w:r>
          </w:p>
        </w:tc>
      </w:tr>
      <w:tr w:rsidR="00E560E4"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1560" w:type="dxa"/>
          </w:tcPr>
          <w:p w:rsidR="00E560E4" w:rsidRPr="00134587" w:rsidRDefault="00E560E4" w:rsidP="00134587">
            <w:pPr>
              <w:rPr>
                <w:lang w:val="en-US"/>
              </w:rPr>
            </w:pPr>
            <w:r w:rsidRPr="00134587">
              <w:rPr>
                <w:lang w:val="en-US"/>
              </w:rPr>
              <w:t xml:space="preserve">Creating </w:t>
            </w:r>
            <w:r w:rsidR="00637DDF" w:rsidRPr="00134587">
              <w:rPr>
                <w:lang w:val="en-US"/>
              </w:rPr>
              <w:t>W</w:t>
            </w:r>
            <w:r w:rsidRPr="00134587">
              <w:rPr>
                <w:lang w:val="en-US"/>
              </w:rPr>
              <w:t>ork</w:t>
            </w:r>
          </w:p>
        </w:tc>
        <w:tc>
          <w:tcPr>
            <w:tcW w:w="8788" w:type="dxa"/>
          </w:tcPr>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 xml:space="preserve">Create new Work (Auto add first entry) + Remove </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 xml:space="preserve">Copy details from template </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Save work as template</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Create new Journal (Special Work)</w:t>
            </w:r>
          </w:p>
          <w:p w:rsidR="00E560E4"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Add new entry</w:t>
            </w:r>
          </w:p>
          <w:p w:rsidR="007C3E58" w:rsidRDefault="007C3E58"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Pr>
                <w:lang w:val="en-US"/>
              </w:rPr>
              <w:t>Copy entry to another Work (And create link)</w:t>
            </w:r>
          </w:p>
          <w:p w:rsidR="007C3E58" w:rsidRPr="00134587" w:rsidRDefault="007C3E58"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Pr>
                <w:lang w:val="en-US"/>
              </w:rPr>
              <w:t>Move Entry to another Work</w:t>
            </w:r>
          </w:p>
        </w:tc>
      </w:tr>
      <w:tr w:rsidR="00E560E4"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1560" w:type="dxa"/>
          </w:tcPr>
          <w:p w:rsidR="00E560E4" w:rsidRPr="00134587" w:rsidRDefault="00E560E4" w:rsidP="00134587">
            <w:pPr>
              <w:rPr>
                <w:lang w:val="en-US"/>
              </w:rPr>
            </w:pPr>
            <w:r w:rsidRPr="00134587">
              <w:rPr>
                <w:lang w:val="en-US"/>
              </w:rPr>
              <w:t>Sections</w:t>
            </w:r>
          </w:p>
        </w:tc>
        <w:tc>
          <w:tcPr>
            <w:tcW w:w="8788" w:type="dxa"/>
          </w:tcPr>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Add new Section (And entry in it) (Type based on current level</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Apply Section (Over existing entries) + Remove</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Move sections up/down</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Combine/Split sections</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Split entries + Merge</w:t>
            </w:r>
          </w:p>
        </w:tc>
      </w:tr>
      <w:tr w:rsidR="00E560E4"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1560" w:type="dxa"/>
          </w:tcPr>
          <w:p w:rsidR="00E560E4" w:rsidRPr="00134587" w:rsidRDefault="00E560E4" w:rsidP="00134587">
            <w:pPr>
              <w:rPr>
                <w:lang w:val="en-US"/>
              </w:rPr>
            </w:pPr>
            <w:r w:rsidRPr="00134587">
              <w:rPr>
                <w:lang w:val="en-US"/>
              </w:rPr>
              <w:t>Aspects</w:t>
            </w:r>
          </w:p>
        </w:tc>
        <w:tc>
          <w:tcPr>
            <w:tcW w:w="8788" w:type="dxa"/>
          </w:tcPr>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Create Aspect + Change + Remove + Reorder (Under work or parent)</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Add Aspect Property + Change + Remove + Reorder</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Add Aspect Phase + Change + Remove + Reorder</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Link Aspects + Remove</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Add Aspect to Entry (Maybe set Phase) + Remove</w:t>
            </w:r>
          </w:p>
        </w:tc>
      </w:tr>
      <w:tr w:rsidR="00E560E4"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1560" w:type="dxa"/>
          </w:tcPr>
          <w:p w:rsidR="00E560E4" w:rsidRPr="00134587" w:rsidRDefault="00E560E4" w:rsidP="00134587">
            <w:pPr>
              <w:rPr>
                <w:lang w:val="en-US"/>
              </w:rPr>
            </w:pPr>
            <w:r w:rsidRPr="00134587">
              <w:rPr>
                <w:lang w:val="en-US"/>
              </w:rPr>
              <w:t>Story</w:t>
            </w:r>
            <w:r w:rsidR="00637DDF" w:rsidRPr="00134587">
              <w:rPr>
                <w:lang w:val="en-US"/>
              </w:rPr>
              <w:t xml:space="preserve"> </w:t>
            </w:r>
            <w:r w:rsidRPr="00134587">
              <w:rPr>
                <w:lang w:val="en-US"/>
              </w:rPr>
              <w:t>levels</w:t>
            </w:r>
          </w:p>
        </w:tc>
        <w:tc>
          <w:tcPr>
            <w:tcW w:w="8788" w:type="dxa"/>
          </w:tcPr>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Add story level</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Enable disable story level</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Change order of story levels</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Add Aspect to story level</w:t>
            </w:r>
          </w:p>
        </w:tc>
      </w:tr>
      <w:tr w:rsidR="00E560E4"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1560" w:type="dxa"/>
          </w:tcPr>
          <w:p w:rsidR="00E560E4" w:rsidRPr="00134587" w:rsidRDefault="00E560E4" w:rsidP="00134587">
            <w:pPr>
              <w:rPr>
                <w:lang w:val="en-US"/>
              </w:rPr>
            </w:pPr>
            <w:r w:rsidRPr="00134587">
              <w:rPr>
                <w:lang w:val="en-US"/>
              </w:rPr>
              <w:t>Importing</w:t>
            </w:r>
          </w:p>
        </w:tc>
        <w:tc>
          <w:tcPr>
            <w:tcW w:w="8788" w:type="dxa"/>
          </w:tcPr>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 xml:space="preserve">Join with </w:t>
            </w:r>
            <w:proofErr w:type="spellStart"/>
            <w:r w:rsidRPr="00134587">
              <w:rPr>
                <w:lang w:val="en-US"/>
              </w:rPr>
              <w:t>Diigo</w:t>
            </w:r>
            <w:proofErr w:type="spellEnd"/>
            <w:r w:rsidRPr="00134587">
              <w:rPr>
                <w:lang w:val="en-US"/>
              </w:rPr>
              <w:t xml:space="preserve"> account + Change + Remove</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Import to Work (All tags + No tags) + Add Entry and/or add link</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Upload RTF file and create Work and entries</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Upload Word file and create Work and entries</w:t>
            </w:r>
          </w:p>
        </w:tc>
      </w:tr>
      <w:tr w:rsidR="00E560E4"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1560" w:type="dxa"/>
          </w:tcPr>
          <w:p w:rsidR="00E560E4" w:rsidRPr="00134587" w:rsidRDefault="00E560E4" w:rsidP="00134587">
            <w:pPr>
              <w:rPr>
                <w:lang w:val="en-US"/>
              </w:rPr>
            </w:pPr>
            <w:r w:rsidRPr="00134587">
              <w:rPr>
                <w:lang w:val="en-US"/>
              </w:rPr>
              <w:t>Exporting</w:t>
            </w:r>
          </w:p>
        </w:tc>
        <w:tc>
          <w:tcPr>
            <w:tcW w:w="8788" w:type="dxa"/>
          </w:tcPr>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Export PDF</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Export EPUB</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Export Word</w:t>
            </w:r>
          </w:p>
          <w:p w:rsidR="00637DDF"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Export RTF</w:t>
            </w:r>
          </w:p>
        </w:tc>
      </w:tr>
      <w:tr w:rsidR="00E560E4"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1560" w:type="dxa"/>
          </w:tcPr>
          <w:p w:rsidR="00E560E4" w:rsidRPr="00134587" w:rsidRDefault="00E560E4" w:rsidP="00134587">
            <w:pPr>
              <w:rPr>
                <w:lang w:val="en-US"/>
              </w:rPr>
            </w:pPr>
            <w:r w:rsidRPr="00134587">
              <w:rPr>
                <w:lang w:val="en-US"/>
              </w:rPr>
              <w:t>Share</w:t>
            </w:r>
          </w:p>
        </w:tc>
        <w:tc>
          <w:tcPr>
            <w:tcW w:w="8788" w:type="dxa"/>
          </w:tcPr>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Create and share state with otherers</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Invite user (While publishing state)</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Share with existing user + Remove</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Share new release with those already shared with</w:t>
            </w:r>
          </w:p>
        </w:tc>
      </w:tr>
      <w:tr w:rsidR="00E560E4"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1560" w:type="dxa"/>
          </w:tcPr>
          <w:p w:rsidR="00E560E4" w:rsidRPr="00134587" w:rsidRDefault="00E560E4" w:rsidP="00134587">
            <w:pPr>
              <w:rPr>
                <w:lang w:val="en-US"/>
              </w:rPr>
            </w:pPr>
            <w:r w:rsidRPr="00134587">
              <w:rPr>
                <w:lang w:val="en-US"/>
              </w:rPr>
              <w:t>Account</w:t>
            </w:r>
          </w:p>
        </w:tc>
        <w:tc>
          <w:tcPr>
            <w:tcW w:w="8788" w:type="dxa"/>
          </w:tcPr>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Sign up (OAuth + personal details) + Change details</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Sign in</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Close account</w:t>
            </w:r>
          </w:p>
        </w:tc>
      </w:tr>
      <w:tr w:rsidR="00E560E4"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1560" w:type="dxa"/>
          </w:tcPr>
          <w:p w:rsidR="00E560E4" w:rsidRPr="00134587" w:rsidRDefault="00E560E4" w:rsidP="00134587">
            <w:pPr>
              <w:rPr>
                <w:lang w:val="en-US"/>
              </w:rPr>
            </w:pPr>
            <w:r w:rsidRPr="00134587">
              <w:rPr>
                <w:lang w:val="en-US"/>
              </w:rPr>
              <w:t>Analyze</w:t>
            </w:r>
          </w:p>
        </w:tc>
        <w:tc>
          <w:tcPr>
            <w:tcW w:w="8788" w:type="dxa"/>
          </w:tcPr>
          <w:p w:rsidR="00D06D56" w:rsidRPr="00134587" w:rsidRDefault="00D06D56" w:rsidP="00134587">
            <w:pPr>
              <w:pStyle w:val="Bullets"/>
              <w:numPr>
                <w:ilvl w:val="0"/>
                <w:numId w:val="37"/>
              </w:num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Analyze work</w:t>
            </w:r>
          </w:p>
          <w:p w:rsidR="00D06D56" w:rsidRPr="00134587" w:rsidRDefault="00D06D56" w:rsidP="00134587">
            <w:pPr>
              <w:pStyle w:val="Bullets"/>
              <w:numPr>
                <w:ilvl w:val="0"/>
                <w:numId w:val="37"/>
              </w:num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Analyze every entry</w:t>
            </w:r>
          </w:p>
          <w:p w:rsidR="00D06D56" w:rsidRPr="00134587" w:rsidRDefault="00D06D56" w:rsidP="00134587">
            <w:pPr>
              <w:pStyle w:val="Bullets"/>
              <w:numPr>
                <w:ilvl w:val="0"/>
                <w:numId w:val="37"/>
              </w:num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Analyze every section at some level</w:t>
            </w:r>
          </w:p>
          <w:p w:rsidR="00D06D56" w:rsidRPr="00134587" w:rsidRDefault="00D06D56" w:rsidP="00134587">
            <w:pPr>
              <w:pStyle w:val="Bullets"/>
              <w:numPr>
                <w:ilvl w:val="0"/>
                <w:numId w:val="37"/>
              </w:num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Analyze</w:t>
            </w:r>
          </w:p>
          <w:p w:rsidR="00D97645" w:rsidRPr="00134587" w:rsidRDefault="00D97645" w:rsidP="00134587">
            <w:pPr>
              <w:pStyle w:val="Bullets"/>
              <w:numPr>
                <w:ilvl w:val="1"/>
                <w:numId w:val="37"/>
              </w:num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HDInsight</w:t>
            </w:r>
            <w:r w:rsidR="00C30976" w:rsidRPr="00134587">
              <w:rPr>
                <w:lang w:val="en-US"/>
              </w:rPr>
              <w:t xml:space="preserve"> (MS)</w:t>
            </w:r>
            <w:r w:rsidRPr="00134587">
              <w:rPr>
                <w:lang w:val="en-US"/>
              </w:rPr>
              <w:t>:</w:t>
            </w:r>
          </w:p>
          <w:p w:rsidR="00E560E4" w:rsidRPr="00134587" w:rsidRDefault="00D06D56" w:rsidP="00134587">
            <w:pPr>
              <w:pStyle w:val="Bullets"/>
              <w:numPr>
                <w:ilvl w:val="2"/>
                <w:numId w:val="37"/>
              </w:num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lastRenderedPageBreak/>
              <w:t>Word count</w:t>
            </w:r>
          </w:p>
          <w:p w:rsidR="00D06D56" w:rsidRPr="00134587" w:rsidRDefault="00D06D56" w:rsidP="00134587">
            <w:pPr>
              <w:pStyle w:val="Bullets"/>
              <w:numPr>
                <w:ilvl w:val="2"/>
                <w:numId w:val="37"/>
              </w:num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Character count</w:t>
            </w:r>
          </w:p>
          <w:p w:rsidR="00D97645" w:rsidRPr="00134587" w:rsidRDefault="0012244C" w:rsidP="00134587">
            <w:pPr>
              <w:pStyle w:val="Bullets"/>
              <w:numPr>
                <w:ilvl w:val="1"/>
                <w:numId w:val="37"/>
              </w:numPr>
              <w:cnfStyle w:val="000000000000" w:firstRow="0" w:lastRow="0" w:firstColumn="0" w:lastColumn="0" w:oddVBand="0" w:evenVBand="0" w:oddHBand="0" w:evenHBand="0" w:firstRowFirstColumn="0" w:firstRowLastColumn="0" w:lastRowFirstColumn="0" w:lastRowLastColumn="0"/>
              <w:rPr>
                <w:sz w:val="16"/>
                <w:lang w:val="en-US"/>
              </w:rPr>
            </w:pPr>
            <w:hyperlink r:id="rId31" w:history="1">
              <w:r w:rsidR="00D97645" w:rsidRPr="00134587">
                <w:rPr>
                  <w:rStyle w:val="Hyperlink"/>
                  <w:sz w:val="16"/>
                  <w:lang w:val="en-US"/>
                </w:rPr>
                <w:t>https://github.com/MarkBuskbjerg/tekstr</w:t>
              </w:r>
            </w:hyperlink>
          </w:p>
          <w:p w:rsidR="00073D8C" w:rsidRPr="00134587" w:rsidRDefault="00D06D56" w:rsidP="00134587">
            <w:pPr>
              <w:pStyle w:val="Bullets"/>
              <w:numPr>
                <w:ilvl w:val="2"/>
                <w:numId w:val="37"/>
              </w:numPr>
              <w:cnfStyle w:val="000000000000" w:firstRow="0" w:lastRow="0" w:firstColumn="0" w:lastColumn="0" w:oddVBand="0" w:evenVBand="0" w:oddHBand="0" w:evenHBand="0" w:firstRowFirstColumn="0" w:firstRowLastColumn="0" w:lastRowFirstColumn="0" w:lastRowLastColumn="0"/>
              <w:rPr>
                <w:lang w:val="en-US"/>
              </w:rPr>
            </w:pPr>
            <w:proofErr w:type="spellStart"/>
            <w:r w:rsidRPr="00134587">
              <w:rPr>
                <w:lang w:val="en-US"/>
              </w:rPr>
              <w:t>Lix</w:t>
            </w:r>
            <w:proofErr w:type="spellEnd"/>
            <w:r w:rsidRPr="00134587">
              <w:rPr>
                <w:lang w:val="en-US"/>
              </w:rPr>
              <w:t xml:space="preserve"> calculation</w:t>
            </w:r>
          </w:p>
          <w:p w:rsidR="00073D8C" w:rsidRPr="00134587" w:rsidRDefault="00073D8C" w:rsidP="00134587">
            <w:pPr>
              <w:pStyle w:val="Bullets"/>
              <w:numPr>
                <w:ilvl w:val="3"/>
                <w:numId w:val="37"/>
              </w:num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MARKER # LANGE ORD</w:t>
            </w:r>
          </w:p>
          <w:p w:rsidR="00073D8C" w:rsidRPr="00134587" w:rsidRDefault="00073D8C" w:rsidP="00134587">
            <w:pPr>
              <w:pStyle w:val="Bullets"/>
              <w:numPr>
                <w:ilvl w:val="3"/>
                <w:numId w:val="37"/>
              </w:num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MARKER # LANGE SÆTNINGER</w:t>
            </w:r>
          </w:p>
          <w:p w:rsidR="00073D8C" w:rsidRPr="00134587" w:rsidRDefault="00073D8C" w:rsidP="00134587">
            <w:pPr>
              <w:pStyle w:val="Bullets"/>
              <w:numPr>
                <w:ilvl w:val="3"/>
                <w:numId w:val="37"/>
              </w:num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MARKER # MEGET LANGE SÆTNINGER</w:t>
            </w:r>
          </w:p>
          <w:p w:rsidR="00D97645" w:rsidRPr="00134587" w:rsidRDefault="00D97645" w:rsidP="00134587">
            <w:pPr>
              <w:pStyle w:val="Bullets"/>
              <w:numPr>
                <w:ilvl w:val="1"/>
                <w:numId w:val="37"/>
              </w:num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Homemade:</w:t>
            </w:r>
          </w:p>
          <w:p w:rsidR="00D06D56" w:rsidRPr="00134587" w:rsidRDefault="00D06D56" w:rsidP="00134587">
            <w:pPr>
              <w:pStyle w:val="Bullets"/>
              <w:numPr>
                <w:ilvl w:val="2"/>
                <w:numId w:val="37"/>
              </w:num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Compare size with known</w:t>
            </w:r>
            <w:r w:rsidR="00ED032E" w:rsidRPr="00134587">
              <w:rPr>
                <w:lang w:val="en-US"/>
              </w:rPr>
              <w:t xml:space="preserve"> publication sizes</w:t>
            </w:r>
          </w:p>
          <w:p w:rsidR="00C30976" w:rsidRPr="00134587" w:rsidRDefault="00ED032E" w:rsidP="00134587">
            <w:pPr>
              <w:pStyle w:val="Bullets"/>
              <w:numPr>
                <w:ilvl w:val="2"/>
                <w:numId w:val="37"/>
              </w:num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Calculate nof. pages of known publishing formats</w:t>
            </w:r>
          </w:p>
          <w:p w:rsidR="00D97645" w:rsidRPr="00134587" w:rsidRDefault="00D97645" w:rsidP="00134587">
            <w:pPr>
              <w:pStyle w:val="Bullets"/>
              <w:numPr>
                <w:ilvl w:val="1"/>
                <w:numId w:val="37"/>
              </w:num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Text Analytics API</w:t>
            </w:r>
            <w:r w:rsidR="00C30976" w:rsidRPr="00134587">
              <w:rPr>
                <w:lang w:val="en-US"/>
              </w:rPr>
              <w:t xml:space="preserve"> (MS)</w:t>
            </w:r>
            <w:r w:rsidRPr="00134587">
              <w:rPr>
                <w:lang w:val="en-US"/>
              </w:rPr>
              <w:t>:</w:t>
            </w:r>
          </w:p>
          <w:p w:rsidR="00ED032E" w:rsidRPr="00134587" w:rsidRDefault="00ED032E" w:rsidP="00134587">
            <w:pPr>
              <w:pStyle w:val="Bullets"/>
              <w:numPr>
                <w:ilvl w:val="2"/>
                <w:numId w:val="37"/>
              </w:num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Get locations, names and topics</w:t>
            </w:r>
          </w:p>
          <w:p w:rsidR="00C653BC" w:rsidRPr="00134587" w:rsidRDefault="00C653BC" w:rsidP="00134587">
            <w:pPr>
              <w:pStyle w:val="Bullets"/>
              <w:numPr>
                <w:ilvl w:val="1"/>
                <w:numId w:val="37"/>
              </w:num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Azure Bing (MS)</w:t>
            </w:r>
          </w:p>
          <w:p w:rsidR="00C653BC" w:rsidRPr="00134587" w:rsidRDefault="00C653BC" w:rsidP="00134587">
            <w:pPr>
              <w:pStyle w:val="Bullets"/>
              <w:numPr>
                <w:ilvl w:val="2"/>
                <w:numId w:val="37"/>
              </w:num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Search</w:t>
            </w:r>
          </w:p>
          <w:p w:rsidR="00C30976" w:rsidRPr="00134587" w:rsidRDefault="00C30976" w:rsidP="00134587">
            <w:pPr>
              <w:pStyle w:val="Bullets"/>
              <w:numPr>
                <w:ilvl w:val="2"/>
                <w:numId w:val="37"/>
              </w:num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Auto correct spelling</w:t>
            </w:r>
          </w:p>
          <w:p w:rsidR="00C653BC" w:rsidRPr="00134587" w:rsidRDefault="00C653BC" w:rsidP="00134587">
            <w:pPr>
              <w:pStyle w:val="Bullets"/>
              <w:numPr>
                <w:ilvl w:val="1"/>
                <w:numId w:val="37"/>
              </w:num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Azure Translator Text (MS)</w:t>
            </w:r>
          </w:p>
          <w:p w:rsidR="00C30976" w:rsidRPr="00134587" w:rsidRDefault="00C30976" w:rsidP="00134587">
            <w:pPr>
              <w:pStyle w:val="Bullets"/>
              <w:numPr>
                <w:ilvl w:val="2"/>
                <w:numId w:val="37"/>
              </w:num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Auto translate</w:t>
            </w:r>
            <w:r w:rsidR="00C653BC" w:rsidRPr="00134587">
              <w:rPr>
                <w:lang w:val="en-US"/>
              </w:rPr>
              <w:t xml:space="preserve"> (Save as new version identify by language)</w:t>
            </w:r>
          </w:p>
          <w:p w:rsidR="00D06D56" w:rsidRPr="00134587" w:rsidRDefault="00D06D56" w:rsidP="00134587">
            <w:pPr>
              <w:pStyle w:val="Bullets"/>
              <w:cnfStyle w:val="000000000000" w:firstRow="0" w:lastRow="0" w:firstColumn="0" w:lastColumn="0" w:oddVBand="0" w:evenVBand="0" w:oddHBand="0" w:evenHBand="0" w:firstRowFirstColumn="0" w:firstRowLastColumn="0" w:lastRowFirstColumn="0" w:lastRowLastColumn="0"/>
              <w:rPr>
                <w:lang w:val="en-US"/>
              </w:rPr>
            </w:pPr>
          </w:p>
        </w:tc>
      </w:tr>
      <w:tr w:rsidR="00E560E4"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1560" w:type="dxa"/>
          </w:tcPr>
          <w:p w:rsidR="00E560E4" w:rsidRPr="00134587" w:rsidRDefault="00E560E4" w:rsidP="00134587">
            <w:pPr>
              <w:rPr>
                <w:lang w:val="en-US"/>
              </w:rPr>
            </w:pPr>
            <w:r w:rsidRPr="00134587">
              <w:rPr>
                <w:lang w:val="en-US"/>
              </w:rPr>
              <w:lastRenderedPageBreak/>
              <w:t>Record</w:t>
            </w:r>
          </w:p>
        </w:tc>
        <w:tc>
          <w:tcPr>
            <w:tcW w:w="8788" w:type="dxa"/>
          </w:tcPr>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pPr>
            <w:r w:rsidRPr="00134587">
              <w:t>Record (And save temp + Save) + Change details + Remove</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pPr>
            <w:r w:rsidRPr="00134587">
              <w:t>Upload recording to save</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pPr>
            <w:r w:rsidRPr="00134587">
              <w:t>Playback</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pPr>
            <w:r w:rsidRPr="00134587">
              <w:t>Convert recording to entry (And join) + Save (Maybe new version)</w:t>
            </w:r>
          </w:p>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pPr>
            <w:r w:rsidRPr="00134587">
              <w:t>Add recording to entry + Remove</w:t>
            </w:r>
          </w:p>
        </w:tc>
      </w:tr>
    </w:tbl>
    <w:p w:rsidR="00E560E4" w:rsidRPr="00134587" w:rsidRDefault="00E560E4" w:rsidP="00134587">
      <w:pPr>
        <w:pStyle w:val="Overskrift2"/>
      </w:pPr>
      <w:bookmarkStart w:id="11" w:name="_Toc22721452"/>
      <w:r w:rsidRPr="00134587">
        <w:t>Visual functionality</w:t>
      </w:r>
      <w:bookmarkEnd w:id="11"/>
    </w:p>
    <w:tbl>
      <w:tblPr>
        <w:tblStyle w:val="Specifikation"/>
        <w:tblW w:w="10348" w:type="dxa"/>
        <w:tblLook w:val="01E0" w:firstRow="1" w:lastRow="1" w:firstColumn="1" w:lastColumn="1" w:noHBand="0" w:noVBand="0"/>
      </w:tblPr>
      <w:tblGrid>
        <w:gridCol w:w="1560"/>
        <w:gridCol w:w="8788"/>
      </w:tblGrid>
      <w:tr w:rsidR="00E560E4" w:rsidRPr="00134587" w:rsidTr="00A0291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60" w:type="dxa"/>
          </w:tcPr>
          <w:p w:rsidR="00E560E4" w:rsidRPr="00134587" w:rsidRDefault="00E560E4" w:rsidP="00134587">
            <w:pPr>
              <w:pStyle w:val="ColumnHeader"/>
              <w:rPr>
                <w:lang w:val="en-US"/>
              </w:rPr>
            </w:pPr>
            <w:r w:rsidRPr="00134587">
              <w:rPr>
                <w:lang w:val="en-US"/>
              </w:rPr>
              <w:t>Domain</w:t>
            </w:r>
          </w:p>
        </w:tc>
        <w:tc>
          <w:tcPr>
            <w:tcW w:w="8788" w:type="dxa"/>
          </w:tcPr>
          <w:p w:rsidR="00E560E4" w:rsidRPr="00134587" w:rsidRDefault="00E560E4" w:rsidP="00134587">
            <w:pPr>
              <w:pStyle w:val="ColumnHeader"/>
              <w:cnfStyle w:val="100000000000" w:firstRow="1" w:lastRow="0" w:firstColumn="0" w:lastColumn="0" w:oddVBand="0" w:evenVBand="0" w:oddHBand="0" w:evenHBand="0" w:firstRowFirstColumn="0" w:firstRowLastColumn="0" w:lastRowFirstColumn="0" w:lastRowLastColumn="0"/>
              <w:rPr>
                <w:lang w:val="en-US"/>
              </w:rPr>
            </w:pPr>
            <w:r w:rsidRPr="00134587">
              <w:rPr>
                <w:lang w:val="en-US"/>
              </w:rPr>
              <w:t xml:space="preserve">Visual </w:t>
            </w:r>
            <w:proofErr w:type="spellStart"/>
            <w:r w:rsidRPr="00134587">
              <w:rPr>
                <w:lang w:val="en-US"/>
              </w:rPr>
              <w:t>functionalit</w:t>
            </w:r>
            <w:proofErr w:type="spellEnd"/>
          </w:p>
        </w:tc>
      </w:tr>
      <w:tr w:rsidR="00E560E4"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1560" w:type="dxa"/>
          </w:tcPr>
          <w:p w:rsidR="00E560E4" w:rsidRPr="00134587" w:rsidRDefault="00E560E4" w:rsidP="00134587">
            <w:pPr>
              <w:rPr>
                <w:lang w:val="en-US"/>
              </w:rPr>
            </w:pPr>
            <w:r w:rsidRPr="00134587">
              <w:rPr>
                <w:lang w:val="en-US"/>
              </w:rPr>
              <w:t>Creating work</w:t>
            </w:r>
          </w:p>
        </w:tc>
        <w:tc>
          <w:tcPr>
            <w:tcW w:w="8788" w:type="dxa"/>
          </w:tcPr>
          <w:p w:rsidR="00F25213" w:rsidRPr="00134587" w:rsidRDefault="00DA749F" w:rsidP="00134587">
            <w:pPr>
              <w:pStyle w:val="Bullets"/>
              <w:cnfStyle w:val="000000000000" w:firstRow="0" w:lastRow="0" w:firstColumn="0" w:lastColumn="0" w:oddVBand="0" w:evenVBand="0" w:oddHBand="0" w:evenHBand="0" w:firstRowFirstColumn="0" w:firstRowLastColumn="0" w:lastRowFirstColumn="0" w:lastRowLastColumn="0"/>
            </w:pPr>
            <w:r w:rsidRPr="00134587">
              <w:t xml:space="preserve">Find all instances of a phrase (Support </w:t>
            </w:r>
            <w:r w:rsidR="00F25213" w:rsidRPr="00134587">
              <w:t>regex)</w:t>
            </w:r>
          </w:p>
        </w:tc>
      </w:tr>
      <w:tr w:rsidR="00E560E4"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1560" w:type="dxa"/>
          </w:tcPr>
          <w:p w:rsidR="00E560E4" w:rsidRPr="00134587" w:rsidRDefault="00E560E4" w:rsidP="00134587">
            <w:pPr>
              <w:rPr>
                <w:lang w:val="en-US"/>
              </w:rPr>
            </w:pPr>
            <w:r w:rsidRPr="00134587">
              <w:rPr>
                <w:lang w:val="en-US"/>
              </w:rPr>
              <w:t>Sections</w:t>
            </w:r>
          </w:p>
        </w:tc>
        <w:tc>
          <w:tcPr>
            <w:tcW w:w="8788" w:type="dxa"/>
          </w:tcPr>
          <w:p w:rsidR="00637DDF" w:rsidRPr="00134587" w:rsidRDefault="00637DDF"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Scroll down/up</w:t>
            </w:r>
          </w:p>
          <w:p w:rsidR="00E560E4" w:rsidRPr="00134587" w:rsidRDefault="00637DDF" w:rsidP="00134587">
            <w:pPr>
              <w:pStyle w:val="Bullets"/>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Collapse/Expand single/All sections</w:t>
            </w:r>
          </w:p>
        </w:tc>
      </w:tr>
      <w:tr w:rsidR="00E560E4"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1560" w:type="dxa"/>
          </w:tcPr>
          <w:p w:rsidR="00E560E4" w:rsidRPr="00134587" w:rsidRDefault="00E560E4" w:rsidP="00134587">
            <w:pPr>
              <w:rPr>
                <w:lang w:val="en-US"/>
              </w:rPr>
            </w:pPr>
            <w:r w:rsidRPr="00134587">
              <w:rPr>
                <w:lang w:val="en-US"/>
              </w:rPr>
              <w:t>Aspects</w:t>
            </w:r>
          </w:p>
        </w:tc>
        <w:tc>
          <w:tcPr>
            <w:tcW w:w="8788" w:type="dxa"/>
          </w:tcPr>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p>
        </w:tc>
      </w:tr>
      <w:tr w:rsidR="00E560E4"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1560" w:type="dxa"/>
          </w:tcPr>
          <w:p w:rsidR="00E560E4" w:rsidRPr="00134587" w:rsidRDefault="00E560E4" w:rsidP="00134587">
            <w:pPr>
              <w:rPr>
                <w:lang w:val="en-US"/>
              </w:rPr>
            </w:pPr>
            <w:r w:rsidRPr="00134587">
              <w:rPr>
                <w:lang w:val="en-US"/>
              </w:rPr>
              <w:t>Story levels</w:t>
            </w:r>
          </w:p>
        </w:tc>
        <w:tc>
          <w:tcPr>
            <w:tcW w:w="8788" w:type="dxa"/>
          </w:tcPr>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p>
        </w:tc>
      </w:tr>
      <w:tr w:rsidR="00E560E4"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1560" w:type="dxa"/>
          </w:tcPr>
          <w:p w:rsidR="00E560E4" w:rsidRPr="00134587" w:rsidRDefault="00E560E4" w:rsidP="00134587">
            <w:pPr>
              <w:rPr>
                <w:lang w:val="en-US"/>
              </w:rPr>
            </w:pPr>
            <w:r w:rsidRPr="00134587">
              <w:rPr>
                <w:lang w:val="en-US"/>
              </w:rPr>
              <w:t>Importing</w:t>
            </w:r>
          </w:p>
        </w:tc>
        <w:tc>
          <w:tcPr>
            <w:tcW w:w="8788" w:type="dxa"/>
          </w:tcPr>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p>
        </w:tc>
      </w:tr>
      <w:tr w:rsidR="00E560E4"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1560" w:type="dxa"/>
          </w:tcPr>
          <w:p w:rsidR="00E560E4" w:rsidRPr="00134587" w:rsidRDefault="00E560E4" w:rsidP="00134587">
            <w:pPr>
              <w:rPr>
                <w:lang w:val="en-US"/>
              </w:rPr>
            </w:pPr>
            <w:r w:rsidRPr="00134587">
              <w:rPr>
                <w:lang w:val="en-US"/>
              </w:rPr>
              <w:t>Exporting</w:t>
            </w:r>
          </w:p>
        </w:tc>
        <w:tc>
          <w:tcPr>
            <w:tcW w:w="8788" w:type="dxa"/>
          </w:tcPr>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p>
        </w:tc>
      </w:tr>
      <w:tr w:rsidR="00E560E4"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1560" w:type="dxa"/>
          </w:tcPr>
          <w:p w:rsidR="00E560E4" w:rsidRPr="00134587" w:rsidRDefault="00E560E4" w:rsidP="00134587">
            <w:pPr>
              <w:rPr>
                <w:lang w:val="en-US"/>
              </w:rPr>
            </w:pPr>
            <w:r w:rsidRPr="00134587">
              <w:rPr>
                <w:lang w:val="en-US"/>
              </w:rPr>
              <w:t>Share</w:t>
            </w:r>
          </w:p>
        </w:tc>
        <w:tc>
          <w:tcPr>
            <w:tcW w:w="8788" w:type="dxa"/>
          </w:tcPr>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p>
        </w:tc>
      </w:tr>
      <w:tr w:rsidR="00E560E4"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1560" w:type="dxa"/>
          </w:tcPr>
          <w:p w:rsidR="00E560E4" w:rsidRPr="00134587" w:rsidRDefault="00E560E4" w:rsidP="00134587">
            <w:pPr>
              <w:rPr>
                <w:lang w:val="en-US"/>
              </w:rPr>
            </w:pPr>
            <w:r w:rsidRPr="00134587">
              <w:rPr>
                <w:lang w:val="en-US"/>
              </w:rPr>
              <w:t>Account</w:t>
            </w:r>
          </w:p>
        </w:tc>
        <w:tc>
          <w:tcPr>
            <w:tcW w:w="8788" w:type="dxa"/>
          </w:tcPr>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rPr>
                <w:lang w:val="en-US"/>
              </w:rPr>
            </w:pPr>
          </w:p>
        </w:tc>
      </w:tr>
      <w:tr w:rsidR="00E560E4"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1560" w:type="dxa"/>
          </w:tcPr>
          <w:p w:rsidR="00E560E4" w:rsidRPr="00134587" w:rsidRDefault="00E560E4" w:rsidP="00134587">
            <w:pPr>
              <w:rPr>
                <w:lang w:val="en-US"/>
              </w:rPr>
            </w:pPr>
            <w:r w:rsidRPr="00134587">
              <w:rPr>
                <w:lang w:val="en-US"/>
              </w:rPr>
              <w:t>Analyze</w:t>
            </w:r>
          </w:p>
        </w:tc>
        <w:tc>
          <w:tcPr>
            <w:tcW w:w="8788" w:type="dxa"/>
          </w:tcPr>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pPr>
          </w:p>
        </w:tc>
      </w:tr>
      <w:tr w:rsidR="00E560E4"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1560" w:type="dxa"/>
          </w:tcPr>
          <w:p w:rsidR="00E560E4" w:rsidRPr="00134587" w:rsidRDefault="00E560E4" w:rsidP="00134587">
            <w:pPr>
              <w:rPr>
                <w:lang w:val="en-US"/>
              </w:rPr>
            </w:pPr>
            <w:r w:rsidRPr="00134587">
              <w:rPr>
                <w:lang w:val="en-US"/>
              </w:rPr>
              <w:t>Record</w:t>
            </w:r>
          </w:p>
        </w:tc>
        <w:tc>
          <w:tcPr>
            <w:tcW w:w="8788" w:type="dxa"/>
          </w:tcPr>
          <w:p w:rsidR="00E560E4" w:rsidRPr="00134587" w:rsidRDefault="00E560E4" w:rsidP="00134587">
            <w:pPr>
              <w:pStyle w:val="Bullets"/>
              <w:cnfStyle w:val="000000000000" w:firstRow="0" w:lastRow="0" w:firstColumn="0" w:lastColumn="0" w:oddVBand="0" w:evenVBand="0" w:oddHBand="0" w:evenHBand="0" w:firstRowFirstColumn="0" w:firstRowLastColumn="0" w:lastRowFirstColumn="0" w:lastRowLastColumn="0"/>
            </w:pPr>
          </w:p>
        </w:tc>
      </w:tr>
    </w:tbl>
    <w:p w:rsidR="006C5F4D" w:rsidRPr="00134587" w:rsidRDefault="006C5F4D" w:rsidP="00134587">
      <w:pPr>
        <w:pStyle w:val="Overskrift2"/>
      </w:pPr>
      <w:bookmarkStart w:id="12" w:name="_Toc22721453"/>
      <w:r w:rsidRPr="00134587">
        <w:t>Ideas for the future</w:t>
      </w:r>
      <w:r w:rsidR="00023AE5" w:rsidRPr="00134587">
        <w:t xml:space="preserve"> functionality</w:t>
      </w:r>
      <w:bookmarkEnd w:id="12"/>
    </w:p>
    <w:p w:rsidR="006C5F4D" w:rsidRPr="00134587" w:rsidRDefault="006C5F4D" w:rsidP="00134587">
      <w:r w:rsidRPr="00134587">
        <w:t>There are many ideas for functionality we want to implement, but it is important that it is given little emphasis, until time is mature.</w:t>
      </w:r>
    </w:p>
    <w:p w:rsidR="00FA652C" w:rsidRPr="00134587" w:rsidRDefault="00FA652C" w:rsidP="00134587">
      <w:pPr>
        <w:pStyle w:val="Requirementnumbering"/>
        <w:ind w:left="785" w:hanging="360"/>
      </w:pPr>
      <w:r w:rsidRPr="00134587">
        <w:t>Payment</w:t>
      </w:r>
    </w:p>
    <w:p w:rsidR="006C5F4D" w:rsidRPr="00134587" w:rsidRDefault="006C5F4D" w:rsidP="00134587">
      <w:pPr>
        <w:pStyle w:val="Requirementnumbering"/>
        <w:ind w:left="785" w:hanging="360"/>
      </w:pPr>
      <w:proofErr w:type="spellStart"/>
      <w:r w:rsidRPr="00134587">
        <w:t>Allow</w:t>
      </w:r>
      <w:proofErr w:type="spellEnd"/>
      <w:r w:rsidRPr="00134587">
        <w:t xml:space="preserve"> and track multiple </w:t>
      </w:r>
      <w:proofErr w:type="spellStart"/>
      <w:r w:rsidRPr="00134587">
        <w:t>people</w:t>
      </w:r>
      <w:proofErr w:type="spellEnd"/>
      <w:r w:rsidRPr="00134587">
        <w:t xml:space="preserve"> </w:t>
      </w:r>
      <w:proofErr w:type="spellStart"/>
      <w:r w:rsidRPr="00134587">
        <w:t>working</w:t>
      </w:r>
      <w:proofErr w:type="spellEnd"/>
      <w:r w:rsidRPr="00134587">
        <w:t xml:space="preserve"> on the same </w:t>
      </w:r>
      <w:proofErr w:type="spellStart"/>
      <w:r w:rsidRPr="00134587">
        <w:t>text</w:t>
      </w:r>
      <w:proofErr w:type="spellEnd"/>
    </w:p>
    <w:p w:rsidR="006C5F4D" w:rsidRPr="00134587" w:rsidRDefault="006C5F4D" w:rsidP="00134587">
      <w:pPr>
        <w:pStyle w:val="Requirementnumbering"/>
        <w:ind w:left="785" w:hanging="360"/>
      </w:pPr>
      <w:proofErr w:type="spellStart"/>
      <w:r w:rsidRPr="00134587">
        <w:t>Allow</w:t>
      </w:r>
      <w:proofErr w:type="spellEnd"/>
      <w:r w:rsidRPr="00134587">
        <w:t xml:space="preserve"> for images </w:t>
      </w:r>
      <w:proofErr w:type="spellStart"/>
      <w:r w:rsidRPr="00134587">
        <w:t>a.o</w:t>
      </w:r>
      <w:proofErr w:type="spellEnd"/>
      <w:r w:rsidRPr="00134587">
        <w:t xml:space="preserve">. </w:t>
      </w:r>
      <w:proofErr w:type="spellStart"/>
      <w:r w:rsidRPr="00134587">
        <w:t>resources</w:t>
      </w:r>
      <w:proofErr w:type="spellEnd"/>
      <w:r w:rsidRPr="00134587">
        <w:t xml:space="preserve"> </w:t>
      </w:r>
      <w:proofErr w:type="spellStart"/>
      <w:r w:rsidRPr="00134587">
        <w:t>inside</w:t>
      </w:r>
      <w:proofErr w:type="spellEnd"/>
      <w:r w:rsidRPr="00134587">
        <w:t xml:space="preserve"> the </w:t>
      </w:r>
      <w:proofErr w:type="spellStart"/>
      <w:r w:rsidRPr="00134587">
        <w:t>entries</w:t>
      </w:r>
      <w:proofErr w:type="spellEnd"/>
    </w:p>
    <w:p w:rsidR="006C5F4D" w:rsidRPr="00134587" w:rsidRDefault="006C5F4D" w:rsidP="00134587">
      <w:pPr>
        <w:pStyle w:val="Requirementnumbering"/>
        <w:ind w:left="785" w:hanging="360"/>
      </w:pPr>
      <w:proofErr w:type="spellStart"/>
      <w:r w:rsidRPr="00134587">
        <w:lastRenderedPageBreak/>
        <w:t>Commenting</w:t>
      </w:r>
      <w:proofErr w:type="spellEnd"/>
      <w:r w:rsidRPr="00134587">
        <w:t xml:space="preserve"> on </w:t>
      </w:r>
      <w:proofErr w:type="spellStart"/>
      <w:r w:rsidRPr="00134587">
        <w:t>works</w:t>
      </w:r>
      <w:proofErr w:type="spellEnd"/>
      <w:r w:rsidRPr="00134587">
        <w:t xml:space="preserve"> by 3</w:t>
      </w:r>
      <w:r w:rsidRPr="00134587">
        <w:rPr>
          <w:vertAlign w:val="superscript"/>
        </w:rPr>
        <w:t>rd</w:t>
      </w:r>
      <w:r w:rsidRPr="00134587">
        <w:t xml:space="preserve"> party users</w:t>
      </w:r>
    </w:p>
    <w:p w:rsidR="006C5F4D" w:rsidRPr="00134587" w:rsidRDefault="006C5F4D" w:rsidP="00134587">
      <w:pPr>
        <w:pStyle w:val="Requirementnumbering"/>
        <w:ind w:left="785" w:hanging="360"/>
      </w:pPr>
      <w:proofErr w:type="spellStart"/>
      <w:r w:rsidRPr="00134587">
        <w:t>Maybe</w:t>
      </w:r>
      <w:proofErr w:type="spellEnd"/>
      <w:r w:rsidRPr="00134587">
        <w:t xml:space="preserve"> </w:t>
      </w:r>
      <w:proofErr w:type="spellStart"/>
      <w:r w:rsidRPr="00134587">
        <w:t>use</w:t>
      </w:r>
      <w:proofErr w:type="spellEnd"/>
      <w:r w:rsidRPr="00134587">
        <w:t xml:space="preserve"> Tags</w:t>
      </w:r>
    </w:p>
    <w:p w:rsidR="00D97645" w:rsidRPr="00134587" w:rsidRDefault="00D97645" w:rsidP="00134587">
      <w:pPr>
        <w:pStyle w:val="Requirementnumbering"/>
        <w:ind w:left="785" w:hanging="360"/>
      </w:pPr>
      <w:proofErr w:type="spellStart"/>
      <w:r w:rsidRPr="00134587">
        <w:t>Usersettings</w:t>
      </w:r>
      <w:proofErr w:type="spellEnd"/>
      <w:r w:rsidRPr="00134587">
        <w:t xml:space="preserve"> for </w:t>
      </w:r>
      <w:proofErr w:type="spellStart"/>
      <w:r w:rsidRPr="00134587">
        <w:t>used</w:t>
      </w:r>
      <w:proofErr w:type="spellEnd"/>
      <w:r w:rsidRPr="00134587">
        <w:t xml:space="preserve"> fonts and </w:t>
      </w:r>
      <w:proofErr w:type="spellStart"/>
      <w:r w:rsidRPr="00134587">
        <w:t>colors</w:t>
      </w:r>
      <w:proofErr w:type="spellEnd"/>
      <w:r w:rsidRPr="00134587">
        <w:t xml:space="preserve"> etc.</w:t>
      </w:r>
    </w:p>
    <w:p w:rsidR="006C5F4D" w:rsidRPr="00134587" w:rsidRDefault="006C5F4D" w:rsidP="00134587">
      <w:pPr>
        <w:pStyle w:val="Requirementnumbering"/>
        <w:ind w:left="785" w:hanging="360"/>
      </w:pPr>
      <w:proofErr w:type="spellStart"/>
      <w:r w:rsidRPr="00134587">
        <w:t>Maybe</w:t>
      </w:r>
      <w:proofErr w:type="spellEnd"/>
      <w:r w:rsidRPr="00134587">
        <w:t xml:space="preserve"> </w:t>
      </w:r>
      <w:proofErr w:type="spellStart"/>
      <w:r w:rsidRPr="00134587">
        <w:t>use</w:t>
      </w:r>
      <w:proofErr w:type="spellEnd"/>
      <w:r w:rsidRPr="00134587">
        <w:t xml:space="preserve"> </w:t>
      </w:r>
      <w:proofErr w:type="spellStart"/>
      <w:r w:rsidRPr="00134587">
        <w:t>recordings</w:t>
      </w:r>
      <w:proofErr w:type="spellEnd"/>
      <w:r w:rsidRPr="00134587">
        <w:t xml:space="preserve"> </w:t>
      </w:r>
      <w:proofErr w:type="spellStart"/>
      <w:r w:rsidRPr="00134587">
        <w:t>exactly</w:t>
      </w:r>
      <w:proofErr w:type="spellEnd"/>
      <w:r w:rsidRPr="00134587">
        <w:t xml:space="preserve"> like </w:t>
      </w:r>
      <w:proofErr w:type="spellStart"/>
      <w:r w:rsidRPr="00134587">
        <w:t>entries</w:t>
      </w:r>
      <w:proofErr w:type="spellEnd"/>
    </w:p>
    <w:p w:rsidR="006C5F4D" w:rsidRPr="00134587" w:rsidRDefault="006C5F4D" w:rsidP="00134587">
      <w:pPr>
        <w:pStyle w:val="Requirementnumbering"/>
        <w:ind w:left="785" w:hanging="360"/>
      </w:pPr>
      <w:r w:rsidRPr="00134587">
        <w:t xml:space="preserve">Mindmaps of </w:t>
      </w:r>
      <w:proofErr w:type="spellStart"/>
      <w:r w:rsidRPr="00134587">
        <w:t>aspects</w:t>
      </w:r>
      <w:proofErr w:type="spellEnd"/>
    </w:p>
    <w:p w:rsidR="006C5F4D" w:rsidRPr="00134587" w:rsidRDefault="006C5F4D" w:rsidP="00134587">
      <w:pPr>
        <w:pStyle w:val="Requirementnumbering"/>
        <w:ind w:left="785" w:hanging="360"/>
      </w:pPr>
      <w:r w:rsidRPr="00134587">
        <w:t xml:space="preserve">Multiple mediatypes in </w:t>
      </w:r>
      <w:proofErr w:type="spellStart"/>
      <w:r w:rsidRPr="00134587">
        <w:t>entries</w:t>
      </w:r>
      <w:proofErr w:type="spellEnd"/>
    </w:p>
    <w:p w:rsidR="00AA0C79" w:rsidRPr="00134587" w:rsidRDefault="00AA0C79" w:rsidP="00134587">
      <w:pPr>
        <w:pStyle w:val="Requirementnumbering"/>
        <w:ind w:left="785" w:hanging="360"/>
      </w:pPr>
      <w:r w:rsidRPr="00134587">
        <w:t xml:space="preserve">Support </w:t>
      </w:r>
      <w:proofErr w:type="spellStart"/>
      <w:r w:rsidRPr="00134587">
        <w:t>working</w:t>
      </w:r>
      <w:proofErr w:type="spellEnd"/>
      <w:r w:rsidRPr="00134587">
        <w:t xml:space="preserve"> with </w:t>
      </w:r>
      <w:proofErr w:type="spellStart"/>
      <w:r w:rsidRPr="00134587">
        <w:t>technical</w:t>
      </w:r>
      <w:proofErr w:type="spellEnd"/>
      <w:r w:rsidRPr="00134587">
        <w:t xml:space="preserve"> </w:t>
      </w:r>
      <w:proofErr w:type="spellStart"/>
      <w:r w:rsidRPr="00134587">
        <w:t>papers</w:t>
      </w:r>
      <w:proofErr w:type="spellEnd"/>
      <w:r w:rsidRPr="00134587">
        <w:t xml:space="preserve">, </w:t>
      </w:r>
      <w:proofErr w:type="spellStart"/>
      <w:r w:rsidRPr="00134587">
        <w:t>both</w:t>
      </w:r>
      <w:proofErr w:type="spellEnd"/>
      <w:r w:rsidRPr="00134587">
        <w:t xml:space="preserve"> short and long.</w:t>
      </w:r>
    </w:p>
    <w:p w:rsidR="00AA0C79" w:rsidRPr="00134587" w:rsidRDefault="00AA0C79" w:rsidP="00134587">
      <w:pPr>
        <w:pStyle w:val="Requirementnumbering"/>
        <w:ind w:left="785" w:hanging="360"/>
      </w:pPr>
      <w:r w:rsidRPr="00134587">
        <w:t xml:space="preserve">Support </w:t>
      </w:r>
      <w:proofErr w:type="spellStart"/>
      <w:r w:rsidRPr="00134587">
        <w:t>importing</w:t>
      </w:r>
      <w:proofErr w:type="spellEnd"/>
      <w:r w:rsidRPr="00134587">
        <w:t xml:space="preserve"> and </w:t>
      </w:r>
      <w:proofErr w:type="spellStart"/>
      <w:r w:rsidRPr="00134587">
        <w:t>analysing</w:t>
      </w:r>
      <w:proofErr w:type="spellEnd"/>
      <w:r w:rsidRPr="00134587">
        <w:t xml:space="preserve"> </w:t>
      </w:r>
      <w:proofErr w:type="spellStart"/>
      <w:r w:rsidRPr="00134587">
        <w:t>documents</w:t>
      </w:r>
      <w:proofErr w:type="spellEnd"/>
    </w:p>
    <w:p w:rsidR="006C5F4D" w:rsidRPr="00134587" w:rsidRDefault="006C5F4D" w:rsidP="00134587">
      <w:pPr>
        <w:pStyle w:val="Requirementnumbering"/>
        <w:ind w:left="785" w:hanging="360"/>
      </w:pPr>
      <w:r w:rsidRPr="00134587">
        <w:t xml:space="preserve">Store </w:t>
      </w:r>
      <w:proofErr w:type="spellStart"/>
      <w:r w:rsidRPr="00134587">
        <w:t>exported</w:t>
      </w:r>
      <w:proofErr w:type="spellEnd"/>
      <w:r w:rsidRPr="00134587">
        <w:t xml:space="preserve"> versions</w:t>
      </w:r>
    </w:p>
    <w:p w:rsidR="00AA0C79" w:rsidRPr="00134587" w:rsidRDefault="00AA0C79" w:rsidP="00134587">
      <w:pPr>
        <w:pStyle w:val="Requirementnumbering"/>
        <w:ind w:left="785" w:hanging="360"/>
      </w:pPr>
      <w:r w:rsidRPr="00134587">
        <w:t xml:space="preserve">Support </w:t>
      </w:r>
      <w:proofErr w:type="spellStart"/>
      <w:r w:rsidRPr="00134587">
        <w:t>Diigo</w:t>
      </w:r>
      <w:proofErr w:type="spellEnd"/>
      <w:r w:rsidRPr="00134587">
        <w:t xml:space="preserve"> import</w:t>
      </w:r>
    </w:p>
    <w:p w:rsidR="00AA0C79" w:rsidRPr="00134587" w:rsidRDefault="00AA0C79" w:rsidP="00134587">
      <w:pPr>
        <w:pStyle w:val="Requirementnumbering"/>
        <w:ind w:left="785" w:hanging="360"/>
      </w:pPr>
      <w:proofErr w:type="spellStart"/>
      <w:r w:rsidRPr="00134587">
        <w:t>Suppor</w:t>
      </w:r>
      <w:proofErr w:type="spellEnd"/>
      <w:r w:rsidRPr="00134587">
        <w:t xml:space="preserve"> </w:t>
      </w:r>
      <w:proofErr w:type="spellStart"/>
      <w:r w:rsidRPr="00134587">
        <w:t>forking</w:t>
      </w:r>
      <w:proofErr w:type="spellEnd"/>
      <w:r w:rsidRPr="00134587">
        <w:t xml:space="preserve"> and </w:t>
      </w:r>
      <w:proofErr w:type="spellStart"/>
      <w:r w:rsidRPr="00134587">
        <w:t>merging</w:t>
      </w:r>
      <w:proofErr w:type="spellEnd"/>
      <w:r w:rsidRPr="00134587">
        <w:t xml:space="preserve"> </w:t>
      </w:r>
      <w:proofErr w:type="spellStart"/>
      <w:r w:rsidRPr="00134587">
        <w:t>entries</w:t>
      </w:r>
      <w:proofErr w:type="spellEnd"/>
    </w:p>
    <w:p w:rsidR="006C5F4D" w:rsidRPr="00134587" w:rsidRDefault="006C5F4D" w:rsidP="00134587">
      <w:pPr>
        <w:pStyle w:val="Requirementnumbering"/>
        <w:ind w:left="785" w:hanging="360"/>
      </w:pPr>
      <w:proofErr w:type="spellStart"/>
      <w:r w:rsidRPr="00134587">
        <w:t>Export</w:t>
      </w:r>
      <w:proofErr w:type="spellEnd"/>
      <w:r w:rsidRPr="00134587">
        <w:t xml:space="preserve"> </w:t>
      </w:r>
      <w:proofErr w:type="gramStart"/>
      <w:r w:rsidRPr="00134587">
        <w:t>EPUB version</w:t>
      </w:r>
      <w:proofErr w:type="gramEnd"/>
    </w:p>
    <w:p w:rsidR="006C5F4D" w:rsidRPr="00134587" w:rsidRDefault="006C5F4D" w:rsidP="00134587">
      <w:pPr>
        <w:pStyle w:val="Requirementnumbering"/>
        <w:ind w:left="785" w:hanging="360"/>
      </w:pPr>
      <w:r w:rsidRPr="00134587">
        <w:t xml:space="preserve">Analyse </w:t>
      </w:r>
      <w:proofErr w:type="spellStart"/>
      <w:r w:rsidRPr="00134587">
        <w:t>text</w:t>
      </w:r>
      <w:proofErr w:type="spellEnd"/>
      <w:r w:rsidRPr="00134587">
        <w:t xml:space="preserve"> and </w:t>
      </w:r>
      <w:proofErr w:type="spellStart"/>
      <w:r w:rsidRPr="00134587">
        <w:t>autocreate</w:t>
      </w:r>
      <w:proofErr w:type="spellEnd"/>
      <w:r w:rsidRPr="00134587">
        <w:t xml:space="preserve"> </w:t>
      </w:r>
      <w:proofErr w:type="spellStart"/>
      <w:r w:rsidRPr="00134587">
        <w:t>aspects</w:t>
      </w:r>
      <w:proofErr w:type="spellEnd"/>
      <w:r w:rsidRPr="00134587">
        <w:t xml:space="preserve"> and </w:t>
      </w:r>
      <w:proofErr w:type="spellStart"/>
      <w:r w:rsidRPr="00134587">
        <w:t>sections</w:t>
      </w:r>
      <w:proofErr w:type="spellEnd"/>
    </w:p>
    <w:p w:rsidR="00816CEB" w:rsidRPr="00134587" w:rsidRDefault="006C5F4D" w:rsidP="00134587">
      <w:pPr>
        <w:pStyle w:val="Requirementnumbering"/>
        <w:ind w:left="785" w:hanging="360"/>
      </w:pPr>
      <w:proofErr w:type="spellStart"/>
      <w:r w:rsidRPr="00134587">
        <w:t>Identify</w:t>
      </w:r>
      <w:proofErr w:type="spellEnd"/>
      <w:r w:rsidRPr="00134587">
        <w:t xml:space="preserve"> </w:t>
      </w:r>
      <w:proofErr w:type="spellStart"/>
      <w:r w:rsidRPr="00134587">
        <w:t>spelling</w:t>
      </w:r>
      <w:proofErr w:type="spellEnd"/>
      <w:r w:rsidRPr="00134587">
        <w:t xml:space="preserve"> </w:t>
      </w:r>
      <w:proofErr w:type="spellStart"/>
      <w:r w:rsidRPr="00134587">
        <w:t>errors</w:t>
      </w:r>
      <w:proofErr w:type="spellEnd"/>
      <w:r w:rsidRPr="00134587">
        <w:t xml:space="preserve"> and offer to fix </w:t>
      </w:r>
      <w:proofErr w:type="spellStart"/>
      <w:r w:rsidRPr="00134587">
        <w:t>them</w:t>
      </w:r>
      <w:proofErr w:type="spellEnd"/>
      <w:r w:rsidRPr="00134587">
        <w:t xml:space="preserve"> </w:t>
      </w:r>
      <w:proofErr w:type="spellStart"/>
      <w:r w:rsidRPr="00134587">
        <w:t>displaying</w:t>
      </w:r>
      <w:proofErr w:type="spellEnd"/>
      <w:r w:rsidRPr="00134587">
        <w:t xml:space="preserve"> a list</w:t>
      </w:r>
    </w:p>
    <w:p w:rsidR="00714DAA" w:rsidRPr="00134587" w:rsidRDefault="00714DAA" w:rsidP="00134587">
      <w:pPr>
        <w:pStyle w:val="Requirementnumbering"/>
        <w:ind w:left="785" w:hanging="360"/>
      </w:pPr>
      <w:r w:rsidRPr="00134587">
        <w:t xml:space="preserve">Support </w:t>
      </w:r>
      <w:proofErr w:type="spellStart"/>
      <w:r w:rsidRPr="00134587">
        <w:t>progress</w:t>
      </w:r>
      <w:proofErr w:type="spellEnd"/>
      <w:r w:rsidRPr="00134587">
        <w:t xml:space="preserve"> </w:t>
      </w:r>
      <w:proofErr w:type="spellStart"/>
      <w:r w:rsidRPr="00134587">
        <w:t>states</w:t>
      </w:r>
      <w:proofErr w:type="spellEnd"/>
      <w:r w:rsidRPr="00134587">
        <w:t xml:space="preserve"> on </w:t>
      </w:r>
      <w:proofErr w:type="spellStart"/>
      <w:r w:rsidRPr="00134587">
        <w:t>individual</w:t>
      </w:r>
      <w:proofErr w:type="spellEnd"/>
      <w:r w:rsidRPr="00134587">
        <w:t xml:space="preserve"> </w:t>
      </w:r>
      <w:proofErr w:type="spellStart"/>
      <w:r w:rsidRPr="00134587">
        <w:t>sections</w:t>
      </w:r>
      <w:proofErr w:type="spellEnd"/>
      <w:r w:rsidRPr="00134587">
        <w:t xml:space="preserve"> or </w:t>
      </w:r>
      <w:proofErr w:type="spellStart"/>
      <w:r w:rsidRPr="00134587">
        <w:t>entries</w:t>
      </w:r>
      <w:proofErr w:type="spellEnd"/>
    </w:p>
    <w:p w:rsidR="006C5F4D" w:rsidRDefault="00714DAA" w:rsidP="00134587">
      <w:pPr>
        <w:pStyle w:val="Requirementnumbering"/>
        <w:ind w:left="785" w:hanging="360"/>
      </w:pPr>
      <w:r w:rsidRPr="00134587">
        <w:t xml:space="preserve">Support </w:t>
      </w:r>
      <w:proofErr w:type="spellStart"/>
      <w:r w:rsidRPr="00134587">
        <w:t>different</w:t>
      </w:r>
      <w:proofErr w:type="spellEnd"/>
      <w:r w:rsidRPr="00134587">
        <w:t xml:space="preserve"> formatting of dialog, </w:t>
      </w:r>
      <w:proofErr w:type="spellStart"/>
      <w:r w:rsidRPr="00134587">
        <w:t>reading</w:t>
      </w:r>
      <w:proofErr w:type="spellEnd"/>
      <w:r w:rsidRPr="00134587">
        <w:t xml:space="preserve"> a letter, </w:t>
      </w:r>
      <w:proofErr w:type="spellStart"/>
      <w:r w:rsidRPr="00134587">
        <w:t>custom</w:t>
      </w:r>
      <w:proofErr w:type="spellEnd"/>
      <w:r w:rsidRPr="00134587">
        <w:t xml:space="preserve"> 1, 2 etc.</w:t>
      </w:r>
    </w:p>
    <w:p w:rsidR="008C1DE3" w:rsidRDefault="008C1DE3" w:rsidP="00134587">
      <w:pPr>
        <w:pStyle w:val="Requirementnumbering"/>
        <w:ind w:left="785" w:hanging="360"/>
      </w:pPr>
      <w:proofErr w:type="spellStart"/>
      <w:r>
        <w:t>Each</w:t>
      </w:r>
      <w:proofErr w:type="spellEnd"/>
      <w:r>
        <w:t xml:space="preserve"> user </w:t>
      </w:r>
      <w:proofErr w:type="spellStart"/>
      <w:r>
        <w:t>should</w:t>
      </w:r>
      <w:proofErr w:type="spellEnd"/>
      <w:r>
        <w:t xml:space="preserve"> have </w:t>
      </w:r>
      <w:proofErr w:type="spellStart"/>
      <w:r>
        <w:t>teir</w:t>
      </w:r>
      <w:proofErr w:type="spellEnd"/>
      <w:r>
        <w:t xml:space="preserve"> </w:t>
      </w:r>
      <w:proofErr w:type="spellStart"/>
      <w:r>
        <w:t>own</w:t>
      </w:r>
      <w:proofErr w:type="spellEnd"/>
      <w:r>
        <w:t xml:space="preserve"> </w:t>
      </w:r>
      <w:proofErr w:type="spellStart"/>
      <w:r>
        <w:t>storage</w:t>
      </w:r>
      <w:proofErr w:type="spellEnd"/>
      <w:r>
        <w:t xml:space="preserve"> </w:t>
      </w:r>
      <w:proofErr w:type="spellStart"/>
      <w:r>
        <w:t>account</w:t>
      </w:r>
      <w:proofErr w:type="spellEnd"/>
    </w:p>
    <w:p w:rsidR="008C1DE3" w:rsidRDefault="008C1DE3" w:rsidP="00134587">
      <w:pPr>
        <w:pStyle w:val="Requirementnumbering"/>
        <w:ind w:left="785" w:hanging="360"/>
      </w:pPr>
      <w:proofErr w:type="spellStart"/>
      <w:r>
        <w:t>Allow</w:t>
      </w:r>
      <w:proofErr w:type="spellEnd"/>
      <w:r>
        <w:t xml:space="preserve"> for a </w:t>
      </w:r>
      <w:proofErr w:type="spellStart"/>
      <w:r>
        <w:t>local</w:t>
      </w:r>
      <w:proofErr w:type="spellEnd"/>
      <w:r>
        <w:t xml:space="preserve"> installation and/or </w:t>
      </w:r>
      <w:proofErr w:type="spellStart"/>
      <w:r>
        <w:t>local</w:t>
      </w:r>
      <w:proofErr w:type="spellEnd"/>
      <w:r>
        <w:t xml:space="preserve"> </w:t>
      </w:r>
      <w:proofErr w:type="spellStart"/>
      <w:r>
        <w:t>datastore</w:t>
      </w:r>
      <w:proofErr w:type="spellEnd"/>
      <w:r>
        <w:t xml:space="preserve"> with data gateway</w:t>
      </w:r>
    </w:p>
    <w:p w:rsidR="008C1DE3" w:rsidRDefault="008C1DE3" w:rsidP="00134587">
      <w:pPr>
        <w:pStyle w:val="Requirementnumbering"/>
        <w:ind w:left="785" w:hanging="360"/>
      </w:pPr>
      <w:r>
        <w:t xml:space="preserve">Save </w:t>
      </w:r>
      <w:proofErr w:type="spellStart"/>
      <w:r>
        <w:t>exported</w:t>
      </w:r>
      <w:proofErr w:type="spellEnd"/>
      <w:r>
        <w:t xml:space="preserve"> files in a </w:t>
      </w:r>
      <w:proofErr w:type="spellStart"/>
      <w:r>
        <w:t>fileshare</w:t>
      </w:r>
      <w:proofErr w:type="spellEnd"/>
    </w:p>
    <w:p w:rsidR="008C1DE3" w:rsidRDefault="008C1DE3" w:rsidP="00134587">
      <w:pPr>
        <w:pStyle w:val="Requirementnumbering"/>
        <w:ind w:left="785" w:hanging="360"/>
      </w:pPr>
      <w:proofErr w:type="spellStart"/>
      <w:r>
        <w:t>Add</w:t>
      </w:r>
      <w:proofErr w:type="spellEnd"/>
      <w:r>
        <w:t xml:space="preserve"> tags to </w:t>
      </w:r>
      <w:proofErr w:type="spellStart"/>
      <w:r>
        <w:t>entries</w:t>
      </w:r>
      <w:proofErr w:type="spellEnd"/>
      <w:r>
        <w:t xml:space="preserve"> and support </w:t>
      </w:r>
      <w:proofErr w:type="spellStart"/>
      <w:r>
        <w:t>searching</w:t>
      </w:r>
      <w:proofErr w:type="spellEnd"/>
      <w:r>
        <w:t xml:space="preserve"> it</w:t>
      </w:r>
    </w:p>
    <w:p w:rsidR="0012244C" w:rsidRDefault="0012244C" w:rsidP="00134587">
      <w:pPr>
        <w:pStyle w:val="Requirementnumbering"/>
        <w:ind w:left="785" w:hanging="360"/>
      </w:pPr>
      <w:r>
        <w:t>Mini overview or page overview w/ zoom</w:t>
      </w:r>
    </w:p>
    <w:p w:rsidR="0012244C" w:rsidRPr="00134587" w:rsidRDefault="0012122C" w:rsidP="00134587">
      <w:pPr>
        <w:pStyle w:val="Requirementnumbering"/>
        <w:ind w:left="785" w:hanging="360"/>
      </w:pPr>
      <w:r w:rsidRPr="0012122C">
        <w:t>http://criticmarkup.com/</w:t>
      </w:r>
    </w:p>
    <w:p w:rsidR="00023AE5" w:rsidRPr="00134587" w:rsidRDefault="00023AE5" w:rsidP="00134587">
      <w:pPr>
        <w:pStyle w:val="Overskrift2"/>
      </w:pPr>
      <w:bookmarkStart w:id="13" w:name="_Toc22721454"/>
      <w:r w:rsidRPr="00134587">
        <w:t>Architecture</w:t>
      </w:r>
      <w:bookmarkEnd w:id="13"/>
    </w:p>
    <w:p w:rsidR="00023AE5" w:rsidRPr="00134587" w:rsidRDefault="00023AE5" w:rsidP="00134587">
      <w:r w:rsidRPr="00134587">
        <w:t>Online solution with minimal mobile support</w:t>
      </w:r>
      <w:r w:rsidR="00EE073A" w:rsidRPr="00134587">
        <w:t xml:space="preserve"> hosted by Azure:</w:t>
      </w:r>
    </w:p>
    <w:p w:rsidR="00EE073A" w:rsidRPr="00134587" w:rsidRDefault="00EE073A" w:rsidP="00134587">
      <w:pPr>
        <w:pStyle w:val="Overskrift3"/>
      </w:pPr>
      <w:r w:rsidRPr="00134587">
        <w:t>Frontend</w:t>
      </w:r>
    </w:p>
    <w:p w:rsidR="00023AE5" w:rsidRPr="00134587" w:rsidRDefault="005020B6" w:rsidP="00134587">
      <w:pPr>
        <w:pStyle w:val="Bullets"/>
      </w:pPr>
      <w:r w:rsidRPr="00134587">
        <w:t>Single Page Application</w:t>
      </w:r>
      <w:r w:rsidR="00A63730" w:rsidRPr="00134587">
        <w:t xml:space="preserve"> based on </w:t>
      </w:r>
      <w:r w:rsidR="005D1D37" w:rsidRPr="00134587">
        <w:t>Angular</w:t>
      </w:r>
      <w:r w:rsidR="00A63730" w:rsidRPr="00134587">
        <w:t xml:space="preserve"> </w:t>
      </w:r>
      <w:r w:rsidR="00EE073A" w:rsidRPr="00134587">
        <w:t>(Angular is selected over React, because we want a whole framework)</w:t>
      </w:r>
    </w:p>
    <w:p w:rsidR="00EE073A" w:rsidRPr="00134587" w:rsidRDefault="0012244C" w:rsidP="00134587">
      <w:pPr>
        <w:pStyle w:val="Bullets"/>
      </w:pPr>
      <w:hyperlink r:id="rId32" w:history="1">
        <w:r w:rsidR="00EE073A" w:rsidRPr="00134587">
          <w:rPr>
            <w:rStyle w:val="Hyperlink"/>
          </w:rPr>
          <w:t>Kendo</w:t>
        </w:r>
      </w:hyperlink>
      <w:r w:rsidR="00EE073A" w:rsidRPr="00134587">
        <w:t xml:space="preserve"> for Angular visual component</w:t>
      </w:r>
    </w:p>
    <w:p w:rsidR="00A63730" w:rsidRPr="00134587" w:rsidRDefault="00A63730" w:rsidP="00134587">
      <w:pPr>
        <w:pStyle w:val="Bullets"/>
      </w:pPr>
      <w:r w:rsidRPr="00134587">
        <w:t xml:space="preserve">Backend content is a static web page in a storage account while all functionality is functions or logic apps. Access is managed through an API management service. </w:t>
      </w:r>
    </w:p>
    <w:p w:rsidR="00A63730" w:rsidRPr="00134587" w:rsidRDefault="00A63730" w:rsidP="00134587">
      <w:pPr>
        <w:pStyle w:val="Bullets"/>
      </w:pPr>
      <w:r w:rsidRPr="00134587">
        <w:t xml:space="preserve">If required CDN is used to ensure minimal response time concerning static content and selected searches based on the </w:t>
      </w:r>
      <w:r w:rsidR="00A0291C">
        <w:t>URL</w:t>
      </w:r>
      <w:r w:rsidRPr="00134587">
        <w:t xml:space="preserve"> and arguments.</w:t>
      </w:r>
    </w:p>
    <w:p w:rsidR="006855A3" w:rsidRDefault="006855A3" w:rsidP="00134587">
      <w:pPr>
        <w:pStyle w:val="Overskrift3"/>
      </w:pPr>
      <w:r>
        <w:t>Handling data in client and in backend</w:t>
      </w:r>
    </w:p>
    <w:p w:rsidR="006855A3" w:rsidRPr="006855A3" w:rsidRDefault="006855A3" w:rsidP="006855A3">
      <w:pPr>
        <w:rPr>
          <w:color w:val="FF0000"/>
        </w:rPr>
      </w:pPr>
      <w:proofErr w:type="spellStart"/>
      <w:r w:rsidRPr="006855A3">
        <w:rPr>
          <w:color w:val="FF0000"/>
        </w:rPr>
        <w:t>En</w:t>
      </w:r>
      <w:proofErr w:type="spellEnd"/>
      <w:r w:rsidRPr="006855A3">
        <w:rPr>
          <w:color w:val="FF0000"/>
        </w:rPr>
        <w:t xml:space="preserve"> </w:t>
      </w:r>
    </w:p>
    <w:p w:rsidR="006855A3" w:rsidRPr="006855A3" w:rsidRDefault="006855A3" w:rsidP="006855A3">
      <w:pPr>
        <w:rPr>
          <w:color w:val="FF0000"/>
        </w:rPr>
      </w:pPr>
      <w:r w:rsidRPr="006855A3">
        <w:rPr>
          <w:color w:val="FF0000"/>
        </w:rPr>
        <w:t xml:space="preserve">Service </w:t>
      </w:r>
      <w:proofErr w:type="spellStart"/>
      <w:r w:rsidRPr="006855A3">
        <w:rPr>
          <w:color w:val="FF0000"/>
        </w:rPr>
        <w:t>fungerer</w:t>
      </w:r>
      <w:proofErr w:type="spellEnd"/>
      <w:r w:rsidRPr="006855A3">
        <w:rPr>
          <w:color w:val="FF0000"/>
        </w:rPr>
        <w:t xml:space="preserve"> </w:t>
      </w:r>
      <w:proofErr w:type="spellStart"/>
      <w:r w:rsidRPr="006855A3">
        <w:rPr>
          <w:color w:val="FF0000"/>
        </w:rPr>
        <w:t>som</w:t>
      </w:r>
      <w:proofErr w:type="spellEnd"/>
      <w:r w:rsidRPr="006855A3">
        <w:rPr>
          <w:color w:val="FF0000"/>
        </w:rPr>
        <w:t xml:space="preserve"> store</w:t>
      </w:r>
    </w:p>
    <w:p w:rsidR="006855A3" w:rsidRPr="006855A3" w:rsidRDefault="006855A3" w:rsidP="006855A3">
      <w:pPr>
        <w:rPr>
          <w:color w:val="FF0000"/>
        </w:rPr>
      </w:pPr>
      <w:r w:rsidRPr="006855A3">
        <w:rPr>
          <w:color w:val="FF0000"/>
        </w:rPr>
        <w:t xml:space="preserve">Den </w:t>
      </w:r>
      <w:proofErr w:type="spellStart"/>
      <w:r w:rsidRPr="006855A3">
        <w:rPr>
          <w:color w:val="FF0000"/>
        </w:rPr>
        <w:t>besnytter</w:t>
      </w:r>
      <w:proofErr w:type="spellEnd"/>
      <w:r w:rsidRPr="006855A3">
        <w:rPr>
          <w:color w:val="FF0000"/>
        </w:rPr>
        <w:t xml:space="preserve"> </w:t>
      </w:r>
      <w:proofErr w:type="spellStart"/>
      <w:r w:rsidRPr="006855A3">
        <w:rPr>
          <w:color w:val="FF0000"/>
        </w:rPr>
        <w:t>en</w:t>
      </w:r>
      <w:proofErr w:type="spellEnd"/>
      <w:r w:rsidRPr="006855A3">
        <w:rPr>
          <w:color w:val="FF0000"/>
        </w:rPr>
        <w:t xml:space="preserve"> service der </w:t>
      </w:r>
      <w:proofErr w:type="spellStart"/>
      <w:r w:rsidRPr="006855A3">
        <w:rPr>
          <w:color w:val="FF0000"/>
        </w:rPr>
        <w:t>opdaterer</w:t>
      </w:r>
      <w:proofErr w:type="spellEnd"/>
      <w:r w:rsidRPr="006855A3">
        <w:rPr>
          <w:color w:val="FF0000"/>
        </w:rPr>
        <w:t xml:space="preserve"> server: Synchronizer</w:t>
      </w:r>
    </w:p>
    <w:p w:rsidR="006855A3" w:rsidRPr="006855A3" w:rsidRDefault="006855A3" w:rsidP="006855A3">
      <w:pPr>
        <w:rPr>
          <w:color w:val="FF0000"/>
        </w:rPr>
      </w:pPr>
      <w:r w:rsidRPr="006855A3">
        <w:rPr>
          <w:color w:val="FF0000"/>
        </w:rPr>
        <w:t xml:space="preserve">Andre services </w:t>
      </w:r>
    </w:p>
    <w:p w:rsidR="006855A3" w:rsidRPr="006855A3" w:rsidRDefault="006855A3" w:rsidP="006855A3">
      <w:pPr>
        <w:rPr>
          <w:color w:val="FF0000"/>
        </w:rPr>
      </w:pPr>
    </w:p>
    <w:p w:rsidR="006855A3" w:rsidRPr="006855A3" w:rsidRDefault="006855A3" w:rsidP="006855A3">
      <w:pPr>
        <w:rPr>
          <w:color w:val="FF0000"/>
        </w:rPr>
      </w:pPr>
      <w:r w:rsidRPr="006855A3">
        <w:rPr>
          <w:b/>
          <w:color w:val="FF0000"/>
        </w:rPr>
        <w:t>Synchronizer</w:t>
      </w:r>
      <w:r w:rsidRPr="006855A3">
        <w:rPr>
          <w:color w:val="FF0000"/>
        </w:rPr>
        <w:t>:</w:t>
      </w:r>
    </w:p>
    <w:p w:rsidR="006855A3" w:rsidRPr="006855A3" w:rsidRDefault="006855A3" w:rsidP="006855A3">
      <w:pPr>
        <w:rPr>
          <w:color w:val="FF0000"/>
        </w:rPr>
      </w:pPr>
      <w:r w:rsidRPr="006855A3">
        <w:rPr>
          <w:color w:val="FF0000"/>
        </w:rPr>
        <w:t>Sends changes on to server at a steady rate</w:t>
      </w:r>
    </w:p>
    <w:p w:rsidR="006855A3" w:rsidRPr="006855A3" w:rsidRDefault="006855A3" w:rsidP="006855A3">
      <w:pPr>
        <w:rPr>
          <w:color w:val="FF0000"/>
        </w:rPr>
      </w:pPr>
    </w:p>
    <w:p w:rsidR="006855A3" w:rsidRPr="006855A3" w:rsidRDefault="006855A3" w:rsidP="006855A3">
      <w:pPr>
        <w:rPr>
          <w:color w:val="FF0000"/>
        </w:rPr>
      </w:pPr>
      <w:r w:rsidRPr="006855A3">
        <w:rPr>
          <w:color w:val="FF0000"/>
        </w:rPr>
        <w:t xml:space="preserve">All changes are </w:t>
      </w:r>
      <w:proofErr w:type="gramStart"/>
      <w:r w:rsidRPr="006855A3">
        <w:rPr>
          <w:color w:val="FF0000"/>
        </w:rPr>
        <w:t>send</w:t>
      </w:r>
      <w:proofErr w:type="gramEnd"/>
      <w:r w:rsidRPr="006855A3">
        <w:rPr>
          <w:color w:val="FF0000"/>
        </w:rPr>
        <w:t xml:space="preserve"> to store in a package that </w:t>
      </w:r>
      <w:proofErr w:type="spellStart"/>
      <w:r w:rsidRPr="006855A3">
        <w:rPr>
          <w:color w:val="FF0000"/>
        </w:rPr>
        <w:t>stagtes</w:t>
      </w:r>
      <w:proofErr w:type="spellEnd"/>
      <w:r w:rsidRPr="006855A3">
        <w:rPr>
          <w:color w:val="FF0000"/>
        </w:rPr>
        <w:t>:</w:t>
      </w:r>
    </w:p>
    <w:p w:rsidR="006855A3" w:rsidRPr="006855A3" w:rsidRDefault="006855A3" w:rsidP="006855A3">
      <w:pPr>
        <w:pStyle w:val="Brdtekst"/>
      </w:pPr>
    </w:p>
    <w:p w:rsidR="00EE073A" w:rsidRPr="00134587" w:rsidRDefault="00EE073A" w:rsidP="00134587">
      <w:pPr>
        <w:pStyle w:val="Overskrift3"/>
      </w:pPr>
      <w:r w:rsidRPr="00134587">
        <w:t>Security</w:t>
      </w:r>
    </w:p>
    <w:p w:rsidR="00EE073A" w:rsidRPr="00134587" w:rsidRDefault="00EE073A" w:rsidP="00134587">
      <w:pPr>
        <w:pStyle w:val="Bullets"/>
      </w:pPr>
      <w:r w:rsidRPr="00134587">
        <w:t>Users are authenticated by OAuth only and added to the AD.</w:t>
      </w:r>
    </w:p>
    <w:p w:rsidR="003C504B" w:rsidRPr="00134587" w:rsidRDefault="00EE073A" w:rsidP="00134587">
      <w:pPr>
        <w:pStyle w:val="Bullets"/>
      </w:pPr>
      <w:r w:rsidRPr="00134587">
        <w:t>All content is encrypted at rest</w:t>
      </w:r>
      <w:r w:rsidR="00A842E5" w:rsidRPr="00134587">
        <w:t xml:space="preserve"> and only readable on the</w:t>
      </w:r>
      <w:r w:rsidR="003C504B" w:rsidRPr="00134587">
        <w:t xml:space="preserve"> owner's</w:t>
      </w:r>
      <w:r w:rsidR="00A842E5" w:rsidRPr="00134587">
        <w:t xml:space="preserve"> desktop.</w:t>
      </w:r>
      <w:r w:rsidR="005E28CA" w:rsidRPr="00134587">
        <w:t xml:space="preserve"> This is solved with the use of </w:t>
      </w:r>
      <w:r w:rsidR="00B42CEE" w:rsidRPr="00134587">
        <w:t xml:space="preserve">Storage Service Encryption, which uses 256-bit AES encryption that aught to be more than </w:t>
      </w:r>
      <w:r w:rsidR="00770544" w:rsidRPr="00134587">
        <w:t>enough</w:t>
      </w:r>
      <w:r w:rsidR="00B42CEE" w:rsidRPr="00134587">
        <w:t xml:space="preserve">. </w:t>
      </w:r>
    </w:p>
    <w:p w:rsidR="00E520DE" w:rsidRPr="00134587" w:rsidRDefault="00E520DE" w:rsidP="00134587">
      <w:pPr>
        <w:pStyle w:val="Bullets"/>
      </w:pPr>
      <w:r w:rsidRPr="00134587">
        <w:lastRenderedPageBreak/>
        <w:t xml:space="preserve">Personal keys are used so only the owner can read text values. We will use </w:t>
      </w:r>
      <w:r w:rsidRPr="00134587">
        <w:rPr>
          <w:b/>
        </w:rPr>
        <w:t>Customer-provided keys</w:t>
      </w:r>
      <w:r w:rsidRPr="00134587">
        <w:t xml:space="preserve"> as opposed to Customer-managed keys that doesn't ensure fully exclusive access to own data.</w:t>
      </w:r>
      <w:r w:rsidR="001A2C65" w:rsidRPr="00134587">
        <w:t xml:space="preserve"> The key could be created from the user's email, salt and a keyword (As there is no password for </w:t>
      </w:r>
      <w:r w:rsidR="0020456D" w:rsidRPr="00134587">
        <w:t>O</w:t>
      </w:r>
      <w:r w:rsidR="001A2C65" w:rsidRPr="00134587">
        <w:t>Auth). The Keyword could be handled using "Zero-knowledge password proof" and the SRP protocol to ensure, that what the only code that sees the plain text password is executed on the user's choice of browser/client.</w:t>
      </w:r>
    </w:p>
    <w:p w:rsidR="003C504B" w:rsidRPr="00134587" w:rsidRDefault="003C504B" w:rsidP="00134587">
      <w:pPr>
        <w:pStyle w:val="Bullets"/>
      </w:pPr>
      <w:proofErr w:type="spellStart"/>
      <w:r w:rsidRPr="00134587">
        <w:t>En</w:t>
      </w:r>
      <w:proofErr w:type="spellEnd"/>
      <w:r w:rsidRPr="00134587">
        <w:t xml:space="preserve">/Decryption can happen on the owner's client  by using the JavaScript </w:t>
      </w:r>
      <w:proofErr w:type="spellStart"/>
      <w:r w:rsidRPr="00134587">
        <w:t>sdk</w:t>
      </w:r>
      <w:proofErr w:type="spellEnd"/>
      <w:r w:rsidRPr="00134587">
        <w:t xml:space="preserve"> azure-</w:t>
      </w:r>
      <w:proofErr w:type="spellStart"/>
      <w:r w:rsidRPr="00134587">
        <w:t>sdk</w:t>
      </w:r>
      <w:proofErr w:type="spellEnd"/>
      <w:r w:rsidRPr="00134587">
        <w:t xml:space="preserve">-for-js and particularly key vault-keys for </w:t>
      </w:r>
      <w:proofErr w:type="spellStart"/>
      <w:r w:rsidRPr="00134587">
        <w:t>en</w:t>
      </w:r>
      <w:proofErr w:type="spellEnd"/>
      <w:r w:rsidRPr="00134587">
        <w:t>/decryption on the client to make sure that only the user can read his/her own data (</w:t>
      </w:r>
      <w:hyperlink r:id="rId33" w:history="1">
        <w:r w:rsidRPr="00134587">
          <w:rPr>
            <w:rStyle w:val="Hyperlink"/>
          </w:rPr>
          <w:t>https://azure.github.io/azure-sdk-for-js/keyvault-keys/</w:t>
        </w:r>
      </w:hyperlink>
      <w:r w:rsidRPr="00134587">
        <w:t>)</w:t>
      </w:r>
    </w:p>
    <w:p w:rsidR="003C504B" w:rsidRPr="00134587" w:rsidRDefault="003C504B" w:rsidP="00134587">
      <w:pPr>
        <w:pStyle w:val="Bullets"/>
      </w:pPr>
      <w:r w:rsidRPr="00134587">
        <w:t>Only when needed for e.g. analysis, decryption can happen on the server. It requires that the encryption key (Not the Keyword) to the server.</w:t>
      </w:r>
    </w:p>
    <w:p w:rsidR="0020456D" w:rsidRPr="00134587" w:rsidRDefault="0020456D" w:rsidP="00134587">
      <w:pPr>
        <w:pStyle w:val="Bullets"/>
      </w:pPr>
      <w:r w:rsidRPr="00134587">
        <w:t>We can't avoid that security is breached if the code is changed to allow for data to be logged when decrypted on server, but the data can't be hacked or copied. In the end the end-user still needs to trust the solution provider.</w:t>
      </w:r>
    </w:p>
    <w:p w:rsidR="0020456D" w:rsidRPr="00134587" w:rsidRDefault="00D04999" w:rsidP="00134587">
      <w:pPr>
        <w:pStyle w:val="Bullets"/>
      </w:pPr>
      <w:r w:rsidRPr="00134587">
        <w:t xml:space="preserve">All web communication is </w:t>
      </w:r>
      <w:r w:rsidR="0020456D" w:rsidRPr="00134587">
        <w:t>of cause</w:t>
      </w:r>
      <w:r w:rsidRPr="00134587">
        <w:t xml:space="preserve"> HTTPS</w:t>
      </w:r>
      <w:r w:rsidR="0020456D" w:rsidRPr="00134587">
        <w:t>.</w:t>
      </w:r>
    </w:p>
    <w:p w:rsidR="003C504B" w:rsidRPr="00134587" w:rsidRDefault="003C504B" w:rsidP="00134587">
      <w:pPr>
        <w:pStyle w:val="Bullets"/>
      </w:pPr>
      <w:r w:rsidRPr="00134587">
        <w:t xml:space="preserve">When data is passed to the client it is always encrypted and only decrypted on the client. When sending data to the server the data </w:t>
      </w:r>
      <w:r w:rsidR="00770544" w:rsidRPr="00134587">
        <w:t>will be encrypted as well. Yet only the content while mark-up required to identify sections used to merge/persist data isn't. HTTPS can do this for us as well, so we can be laxer on this if forced to.</w:t>
      </w:r>
    </w:p>
    <w:p w:rsidR="00F82C7F" w:rsidRPr="00134587" w:rsidRDefault="00F82C7F" w:rsidP="00134587">
      <w:pPr>
        <w:pStyle w:val="Overskrift3"/>
      </w:pPr>
      <w:r w:rsidRPr="00134587">
        <w:t>Networking</w:t>
      </w:r>
    </w:p>
    <w:p w:rsidR="00F82C7F" w:rsidRPr="00134587" w:rsidRDefault="00F82C7F" w:rsidP="00134587">
      <w:pPr>
        <w:pStyle w:val="Brdtekst"/>
        <w:numPr>
          <w:ilvl w:val="0"/>
          <w:numId w:val="43"/>
        </w:numPr>
      </w:pPr>
      <w:r w:rsidRPr="00134587">
        <w:t>V</w:t>
      </w:r>
      <w:r w:rsidR="00712A50" w:rsidRPr="00134587">
        <w:t>NET</w:t>
      </w:r>
      <w:r w:rsidRPr="00134587">
        <w:t xml:space="preserve"> with subnets are created</w:t>
      </w:r>
    </w:p>
    <w:p w:rsidR="00F82C7F" w:rsidRPr="00134587" w:rsidRDefault="00F82C7F" w:rsidP="00134587">
      <w:pPr>
        <w:pStyle w:val="Brdtekst"/>
        <w:numPr>
          <w:ilvl w:val="0"/>
          <w:numId w:val="43"/>
        </w:numPr>
      </w:pPr>
      <w:r w:rsidRPr="00134587">
        <w:t>Access via FTP and ExpressRoute</w:t>
      </w:r>
    </w:p>
    <w:p w:rsidR="00712A50" w:rsidRPr="00134587" w:rsidRDefault="00712A50" w:rsidP="00134587">
      <w:pPr>
        <w:pStyle w:val="Overskrift3"/>
      </w:pPr>
      <w:r w:rsidRPr="00134587">
        <w:t>Computing</w:t>
      </w:r>
    </w:p>
    <w:p w:rsidR="00712A50" w:rsidRPr="00134587" w:rsidRDefault="00712A50" w:rsidP="00134587">
      <w:pPr>
        <w:pStyle w:val="Bullets"/>
      </w:pPr>
      <w:r w:rsidRPr="00134587">
        <w:t>No computing in API layer. All should happen asynchronies</w:t>
      </w:r>
    </w:p>
    <w:p w:rsidR="00712A50" w:rsidRPr="00134587" w:rsidRDefault="00712A50" w:rsidP="00134587">
      <w:pPr>
        <w:pStyle w:val="Bullets"/>
      </w:pPr>
      <w:r w:rsidRPr="00134587">
        <w:t>Use functions and logic apps as much as possible</w:t>
      </w:r>
    </w:p>
    <w:p w:rsidR="0020456D" w:rsidRPr="00134587" w:rsidRDefault="00712A50" w:rsidP="00134587">
      <w:pPr>
        <w:pStyle w:val="Bullets"/>
      </w:pPr>
      <w:r w:rsidRPr="00134587">
        <w:t>Create asynchronies solutions through service bus</w:t>
      </w:r>
    </w:p>
    <w:p w:rsidR="00F82C7F" w:rsidRPr="00134587" w:rsidRDefault="00F82C7F" w:rsidP="00134587">
      <w:pPr>
        <w:pStyle w:val="Overskrift3"/>
      </w:pPr>
      <w:r w:rsidRPr="00134587">
        <w:t>Scaling</w:t>
      </w:r>
    </w:p>
    <w:p w:rsidR="007B4C2F" w:rsidRPr="00134587" w:rsidRDefault="007B4C2F" w:rsidP="00134587">
      <w:pPr>
        <w:pStyle w:val="Brdtekst"/>
      </w:pPr>
      <w:r w:rsidRPr="00134587">
        <w:t xml:space="preserve">No need for any type of </w:t>
      </w:r>
      <w:r w:rsidR="00F25213" w:rsidRPr="00134587">
        <w:t>Application Gateway</w:t>
      </w:r>
      <w:r w:rsidRPr="00134587">
        <w:t xml:space="preserve"> on the frontend</w:t>
      </w:r>
      <w:r w:rsidR="00F25213" w:rsidRPr="00134587">
        <w:t>.</w:t>
      </w:r>
      <w:r w:rsidRPr="00134587">
        <w:t xml:space="preserve"> </w:t>
      </w:r>
    </w:p>
    <w:p w:rsidR="007B4C2F" w:rsidRPr="00134587" w:rsidRDefault="007B4C2F" w:rsidP="00134587">
      <w:pPr>
        <w:pStyle w:val="Brdtekst"/>
      </w:pPr>
      <w:r w:rsidRPr="00134587">
        <w:t>We can enhance responsiveness for API management by</w:t>
      </w:r>
    </w:p>
    <w:p w:rsidR="007B4C2F" w:rsidRPr="00134587" w:rsidRDefault="007B4C2F" w:rsidP="00134587">
      <w:pPr>
        <w:pStyle w:val="Brdtekst"/>
        <w:numPr>
          <w:ilvl w:val="0"/>
          <w:numId w:val="39"/>
        </w:numPr>
      </w:pPr>
      <w:r w:rsidRPr="00134587">
        <w:t>Enabling Redis caching</w:t>
      </w:r>
    </w:p>
    <w:p w:rsidR="007B4C2F" w:rsidRPr="00134587" w:rsidRDefault="007B4C2F" w:rsidP="00134587">
      <w:pPr>
        <w:pStyle w:val="Brdtekst"/>
        <w:numPr>
          <w:ilvl w:val="0"/>
          <w:numId w:val="39"/>
        </w:numPr>
      </w:pPr>
      <w:r w:rsidRPr="00134587">
        <w:t>Expand nof. A</w:t>
      </w:r>
      <w:r w:rsidR="00712A50" w:rsidRPr="00134587">
        <w:t>PI</w:t>
      </w:r>
      <w:r w:rsidRPr="00134587">
        <w:t xml:space="preserve"> mng. Instances (Change SKU)</w:t>
      </w:r>
    </w:p>
    <w:p w:rsidR="007B4C2F" w:rsidRPr="00134587" w:rsidRDefault="007B4C2F" w:rsidP="00134587">
      <w:pPr>
        <w:pStyle w:val="Brdtekst"/>
      </w:pPr>
      <w:r w:rsidRPr="00134587">
        <w:t>Function responsiveness can be enhanced with</w:t>
      </w:r>
    </w:p>
    <w:p w:rsidR="007B4C2F" w:rsidRPr="00134587" w:rsidRDefault="007B4C2F" w:rsidP="00134587">
      <w:pPr>
        <w:pStyle w:val="Brdtekst"/>
        <w:numPr>
          <w:ilvl w:val="0"/>
          <w:numId w:val="40"/>
        </w:numPr>
      </w:pPr>
      <w:r w:rsidRPr="00134587">
        <w:t xml:space="preserve">Scaling based on </w:t>
      </w:r>
      <w:r w:rsidR="008367E6" w:rsidRPr="00134587">
        <w:t>nof. Calls</w:t>
      </w:r>
    </w:p>
    <w:p w:rsidR="008367E6" w:rsidRPr="00134587" w:rsidRDefault="008367E6" w:rsidP="00134587">
      <w:pPr>
        <w:pStyle w:val="Brdtekst"/>
        <w:numPr>
          <w:ilvl w:val="0"/>
          <w:numId w:val="40"/>
        </w:numPr>
      </w:pPr>
      <w:r w:rsidRPr="00134587">
        <w:t>Always on (Requ</w:t>
      </w:r>
      <w:r w:rsidR="00712A50" w:rsidRPr="00134587">
        <w:t>i</w:t>
      </w:r>
      <w:r w:rsidRPr="00134587">
        <w:t>res Premium plan)</w:t>
      </w:r>
    </w:p>
    <w:p w:rsidR="008367E6" w:rsidRPr="00134587" w:rsidRDefault="008367E6" w:rsidP="00134587">
      <w:pPr>
        <w:pStyle w:val="Brdtekst"/>
      </w:pPr>
      <w:r w:rsidRPr="00134587">
        <w:t>Access to storage can be enhanced with</w:t>
      </w:r>
    </w:p>
    <w:p w:rsidR="008367E6" w:rsidRPr="00134587" w:rsidRDefault="008367E6" w:rsidP="00134587">
      <w:pPr>
        <w:pStyle w:val="Brdtekst"/>
        <w:numPr>
          <w:ilvl w:val="0"/>
          <w:numId w:val="41"/>
        </w:numPr>
      </w:pPr>
      <w:r w:rsidRPr="00134587">
        <w:t xml:space="preserve">CDN </w:t>
      </w:r>
    </w:p>
    <w:p w:rsidR="008367E6" w:rsidRPr="00134587" w:rsidRDefault="008367E6" w:rsidP="00134587">
      <w:pPr>
        <w:pStyle w:val="Brdtekst"/>
        <w:numPr>
          <w:ilvl w:val="0"/>
          <w:numId w:val="41"/>
        </w:numPr>
      </w:pPr>
      <w:r w:rsidRPr="00134587">
        <w:t>API management Redis</w:t>
      </w:r>
    </w:p>
    <w:p w:rsidR="008367E6" w:rsidRPr="00134587" w:rsidRDefault="008367E6" w:rsidP="00134587">
      <w:pPr>
        <w:pStyle w:val="Brdtekst"/>
        <w:numPr>
          <w:ilvl w:val="0"/>
          <w:numId w:val="41"/>
        </w:numPr>
      </w:pPr>
      <w:r w:rsidRPr="00134587">
        <w:t>Geo-redundant storage (GRS): Cross-regional replication for Azure Storage</w:t>
      </w:r>
    </w:p>
    <w:p w:rsidR="00F82C7F" w:rsidRPr="00134587" w:rsidRDefault="00F82C7F" w:rsidP="00134587">
      <w:pPr>
        <w:pStyle w:val="Overskrift3"/>
      </w:pPr>
      <w:r w:rsidRPr="00134587">
        <w:t>Storage</w:t>
      </w:r>
    </w:p>
    <w:p w:rsidR="00F82C7F" w:rsidRPr="00134587" w:rsidRDefault="00712A50" w:rsidP="00134587">
      <w:pPr>
        <w:pStyle w:val="Brdtekst"/>
        <w:numPr>
          <w:ilvl w:val="0"/>
          <w:numId w:val="44"/>
        </w:numPr>
      </w:pPr>
      <w:r w:rsidRPr="00134587">
        <w:t>Static website is stored as blob</w:t>
      </w:r>
    </w:p>
    <w:p w:rsidR="003C504B" w:rsidRPr="00134587" w:rsidRDefault="003C504B" w:rsidP="00134587">
      <w:pPr>
        <w:pStyle w:val="Bullets"/>
      </w:pPr>
      <w:r w:rsidRPr="00134587">
        <w:t>Recordings and entries are saved as blobs as well</w:t>
      </w:r>
    </w:p>
    <w:p w:rsidR="00F6161F" w:rsidRPr="00134587" w:rsidRDefault="00F6161F" w:rsidP="00134587">
      <w:pPr>
        <w:pStyle w:val="Bullets"/>
      </w:pPr>
      <w:bookmarkStart w:id="14" w:name="_Hlk22664776"/>
      <w:r w:rsidRPr="00134587">
        <w:t>Accounts and Users are saved in tables</w:t>
      </w:r>
    </w:p>
    <w:p w:rsidR="00770544" w:rsidRPr="00134587" w:rsidRDefault="00770544" w:rsidP="00134587">
      <w:pPr>
        <w:pStyle w:val="Bullets"/>
      </w:pPr>
      <w:r w:rsidRPr="00134587">
        <w:t xml:space="preserve">Work and </w:t>
      </w:r>
      <w:r w:rsidR="00F24E38" w:rsidRPr="00134587">
        <w:t>related descriptive entities</w:t>
      </w:r>
      <w:r w:rsidRPr="00134587">
        <w:t xml:space="preserve"> are saved together in </w:t>
      </w:r>
      <w:r w:rsidR="00F24E38" w:rsidRPr="00134587">
        <w:t xml:space="preserve">a table </w:t>
      </w:r>
      <w:r w:rsidRPr="00134587">
        <w:t>for each work</w:t>
      </w:r>
      <w:r w:rsidR="00F24E38" w:rsidRPr="00134587">
        <w:t xml:space="preserve"> as json</w:t>
      </w:r>
    </w:p>
    <w:p w:rsidR="00F6161F" w:rsidRPr="00134587" w:rsidRDefault="00F6161F" w:rsidP="00134587">
      <w:pPr>
        <w:pStyle w:val="Bullets"/>
      </w:pPr>
      <w:r w:rsidRPr="00134587">
        <w:t>Aspects</w:t>
      </w:r>
      <w:r w:rsidR="00F24E38" w:rsidRPr="00134587">
        <w:t xml:space="preserve"> and related entities</w:t>
      </w:r>
      <w:r w:rsidRPr="00134587">
        <w:t xml:space="preserve"> are saved in another </w:t>
      </w:r>
      <w:r w:rsidR="00F24E38" w:rsidRPr="00134587">
        <w:t>table as json</w:t>
      </w:r>
      <w:r w:rsidR="001A661B" w:rsidRPr="00134587">
        <w:t xml:space="preserve"> by work and aspect</w:t>
      </w:r>
    </w:p>
    <w:p w:rsidR="005F26DD" w:rsidRPr="00134587" w:rsidRDefault="005F26DD" w:rsidP="00134587">
      <w:pPr>
        <w:pStyle w:val="Bullets"/>
      </w:pPr>
      <w:r w:rsidRPr="00134587">
        <w:t>Sections and related entities are saved in another table as json</w:t>
      </w:r>
      <w:r w:rsidR="001A661B" w:rsidRPr="00134587">
        <w:t xml:space="preserve"> by work and section</w:t>
      </w:r>
    </w:p>
    <w:p w:rsidR="005F26DD" w:rsidRPr="00134587" w:rsidRDefault="005F26DD" w:rsidP="00134587">
      <w:pPr>
        <w:pStyle w:val="Bullets"/>
      </w:pPr>
      <w:r w:rsidRPr="00134587">
        <w:t>Entr</w:t>
      </w:r>
      <w:r w:rsidR="001A661B" w:rsidRPr="00134587">
        <w:t xml:space="preserve">ies </w:t>
      </w:r>
      <w:r w:rsidRPr="00134587">
        <w:t>(Without content) are saved in another table as json</w:t>
      </w:r>
      <w:r w:rsidR="001A661B" w:rsidRPr="00134587">
        <w:t xml:space="preserve"> by work and entry</w:t>
      </w:r>
    </w:p>
    <w:p w:rsidR="001A661B" w:rsidRPr="00134587" w:rsidRDefault="001A661B" w:rsidP="00134587">
      <w:pPr>
        <w:pStyle w:val="Bullets"/>
      </w:pPr>
      <w:r w:rsidRPr="00134587">
        <w:t xml:space="preserve">Entry versions (Deltas) are saved in in another table by work and </w:t>
      </w:r>
      <w:proofErr w:type="spellStart"/>
      <w:r w:rsidRPr="00134587">
        <w:t>entry+time</w:t>
      </w:r>
      <w:proofErr w:type="spellEnd"/>
    </w:p>
    <w:bookmarkEnd w:id="14"/>
    <w:p w:rsidR="00F6161F" w:rsidRPr="00134587" w:rsidRDefault="00F6161F" w:rsidP="00134587">
      <w:pPr>
        <w:pStyle w:val="Bullets"/>
      </w:pPr>
      <w:r w:rsidRPr="00134587">
        <w:t>Changes</w:t>
      </w:r>
      <w:r w:rsidR="00F24E38" w:rsidRPr="00134587">
        <w:t xml:space="preserve"> to work, aspect and sections</w:t>
      </w:r>
      <w:r w:rsidRPr="00134587">
        <w:t xml:space="preserve"> are send in blocks</w:t>
      </w:r>
      <w:r w:rsidR="00F24E38" w:rsidRPr="00134587">
        <w:t xml:space="preserve"> every 5</w:t>
      </w:r>
      <w:r w:rsidR="00F24E38" w:rsidRPr="00134587">
        <w:rPr>
          <w:vertAlign w:val="superscript"/>
        </w:rPr>
        <w:t>th</w:t>
      </w:r>
      <w:r w:rsidR="00F24E38" w:rsidRPr="00134587">
        <w:t xml:space="preserve"> minute or so (Or on demand) and will be merged with the tables</w:t>
      </w:r>
    </w:p>
    <w:p w:rsidR="00F24E38" w:rsidRPr="00134587" w:rsidRDefault="00F24E38" w:rsidP="00134587">
      <w:pPr>
        <w:pStyle w:val="Bullets"/>
      </w:pPr>
      <w:r w:rsidRPr="00134587">
        <w:lastRenderedPageBreak/>
        <w:t>Changes to entries</w:t>
      </w:r>
      <w:r w:rsidR="003C373C" w:rsidRPr="00134587">
        <w:t xml:space="preserve"> are send with the same interval</w:t>
      </w:r>
      <w:r w:rsidR="00100875" w:rsidRPr="00134587">
        <w:t>:</w:t>
      </w:r>
    </w:p>
    <w:p w:rsidR="00100875" w:rsidRPr="00134587" w:rsidRDefault="00100875" w:rsidP="00134587">
      <w:pPr>
        <w:pStyle w:val="Bullets"/>
        <w:numPr>
          <w:ilvl w:val="1"/>
          <w:numId w:val="3"/>
        </w:numPr>
      </w:pPr>
      <w:r w:rsidRPr="00134587">
        <w:t>Saves reverse changes for old version (fully encrypted)</w:t>
      </w:r>
    </w:p>
    <w:p w:rsidR="00100875" w:rsidRPr="00134587" w:rsidRDefault="00356CC0" w:rsidP="00134587">
      <w:pPr>
        <w:pStyle w:val="Bullets"/>
        <w:numPr>
          <w:ilvl w:val="1"/>
          <w:numId w:val="3"/>
        </w:numPr>
      </w:pPr>
      <w:r w:rsidRPr="00134587">
        <w:t xml:space="preserve">Sends the new version to completely override </w:t>
      </w:r>
      <w:r w:rsidR="003C373C" w:rsidRPr="00134587">
        <w:t>old entry</w:t>
      </w:r>
    </w:p>
    <w:p w:rsidR="003C373C" w:rsidRPr="00134587" w:rsidRDefault="003C373C" w:rsidP="00134587">
      <w:pPr>
        <w:pStyle w:val="Bullets"/>
        <w:numPr>
          <w:ilvl w:val="1"/>
          <w:numId w:val="3"/>
        </w:numPr>
      </w:pPr>
      <w:r w:rsidRPr="00134587">
        <w:t>Entries are by default clipped by chapters, so each chapter is a block blob</w:t>
      </w:r>
    </w:p>
    <w:p w:rsidR="005D0782" w:rsidRPr="005D0782" w:rsidRDefault="003C373C" w:rsidP="005D0782">
      <w:pPr>
        <w:pStyle w:val="Bullets"/>
      </w:pPr>
      <w:r w:rsidRPr="00134587">
        <w:t>Releases of an entire work involves a complete copy of all related entities incl. the entries – not as deltas, but as exact copies of the latest version.</w:t>
      </w:r>
    </w:p>
    <w:p w:rsidR="005D0782" w:rsidRDefault="005D0782" w:rsidP="005D0782">
      <w:pPr>
        <w:pStyle w:val="Overskrift2"/>
        <w:rPr>
          <w:lang w:val="en-US"/>
        </w:rPr>
      </w:pPr>
      <w:r>
        <w:rPr>
          <w:lang w:val="en-US"/>
        </w:rPr>
        <w:t>Technical considerations</w:t>
      </w:r>
    </w:p>
    <w:p w:rsidR="005D0782" w:rsidRDefault="005D0782" w:rsidP="005D0782">
      <w:pPr>
        <w:pStyle w:val="Overskrift3"/>
        <w:rPr>
          <w:lang w:val="en-US"/>
        </w:rPr>
      </w:pPr>
      <w:r>
        <w:rPr>
          <w:lang w:val="en-US"/>
        </w:rPr>
        <w:t>Online editing</w:t>
      </w:r>
    </w:p>
    <w:p w:rsidR="005D0782" w:rsidRDefault="005D0782" w:rsidP="005D0782">
      <w:pPr>
        <w:pStyle w:val="Overskrift4"/>
      </w:pPr>
      <w:r>
        <w:t>Limited memory</w:t>
      </w:r>
    </w:p>
    <w:p w:rsidR="005D0782" w:rsidRDefault="005D0782" w:rsidP="005D0782">
      <w:r w:rsidRPr="0044405D">
        <w:t xml:space="preserve">We should limit text content to max. 2GB in memory at a time. The Lord of the </w:t>
      </w:r>
      <w:proofErr w:type="gramStart"/>
      <w:r w:rsidRPr="0044405D">
        <w:t>rings</w:t>
      </w:r>
      <w:proofErr w:type="gramEnd"/>
      <w:r w:rsidRPr="0044405D">
        <w:t xml:space="preserve"> trilogy with over 500K words has a size of appr</w:t>
      </w:r>
      <w:r>
        <w:t>o</w:t>
      </w:r>
      <w:r w:rsidRPr="0044405D">
        <w:t xml:space="preserve">x. 5GB as RTF format. </w:t>
      </w:r>
      <w:r>
        <w:t>I</w:t>
      </w:r>
      <w:r w:rsidRPr="0044405D">
        <w:t>f text is being edited or otherwise processed, we should expect it to be duplicated in memory or even tripled somehow.</w:t>
      </w:r>
      <w:r>
        <w:t xml:space="preserve"> </w:t>
      </w:r>
      <w:proofErr w:type="gramStart"/>
      <w:r>
        <w:t>SO</w:t>
      </w:r>
      <w:proofErr w:type="gramEnd"/>
      <w:r>
        <w:t xml:space="preserve"> we will need to work with smaller sections of a novel. E.g. a chapter at a time.</w:t>
      </w:r>
    </w:p>
    <w:p w:rsidR="005D0782" w:rsidRPr="0044405D" w:rsidRDefault="005D0782" w:rsidP="005D0782">
      <w:r>
        <w:t>Some entries can span multiple chapters, because we won't limit a user to smaller entries, if they don't want to (Max. 1TB though). In that case we might have to download entries partially, which will be tricky. Yet we will solve this in the end, because it is just a question of math.</w:t>
      </w:r>
    </w:p>
    <w:p w:rsidR="005D0782" w:rsidRDefault="005D0782" w:rsidP="005D0782">
      <w:pPr>
        <w:pStyle w:val="Overskrift4"/>
      </w:pPr>
      <w:r>
        <w:t>Edit Smaller portions</w:t>
      </w:r>
    </w:p>
    <w:p w:rsidR="005D0782" w:rsidRDefault="005D0782" w:rsidP="005D0782">
      <w:r w:rsidRPr="0044405D">
        <w:t>An RTF editor with formatting will start to be slow after 100K words. I have no knowledge of any chapter being that long, so an editor can be limited to work with one chapter at a time, or entries, if they are smaller.</w:t>
      </w:r>
    </w:p>
    <w:p w:rsidR="005D0782" w:rsidRDefault="005D0782" w:rsidP="005D0782">
      <w:r>
        <w:t>When</w:t>
      </w:r>
      <w:r w:rsidR="0012122C">
        <w:t xml:space="preserve"> </w:t>
      </w:r>
      <w:r>
        <w:t xml:space="preserve">all text </w:t>
      </w:r>
      <w:r w:rsidR="0012122C">
        <w:t xml:space="preserve">isn't displayed </w:t>
      </w:r>
      <w:r>
        <w:t>in the editor</w:t>
      </w:r>
      <w:r w:rsidR="0012122C">
        <w:t>, but only parts</w:t>
      </w:r>
      <w:r>
        <w:t>, obviously, the editor</w:t>
      </w:r>
      <w:r w:rsidR="0012122C">
        <w:t>'</w:t>
      </w:r>
      <w:r>
        <w:t xml:space="preserve">s functionality apart </w:t>
      </w:r>
      <w:r w:rsidR="0012122C">
        <w:t>from</w:t>
      </w:r>
      <w:r>
        <w:t xml:space="preserve"> editing can't really be used. This is not a problem, because it is mainly word count and spell checking that needs to look t</w:t>
      </w:r>
      <w:r w:rsidR="0012122C">
        <w:t>h</w:t>
      </w:r>
      <w:r>
        <w:t xml:space="preserve">rough the entire document, and that has nothing to do with editing, and this is something that </w:t>
      </w:r>
      <w:r w:rsidR="0012122C">
        <w:t>JavaScript</w:t>
      </w:r>
      <w:r>
        <w:t>, an external service or the backend can do just as fast or faster.</w:t>
      </w:r>
    </w:p>
    <w:p w:rsidR="005D0782" w:rsidRDefault="005D0782" w:rsidP="005D0782">
      <w:pPr>
        <w:pStyle w:val="Overskrift4"/>
      </w:pPr>
      <w:r>
        <w:t>Editors</w:t>
      </w:r>
    </w:p>
    <w:p w:rsidR="005D0782" w:rsidRDefault="005D0782" w:rsidP="005D0782">
      <w:r w:rsidRPr="00500B63">
        <w:rPr>
          <w:b/>
        </w:rPr>
        <w:t>Inline editing</w:t>
      </w:r>
      <w:r>
        <w:t xml:space="preserve">: </w:t>
      </w:r>
      <w:proofErr w:type="spellStart"/>
      <w:r>
        <w:t>CKEditor</w:t>
      </w:r>
      <w:proofErr w:type="spellEnd"/>
      <w:r>
        <w:t xml:space="preserve"> can change from read-only text to editor seeming less which is very cool. It also has an extensive API and is among the fastest components to load large content.</w:t>
      </w:r>
    </w:p>
    <w:p w:rsidR="005D0782" w:rsidRDefault="0012244C" w:rsidP="005D0782">
      <w:hyperlink r:id="rId34" w:history="1">
        <w:r w:rsidR="005D0782" w:rsidRPr="000A2C3C">
          <w:rPr>
            <w:rStyle w:val="Hyperlink"/>
          </w:rPr>
          <w:t>https://ckeditor.com/docs/ckeditor5/latest/index.html</w:t>
        </w:r>
      </w:hyperlink>
    </w:p>
    <w:p w:rsidR="005D0782" w:rsidRPr="0044405D" w:rsidRDefault="005D0782" w:rsidP="005D0782">
      <w:pPr>
        <w:pStyle w:val="Overskrift4"/>
      </w:pPr>
      <w:r>
        <w:t>Make limits configurable</w:t>
      </w:r>
    </w:p>
    <w:p w:rsidR="005D0782" w:rsidRDefault="005D0782" w:rsidP="005D0782">
      <w:r>
        <w:t>Opera has just launched a gaming browser that can allow to extend (or limit) resource usage. In the future the memory management might allow for more configuration in general, so this limit should also be editable or set to auto-config.</w:t>
      </w:r>
    </w:p>
    <w:p w:rsidR="005D0782" w:rsidRDefault="005D0782" w:rsidP="005D0782">
      <w:pPr>
        <w:pStyle w:val="Overskrift4"/>
      </w:pPr>
      <w:r>
        <w:t>Consider desktop solution</w:t>
      </w:r>
    </w:p>
    <w:p w:rsidR="005D0782" w:rsidRDefault="005D0782" w:rsidP="005D0782">
      <w:r>
        <w:t xml:space="preserve">Obviously, the data size requirements </w:t>
      </w:r>
      <w:proofErr w:type="gramStart"/>
      <w:r>
        <w:t>makes</w:t>
      </w:r>
      <w:proofErr w:type="gramEnd"/>
      <w:r>
        <w:t xml:space="preserve"> it easier to offer the solution as a native desktop application. This might be possible combining Angular with electron. See more:</w:t>
      </w:r>
    </w:p>
    <w:p w:rsidR="005D0782" w:rsidRDefault="0012244C" w:rsidP="005D0782">
      <w:hyperlink r:id="rId35" w:history="1">
        <w:r w:rsidR="005D0782" w:rsidRPr="000A2C3C">
          <w:rPr>
            <w:rStyle w:val="Hyperlink"/>
          </w:rPr>
          <w:t>https://developer.okta.com/blog/2019/03/20/build-desktop-app-with-angular-electron</w:t>
        </w:r>
      </w:hyperlink>
    </w:p>
    <w:p w:rsidR="005D0782" w:rsidRDefault="0012244C" w:rsidP="005D0782">
      <w:pPr>
        <w:rPr>
          <w:color w:val="7A9EBE"/>
          <w:spacing w:val="-10"/>
          <w:kern w:val="28"/>
          <w:sz w:val="36"/>
          <w:lang w:val="en-US"/>
        </w:rPr>
      </w:pPr>
      <w:hyperlink r:id="rId36" w:history="1">
        <w:r w:rsidR="005D0782" w:rsidRPr="000A2C3C">
          <w:rPr>
            <w:rStyle w:val="Hyperlink"/>
          </w:rPr>
          <w:t>https://gith</w:t>
        </w:r>
        <w:r w:rsidR="005D0782" w:rsidRPr="000A2C3C">
          <w:rPr>
            <w:rStyle w:val="Hyperlink"/>
          </w:rPr>
          <w:t>u</w:t>
        </w:r>
        <w:r w:rsidR="005D0782" w:rsidRPr="000A2C3C">
          <w:rPr>
            <w:rStyle w:val="Hyperlink"/>
          </w:rPr>
          <w:t>b.com/AngularFirebase/angular-electron</w:t>
        </w:r>
      </w:hyperlink>
      <w:bookmarkStart w:id="15" w:name="_Toc22721455"/>
      <w:r w:rsidR="005D0782">
        <w:br w:type="page"/>
      </w:r>
    </w:p>
    <w:p w:rsidR="00A76F12" w:rsidRPr="00134587" w:rsidRDefault="00A76F12" w:rsidP="00134587">
      <w:pPr>
        <w:pStyle w:val="Overskrift1"/>
      </w:pPr>
      <w:r w:rsidRPr="00134587">
        <w:lastRenderedPageBreak/>
        <w:t>Product description</w:t>
      </w:r>
      <w:bookmarkEnd w:id="15"/>
    </w:p>
    <w:p w:rsidR="00D74798" w:rsidRPr="00134587" w:rsidRDefault="00D039F7" w:rsidP="00134587">
      <w:pPr>
        <w:pStyle w:val="Overskrift2"/>
        <w:rPr>
          <w:lang w:val="en-US"/>
        </w:rPr>
      </w:pPr>
      <w:bookmarkStart w:id="16" w:name="_Toc22721456"/>
      <w:r w:rsidRPr="00134587">
        <w:rPr>
          <w:lang w:val="en-US"/>
        </w:rPr>
        <w:t>Entities</w:t>
      </w:r>
      <w:bookmarkEnd w:id="16"/>
    </w:p>
    <w:p w:rsidR="00A53484" w:rsidRDefault="005B7507" w:rsidP="005B7507">
      <w:pPr>
        <w:spacing w:before="0" w:after="0"/>
      </w:pPr>
      <w:r w:rsidRPr="005B7507">
        <w:rPr>
          <w:i/>
          <w:noProof/>
          <w:color w:val="262626"/>
          <w:sz w:val="16"/>
          <w:lang w:val="en-US"/>
        </w:rPr>
        <w:drawing>
          <wp:inline distT="0" distB="0" distL="0" distR="0" wp14:anchorId="50D18DE3" wp14:editId="41798F26">
            <wp:extent cx="6161181" cy="5715000"/>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65415" cy="5718928"/>
                    </a:xfrm>
                    <a:prstGeom prst="rect">
                      <a:avLst/>
                    </a:prstGeom>
                  </pic:spPr>
                </pic:pic>
              </a:graphicData>
            </a:graphic>
          </wp:inline>
        </w:drawing>
      </w:r>
    </w:p>
    <w:p w:rsidR="00A53484" w:rsidRDefault="00A53484">
      <w:pPr>
        <w:spacing w:before="0" w:after="0"/>
        <w:rPr>
          <w:i/>
          <w:color w:val="7A9EBE"/>
          <w:spacing w:val="-5"/>
          <w:kern w:val="28"/>
          <w:sz w:val="22"/>
        </w:rPr>
      </w:pPr>
      <w:r>
        <w:br w:type="page"/>
      </w:r>
    </w:p>
    <w:p w:rsidR="001C45D5" w:rsidRPr="00A53484" w:rsidRDefault="00A53484" w:rsidP="00A53484">
      <w:pPr>
        <w:pStyle w:val="Overskrift3"/>
      </w:pPr>
      <w:r w:rsidRPr="00A53484">
        <w:lastRenderedPageBreak/>
        <w:t>Properties</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3"/>
        <w:gridCol w:w="5234"/>
      </w:tblGrid>
      <w:tr w:rsidR="001C45D5" w:rsidTr="00DD5995">
        <w:tc>
          <w:tcPr>
            <w:tcW w:w="5745" w:type="dxa"/>
          </w:tcPr>
          <w:tbl>
            <w:tblPr>
              <w:tblStyle w:val="Specifikation"/>
              <w:tblW w:w="5529" w:type="dxa"/>
              <w:tblLook w:val="01E0" w:firstRow="1" w:lastRow="1" w:firstColumn="1" w:lastColumn="1" w:noHBand="0" w:noVBand="0"/>
            </w:tblPr>
            <w:tblGrid>
              <w:gridCol w:w="2410"/>
              <w:gridCol w:w="3119"/>
            </w:tblGrid>
            <w:tr w:rsidR="001C45D5" w:rsidRPr="00134587" w:rsidTr="00A0291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10" w:type="dxa"/>
                </w:tcPr>
                <w:p w:rsidR="001C45D5" w:rsidRPr="001C45D5" w:rsidRDefault="001C45D5" w:rsidP="001C45D5">
                  <w:pPr>
                    <w:rPr>
                      <w:rFonts w:ascii="Arial Black" w:hAnsi="Arial Black"/>
                      <w:sz w:val="16"/>
                      <w:lang w:val="en-US"/>
                    </w:rPr>
                  </w:pPr>
                  <w:bookmarkStart w:id="17" w:name="_Hlk22561261"/>
                  <w:r w:rsidRPr="001C45D5">
                    <w:rPr>
                      <w:rFonts w:ascii="Arial Black" w:hAnsi="Arial Black"/>
                      <w:sz w:val="16"/>
                      <w:lang w:val="en-US"/>
                    </w:rPr>
                    <w:t>Entity name</w:t>
                  </w:r>
                </w:p>
              </w:tc>
              <w:tc>
                <w:tcPr>
                  <w:tcW w:w="3119" w:type="dxa"/>
                </w:tcPr>
                <w:p w:rsidR="001C45D5" w:rsidRPr="001C45D5" w:rsidRDefault="001C45D5" w:rsidP="001C45D5">
                  <w:pPr>
                    <w:cnfStyle w:val="100000000000" w:firstRow="1" w:lastRow="0" w:firstColumn="0" w:lastColumn="0" w:oddVBand="0" w:evenVBand="0" w:oddHBand="0" w:evenHBand="0" w:firstRowFirstColumn="0" w:firstRowLastColumn="0" w:lastRowFirstColumn="0" w:lastRowLastColumn="0"/>
                    <w:rPr>
                      <w:rFonts w:ascii="Arial Black" w:hAnsi="Arial Black"/>
                      <w:sz w:val="16"/>
                      <w:lang w:val="en-US"/>
                    </w:rPr>
                  </w:pPr>
                  <w:r w:rsidRPr="001C45D5">
                    <w:rPr>
                      <w:rFonts w:ascii="Arial Black" w:hAnsi="Arial Black"/>
                      <w:sz w:val="16"/>
                      <w:lang w:val="en-US"/>
                    </w:rPr>
                    <w:t>Properties</w:t>
                  </w:r>
                </w:p>
              </w:tc>
            </w:tr>
            <w:tr w:rsidR="001C45D5"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2410" w:type="dxa"/>
                </w:tcPr>
                <w:p w:rsidR="001C45D5" w:rsidRPr="001C45D5" w:rsidRDefault="001C45D5" w:rsidP="001C45D5">
                  <w:pPr>
                    <w:rPr>
                      <w:i w:val="0"/>
                      <w:sz w:val="16"/>
                      <w:lang w:val="en-US"/>
                    </w:rPr>
                  </w:pPr>
                  <w:r w:rsidRPr="001C45D5">
                    <w:rPr>
                      <w:i w:val="0"/>
                      <w:sz w:val="16"/>
                      <w:lang w:val="en-US"/>
                    </w:rPr>
                    <w:t>Section</w:t>
                  </w:r>
                  <w:r w:rsidR="008D06B4">
                    <w:rPr>
                      <w:i w:val="0"/>
                      <w:sz w:val="16"/>
                      <w:lang w:val="en-US"/>
                    </w:rPr>
                    <w:t xml:space="preserve"> level</w:t>
                  </w:r>
                </w:p>
              </w:tc>
              <w:tc>
                <w:tcPr>
                  <w:tcW w:w="3119" w:type="dxa"/>
                </w:tcPr>
                <w:p w:rsidR="001C45D5" w:rsidRPr="001C45D5" w:rsidRDefault="008C1DE3" w:rsidP="001C45D5">
                  <w:pPr>
                    <w:cnfStyle w:val="000000000000" w:firstRow="0" w:lastRow="0" w:firstColumn="0" w:lastColumn="0" w:oddVBand="0" w:evenVBand="0" w:oddHBand="0" w:evenHBand="0" w:firstRowFirstColumn="0" w:firstRowLastColumn="0" w:lastRowFirstColumn="0" w:lastRowLastColumn="0"/>
                    <w:rPr>
                      <w:sz w:val="16"/>
                      <w:lang w:val="en-US"/>
                    </w:rPr>
                  </w:pPr>
                  <w:r>
                    <w:rPr>
                      <w:sz w:val="16"/>
                      <w:lang w:val="en-US"/>
                    </w:rPr>
                    <w:t>Title</w:t>
                  </w:r>
                </w:p>
                <w:p w:rsidR="001C45D5" w:rsidRPr="001C45D5" w:rsidRDefault="001C45D5" w:rsidP="001C45D5">
                  <w:pPr>
                    <w:cnfStyle w:val="000000000000" w:firstRow="0" w:lastRow="0" w:firstColumn="0" w:lastColumn="0" w:oddVBand="0" w:evenVBand="0" w:oddHBand="0" w:evenHBand="0" w:firstRowFirstColumn="0" w:firstRowLastColumn="0" w:lastRowFirstColumn="0" w:lastRowLastColumn="0"/>
                    <w:rPr>
                      <w:sz w:val="16"/>
                      <w:lang w:val="en-US"/>
                    </w:rPr>
                  </w:pPr>
                  <w:r w:rsidRPr="001C45D5">
                    <w:rPr>
                      <w:sz w:val="16"/>
                      <w:lang w:val="en-US"/>
                    </w:rPr>
                    <w:t>Description</w:t>
                  </w:r>
                </w:p>
                <w:p w:rsidR="001C45D5" w:rsidRDefault="001C45D5" w:rsidP="001C45D5">
                  <w:pPr>
                    <w:cnfStyle w:val="000000000000" w:firstRow="0" w:lastRow="0" w:firstColumn="0" w:lastColumn="0" w:oddVBand="0" w:evenVBand="0" w:oddHBand="0" w:evenHBand="0" w:firstRowFirstColumn="0" w:firstRowLastColumn="0" w:lastRowFirstColumn="0" w:lastRowLastColumn="0"/>
                    <w:rPr>
                      <w:sz w:val="16"/>
                      <w:lang w:val="en-US"/>
                    </w:rPr>
                  </w:pPr>
                  <w:r w:rsidRPr="001C45D5">
                    <w:rPr>
                      <w:sz w:val="16"/>
                      <w:lang w:val="en-US"/>
                    </w:rPr>
                    <w:t>Color</w:t>
                  </w:r>
                </w:p>
                <w:p w:rsidR="004E3C52" w:rsidRPr="001C45D5" w:rsidRDefault="004E3C52" w:rsidP="001C45D5">
                  <w:pPr>
                    <w:cnfStyle w:val="000000000000" w:firstRow="0" w:lastRow="0" w:firstColumn="0" w:lastColumn="0" w:oddVBand="0" w:evenVBand="0" w:oddHBand="0" w:evenHBand="0" w:firstRowFirstColumn="0" w:firstRowLastColumn="0" w:lastRowFirstColumn="0" w:lastRowLastColumn="0"/>
                    <w:rPr>
                      <w:sz w:val="16"/>
                      <w:lang w:val="en-US"/>
                    </w:rPr>
                  </w:pPr>
                  <w:proofErr w:type="spellStart"/>
                  <w:r>
                    <w:rPr>
                      <w:sz w:val="16"/>
                      <w:lang w:val="en-US"/>
                    </w:rPr>
                    <w:t>IsDisabled</w:t>
                  </w:r>
                  <w:proofErr w:type="spellEnd"/>
                </w:p>
                <w:p w:rsidR="001C45D5" w:rsidRDefault="008D06B4" w:rsidP="001C45D5">
                  <w:pPr>
                    <w:cnfStyle w:val="000000000000" w:firstRow="0" w:lastRow="0" w:firstColumn="0" w:lastColumn="0" w:oddVBand="0" w:evenVBand="0" w:oddHBand="0" w:evenHBand="0" w:firstRowFirstColumn="0" w:firstRowLastColumn="0" w:lastRowFirstColumn="0" w:lastRowLastColumn="0"/>
                    <w:rPr>
                      <w:sz w:val="16"/>
                      <w:lang w:val="en-US"/>
                    </w:rPr>
                  </w:pPr>
                  <w:proofErr w:type="spellStart"/>
                  <w:r>
                    <w:rPr>
                      <w:sz w:val="16"/>
                      <w:lang w:val="en-US"/>
                    </w:rPr>
                    <w:t>BreakEntry</w:t>
                  </w:r>
                  <w:proofErr w:type="spellEnd"/>
                </w:p>
                <w:p w:rsidR="008C1DE3" w:rsidRPr="001C45D5" w:rsidRDefault="008C1DE3" w:rsidP="001C45D5">
                  <w:pPr>
                    <w:cnfStyle w:val="000000000000" w:firstRow="0" w:lastRow="0" w:firstColumn="0" w:lastColumn="0" w:oddVBand="0" w:evenVBand="0" w:oddHBand="0" w:evenHBand="0" w:firstRowFirstColumn="0" w:firstRowLastColumn="0" w:lastRowFirstColumn="0" w:lastRowLastColumn="0"/>
                    <w:rPr>
                      <w:sz w:val="16"/>
                      <w:lang w:val="en-US"/>
                    </w:rPr>
                  </w:pPr>
                  <w:r>
                    <w:rPr>
                      <w:sz w:val="16"/>
                      <w:lang w:val="en-US"/>
                    </w:rPr>
                    <w:t>Level</w:t>
                  </w:r>
                </w:p>
              </w:tc>
            </w:tr>
            <w:tr w:rsidR="008D06B4"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2410" w:type="dxa"/>
                </w:tcPr>
                <w:p w:rsidR="008D06B4" w:rsidRPr="001C45D5" w:rsidRDefault="008D06B4" w:rsidP="001C45D5">
                  <w:pPr>
                    <w:rPr>
                      <w:i w:val="0"/>
                      <w:sz w:val="16"/>
                      <w:lang w:val="en-US"/>
                    </w:rPr>
                  </w:pPr>
                  <w:r>
                    <w:rPr>
                      <w:i w:val="0"/>
                      <w:sz w:val="16"/>
                      <w:lang w:val="en-US"/>
                    </w:rPr>
                    <w:t>Section</w:t>
                  </w:r>
                </w:p>
              </w:tc>
              <w:tc>
                <w:tcPr>
                  <w:tcW w:w="3119" w:type="dxa"/>
                </w:tcPr>
                <w:p w:rsidR="008D06B4" w:rsidRPr="001C45D5" w:rsidRDefault="008D06B4" w:rsidP="008D06B4">
                  <w:pPr>
                    <w:cnfStyle w:val="000000000000" w:firstRow="0" w:lastRow="0" w:firstColumn="0" w:lastColumn="0" w:oddVBand="0" w:evenVBand="0" w:oddHBand="0" w:evenHBand="0" w:firstRowFirstColumn="0" w:firstRowLastColumn="0" w:lastRowFirstColumn="0" w:lastRowLastColumn="0"/>
                    <w:rPr>
                      <w:sz w:val="16"/>
                      <w:lang w:val="en-US"/>
                    </w:rPr>
                  </w:pPr>
                  <w:proofErr w:type="spellStart"/>
                  <w:r w:rsidRPr="001C45D5">
                    <w:rPr>
                      <w:sz w:val="16"/>
                      <w:lang w:val="en-US"/>
                    </w:rPr>
                    <w:t>StartPosition</w:t>
                  </w:r>
                  <w:proofErr w:type="spellEnd"/>
                </w:p>
                <w:p w:rsidR="008D06B4" w:rsidRPr="008C1DE3" w:rsidRDefault="008D06B4" w:rsidP="008D06B4">
                  <w:pPr>
                    <w:cnfStyle w:val="000000000000" w:firstRow="0" w:lastRow="0" w:firstColumn="0" w:lastColumn="0" w:oddVBand="0" w:evenVBand="0" w:oddHBand="0" w:evenHBand="0" w:firstRowFirstColumn="0" w:firstRowLastColumn="0" w:lastRowFirstColumn="0" w:lastRowLastColumn="0"/>
                    <w:rPr>
                      <w:color w:val="FF0000"/>
                      <w:sz w:val="16"/>
                      <w:lang w:val="en-US"/>
                    </w:rPr>
                  </w:pPr>
                  <w:proofErr w:type="spellStart"/>
                  <w:r w:rsidRPr="008C1DE3">
                    <w:rPr>
                      <w:color w:val="FF0000"/>
                      <w:sz w:val="16"/>
                      <w:lang w:val="en-US"/>
                    </w:rPr>
                    <w:t>IsNewEntry</w:t>
                  </w:r>
                  <w:proofErr w:type="spellEnd"/>
                </w:p>
                <w:p w:rsidR="008D06B4" w:rsidRPr="001C45D5" w:rsidRDefault="008D06B4" w:rsidP="008D06B4">
                  <w:pPr>
                    <w:cnfStyle w:val="000000000000" w:firstRow="0" w:lastRow="0" w:firstColumn="0" w:lastColumn="0" w:oddVBand="0" w:evenVBand="0" w:oddHBand="0" w:evenHBand="0" w:firstRowFirstColumn="0" w:firstRowLastColumn="0" w:lastRowFirstColumn="0" w:lastRowLastColumn="0"/>
                    <w:rPr>
                      <w:sz w:val="16"/>
                      <w:lang w:val="en-US"/>
                    </w:rPr>
                  </w:pPr>
                  <w:r w:rsidRPr="001C45D5">
                    <w:rPr>
                      <w:sz w:val="16"/>
                      <w:lang w:val="en-US"/>
                    </w:rPr>
                    <w:t>Entry</w:t>
                  </w:r>
                  <w:r w:rsidRPr="001C45D5">
                    <w:rPr>
                      <w:sz w:val="16"/>
                      <w:lang w:val="en-US"/>
                    </w:rPr>
                    <w:sym w:font="Wingdings" w:char="F0E0"/>
                  </w:r>
                </w:p>
                <w:p w:rsidR="008D06B4" w:rsidRPr="001C45D5" w:rsidRDefault="008D06B4" w:rsidP="008D06B4">
                  <w:pPr>
                    <w:cnfStyle w:val="000000000000" w:firstRow="0" w:lastRow="0" w:firstColumn="0" w:lastColumn="0" w:oddVBand="0" w:evenVBand="0" w:oddHBand="0" w:evenHBand="0" w:firstRowFirstColumn="0" w:firstRowLastColumn="0" w:lastRowFirstColumn="0" w:lastRowLastColumn="0"/>
                    <w:rPr>
                      <w:sz w:val="16"/>
                      <w:lang w:val="en-US"/>
                    </w:rPr>
                  </w:pPr>
                  <w:r w:rsidRPr="001C45D5">
                    <w:rPr>
                      <w:sz w:val="16"/>
                      <w:lang w:val="en-US"/>
                    </w:rPr>
                    <w:t>Length</w:t>
                  </w:r>
                </w:p>
              </w:tc>
            </w:tr>
            <w:tr w:rsidR="0030111D"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2410" w:type="dxa"/>
                </w:tcPr>
                <w:p w:rsidR="0030111D" w:rsidRDefault="0030111D" w:rsidP="001C45D5">
                  <w:pPr>
                    <w:rPr>
                      <w:i w:val="0"/>
                      <w:sz w:val="16"/>
                      <w:lang w:val="en-US"/>
                    </w:rPr>
                  </w:pPr>
                  <w:proofErr w:type="spellStart"/>
                  <w:r w:rsidRPr="0030111D">
                    <w:rPr>
                      <w:i w:val="0"/>
                      <w:sz w:val="16"/>
                      <w:szCs w:val="16"/>
                    </w:rPr>
                    <w:t>AspectOccurrence</w:t>
                  </w:r>
                  <w:proofErr w:type="spellEnd"/>
                </w:p>
              </w:tc>
              <w:tc>
                <w:tcPr>
                  <w:tcW w:w="3119" w:type="dxa"/>
                </w:tcPr>
                <w:p w:rsidR="0030111D" w:rsidRDefault="0030111D" w:rsidP="008D06B4">
                  <w:pPr>
                    <w:cnfStyle w:val="000000000000" w:firstRow="0" w:lastRow="0" w:firstColumn="0" w:lastColumn="0" w:oddVBand="0" w:evenVBand="0" w:oddHBand="0" w:evenHBand="0" w:firstRowFirstColumn="0" w:firstRowLastColumn="0" w:lastRowFirstColumn="0" w:lastRowLastColumn="0"/>
                    <w:rPr>
                      <w:sz w:val="16"/>
                      <w:lang w:val="en-US"/>
                    </w:rPr>
                  </w:pPr>
                  <w:r w:rsidRPr="0030111D">
                    <w:rPr>
                      <w:sz w:val="16"/>
                      <w:lang w:val="en-US"/>
                    </w:rPr>
                    <w:sym w:font="Wingdings" w:char="F0DF"/>
                  </w:r>
                  <w:r>
                    <w:rPr>
                      <w:sz w:val="16"/>
                      <w:lang w:val="en-US"/>
                    </w:rPr>
                    <w:t xml:space="preserve"> Section</w:t>
                  </w:r>
                </w:p>
                <w:p w:rsidR="0030111D" w:rsidRDefault="0030111D" w:rsidP="008D06B4">
                  <w:pPr>
                    <w:cnfStyle w:val="000000000000" w:firstRow="0" w:lastRow="0" w:firstColumn="0" w:lastColumn="0" w:oddVBand="0" w:evenVBand="0" w:oddHBand="0" w:evenHBand="0" w:firstRowFirstColumn="0" w:firstRowLastColumn="0" w:lastRowFirstColumn="0" w:lastRowLastColumn="0"/>
                    <w:rPr>
                      <w:sz w:val="16"/>
                      <w:lang w:val="en-US"/>
                    </w:rPr>
                  </w:pPr>
                  <w:r>
                    <w:rPr>
                      <w:sz w:val="16"/>
                      <w:lang w:val="en-US"/>
                    </w:rPr>
                    <w:t xml:space="preserve">Aspect </w:t>
                  </w:r>
                  <w:r w:rsidRPr="0030111D">
                    <w:rPr>
                      <w:sz w:val="16"/>
                      <w:lang w:val="en-US"/>
                    </w:rPr>
                    <w:sym w:font="Wingdings" w:char="F0E0"/>
                  </w:r>
                </w:p>
                <w:p w:rsidR="0030111D" w:rsidRPr="001C45D5" w:rsidRDefault="0030111D" w:rsidP="008D06B4">
                  <w:pPr>
                    <w:cnfStyle w:val="000000000000" w:firstRow="0" w:lastRow="0" w:firstColumn="0" w:lastColumn="0" w:oddVBand="0" w:evenVBand="0" w:oddHBand="0" w:evenHBand="0" w:firstRowFirstColumn="0" w:firstRowLastColumn="0" w:lastRowFirstColumn="0" w:lastRowLastColumn="0"/>
                    <w:rPr>
                      <w:sz w:val="16"/>
                      <w:lang w:val="en-US"/>
                    </w:rPr>
                  </w:pPr>
                  <w:r>
                    <w:rPr>
                      <w:sz w:val="16"/>
                      <w:lang w:val="en-US"/>
                    </w:rPr>
                    <w:t xml:space="preserve">Phase </w:t>
                  </w:r>
                  <w:r w:rsidRPr="0030111D">
                    <w:rPr>
                      <w:sz w:val="16"/>
                      <w:lang w:val="en-US"/>
                    </w:rPr>
                    <w:sym w:font="Wingdings" w:char="F0E0"/>
                  </w:r>
                </w:p>
              </w:tc>
            </w:tr>
            <w:tr w:rsidR="001C45D5"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2410" w:type="dxa"/>
                </w:tcPr>
                <w:p w:rsidR="001C45D5" w:rsidRPr="001C45D5" w:rsidRDefault="001C45D5" w:rsidP="001C45D5">
                  <w:pPr>
                    <w:rPr>
                      <w:i w:val="0"/>
                      <w:sz w:val="16"/>
                      <w:lang w:val="en-US"/>
                    </w:rPr>
                  </w:pPr>
                  <w:r w:rsidRPr="001C45D5">
                    <w:rPr>
                      <w:i w:val="0"/>
                      <w:sz w:val="16"/>
                      <w:lang w:val="en-US"/>
                    </w:rPr>
                    <w:t>Aspect</w:t>
                  </w:r>
                </w:p>
              </w:tc>
              <w:tc>
                <w:tcPr>
                  <w:tcW w:w="3119" w:type="dxa"/>
                </w:tcPr>
                <w:p w:rsidR="008C1DE3" w:rsidRPr="001C45D5" w:rsidRDefault="008C1DE3" w:rsidP="008C1DE3">
                  <w:pPr>
                    <w:cnfStyle w:val="000000000000" w:firstRow="0" w:lastRow="0" w:firstColumn="0" w:lastColumn="0" w:oddVBand="0" w:evenVBand="0" w:oddHBand="0" w:evenHBand="0" w:firstRowFirstColumn="0" w:firstRowLastColumn="0" w:lastRowFirstColumn="0" w:lastRowLastColumn="0"/>
                    <w:rPr>
                      <w:sz w:val="16"/>
                      <w:lang w:val="en-US"/>
                    </w:rPr>
                  </w:pPr>
                  <w:r>
                    <w:rPr>
                      <w:sz w:val="16"/>
                      <w:lang w:val="en-US"/>
                    </w:rPr>
                    <w:t>Title</w:t>
                  </w:r>
                </w:p>
                <w:p w:rsidR="001C45D5" w:rsidRPr="001C45D5" w:rsidRDefault="001C45D5" w:rsidP="001C45D5">
                  <w:pPr>
                    <w:cnfStyle w:val="000000000000" w:firstRow="0" w:lastRow="0" w:firstColumn="0" w:lastColumn="0" w:oddVBand="0" w:evenVBand="0" w:oddHBand="0" w:evenHBand="0" w:firstRowFirstColumn="0" w:firstRowLastColumn="0" w:lastRowFirstColumn="0" w:lastRowLastColumn="0"/>
                    <w:rPr>
                      <w:sz w:val="16"/>
                      <w:lang w:val="en-US"/>
                    </w:rPr>
                  </w:pPr>
                  <w:r w:rsidRPr="001C45D5">
                    <w:rPr>
                      <w:sz w:val="16"/>
                      <w:lang w:val="en-US"/>
                    </w:rPr>
                    <w:t>Description</w:t>
                  </w:r>
                </w:p>
                <w:p w:rsidR="001C45D5" w:rsidRPr="001C45D5" w:rsidRDefault="001C45D5" w:rsidP="001C45D5">
                  <w:pPr>
                    <w:cnfStyle w:val="000000000000" w:firstRow="0" w:lastRow="0" w:firstColumn="0" w:lastColumn="0" w:oddVBand="0" w:evenVBand="0" w:oddHBand="0" w:evenHBand="0" w:firstRowFirstColumn="0" w:firstRowLastColumn="0" w:lastRowFirstColumn="0" w:lastRowLastColumn="0"/>
                    <w:rPr>
                      <w:sz w:val="16"/>
                      <w:lang w:val="en-US"/>
                    </w:rPr>
                  </w:pPr>
                  <w:r w:rsidRPr="001C45D5">
                    <w:rPr>
                      <w:sz w:val="16"/>
                      <w:lang w:val="en-US"/>
                    </w:rPr>
                    <w:t>Color</w:t>
                  </w:r>
                </w:p>
                <w:p w:rsidR="001C45D5" w:rsidRPr="001C45D5" w:rsidRDefault="001C45D5" w:rsidP="001C45D5">
                  <w:pPr>
                    <w:cnfStyle w:val="000000000000" w:firstRow="0" w:lastRow="0" w:firstColumn="0" w:lastColumn="0" w:oddVBand="0" w:evenVBand="0" w:oddHBand="0" w:evenHBand="0" w:firstRowFirstColumn="0" w:firstRowLastColumn="0" w:lastRowFirstColumn="0" w:lastRowLastColumn="0"/>
                    <w:rPr>
                      <w:sz w:val="16"/>
                      <w:lang w:val="en-US"/>
                    </w:rPr>
                  </w:pPr>
                  <w:r w:rsidRPr="001C45D5">
                    <w:rPr>
                      <w:sz w:val="16"/>
                      <w:lang w:val="en-US"/>
                    </w:rPr>
                    <w:t>Symbol</w:t>
                  </w:r>
                </w:p>
                <w:p w:rsidR="004E3C52" w:rsidRPr="001C45D5" w:rsidRDefault="004E3C52" w:rsidP="004E3C52">
                  <w:pPr>
                    <w:cnfStyle w:val="000000000000" w:firstRow="0" w:lastRow="0" w:firstColumn="0" w:lastColumn="0" w:oddVBand="0" w:evenVBand="0" w:oddHBand="0" w:evenHBand="0" w:firstRowFirstColumn="0" w:firstRowLastColumn="0" w:lastRowFirstColumn="0" w:lastRowLastColumn="0"/>
                    <w:rPr>
                      <w:sz w:val="16"/>
                      <w:lang w:val="en-US"/>
                    </w:rPr>
                  </w:pPr>
                  <w:proofErr w:type="spellStart"/>
                  <w:r>
                    <w:rPr>
                      <w:sz w:val="16"/>
                      <w:lang w:val="en-US"/>
                    </w:rPr>
                    <w:t>IsDisabled</w:t>
                  </w:r>
                  <w:proofErr w:type="spellEnd"/>
                </w:p>
                <w:p w:rsidR="001C45D5" w:rsidRPr="001C45D5" w:rsidRDefault="001C45D5" w:rsidP="001C45D5">
                  <w:pPr>
                    <w:cnfStyle w:val="000000000000" w:firstRow="0" w:lastRow="0" w:firstColumn="0" w:lastColumn="0" w:oddVBand="0" w:evenVBand="0" w:oddHBand="0" w:evenHBand="0" w:firstRowFirstColumn="0" w:firstRowLastColumn="0" w:lastRowFirstColumn="0" w:lastRowLastColumn="0"/>
                    <w:rPr>
                      <w:sz w:val="16"/>
                      <w:lang w:val="en-US"/>
                    </w:rPr>
                  </w:pPr>
                  <w:proofErr w:type="spellStart"/>
                  <w:r w:rsidRPr="001C45D5">
                    <w:rPr>
                      <w:sz w:val="16"/>
                      <w:lang w:val="en-US"/>
                    </w:rPr>
                    <w:t>IsSearchable</w:t>
                  </w:r>
                  <w:proofErr w:type="spellEnd"/>
                </w:p>
                <w:p w:rsidR="001C45D5" w:rsidRPr="001C45D5" w:rsidRDefault="001C45D5" w:rsidP="001C45D5">
                  <w:pPr>
                    <w:cnfStyle w:val="000000000000" w:firstRow="0" w:lastRow="0" w:firstColumn="0" w:lastColumn="0" w:oddVBand="0" w:evenVBand="0" w:oddHBand="0" w:evenHBand="0" w:firstRowFirstColumn="0" w:firstRowLastColumn="0" w:lastRowFirstColumn="0" w:lastRowLastColumn="0"/>
                    <w:rPr>
                      <w:sz w:val="16"/>
                      <w:lang w:val="en-US"/>
                    </w:rPr>
                  </w:pPr>
                  <w:proofErr w:type="spellStart"/>
                  <w:r w:rsidRPr="001C45D5">
                    <w:rPr>
                      <w:sz w:val="16"/>
                      <w:lang w:val="en-US"/>
                    </w:rPr>
                    <w:t>SearchString</w:t>
                  </w:r>
                  <w:proofErr w:type="spellEnd"/>
                  <w:r w:rsidRPr="001C45D5">
                    <w:rPr>
                      <w:sz w:val="16"/>
                      <w:lang w:val="en-US"/>
                    </w:rPr>
                    <w:t xml:space="preserve"> (Alternative to Name)</w:t>
                  </w:r>
                </w:p>
                <w:p w:rsidR="001C45D5" w:rsidRPr="001C45D5" w:rsidRDefault="001C45D5" w:rsidP="001C45D5">
                  <w:pPr>
                    <w:cnfStyle w:val="000000000000" w:firstRow="0" w:lastRow="0" w:firstColumn="0" w:lastColumn="0" w:oddVBand="0" w:evenVBand="0" w:oddHBand="0" w:evenHBand="0" w:firstRowFirstColumn="0" w:firstRowLastColumn="0" w:lastRowFirstColumn="0" w:lastRowLastColumn="0"/>
                    <w:rPr>
                      <w:sz w:val="16"/>
                      <w:lang w:val="en-US"/>
                    </w:rPr>
                  </w:pPr>
                  <w:proofErr w:type="spellStart"/>
                  <w:r w:rsidRPr="001C45D5">
                    <w:rPr>
                      <w:sz w:val="16"/>
                      <w:lang w:val="en-US"/>
                    </w:rPr>
                    <w:t>IsGroup</w:t>
                  </w:r>
                  <w:proofErr w:type="spellEnd"/>
                </w:p>
                <w:p w:rsidR="001C45D5" w:rsidRPr="001C45D5" w:rsidRDefault="001C45D5" w:rsidP="001C45D5">
                  <w:pPr>
                    <w:cnfStyle w:val="000000000000" w:firstRow="0" w:lastRow="0" w:firstColumn="0" w:lastColumn="0" w:oddVBand="0" w:evenVBand="0" w:oddHBand="0" w:evenHBand="0" w:firstRowFirstColumn="0" w:firstRowLastColumn="0" w:lastRowFirstColumn="0" w:lastRowLastColumn="0"/>
                    <w:rPr>
                      <w:sz w:val="16"/>
                      <w:lang w:val="en-US"/>
                    </w:rPr>
                  </w:pPr>
                  <w:proofErr w:type="spellStart"/>
                  <w:r w:rsidRPr="001C45D5">
                    <w:rPr>
                      <w:sz w:val="16"/>
                      <w:lang w:val="en-US"/>
                    </w:rPr>
                    <w:t>IsChildrenOrdered</w:t>
                  </w:r>
                  <w:proofErr w:type="spellEnd"/>
                </w:p>
                <w:p w:rsidR="001C45D5" w:rsidRPr="001C45D5" w:rsidRDefault="001C45D5" w:rsidP="001C45D5">
                  <w:pPr>
                    <w:cnfStyle w:val="000000000000" w:firstRow="0" w:lastRow="0" w:firstColumn="0" w:lastColumn="0" w:oddVBand="0" w:evenVBand="0" w:oddHBand="0" w:evenHBand="0" w:firstRowFirstColumn="0" w:firstRowLastColumn="0" w:lastRowFirstColumn="0" w:lastRowLastColumn="0"/>
                    <w:rPr>
                      <w:sz w:val="16"/>
                      <w:lang w:val="en-US"/>
                    </w:rPr>
                  </w:pPr>
                  <w:proofErr w:type="spellStart"/>
                  <w:r w:rsidRPr="001C45D5">
                    <w:rPr>
                      <w:sz w:val="16"/>
                      <w:lang w:val="en-US"/>
                    </w:rPr>
                    <w:t>OrderNo</w:t>
                  </w:r>
                  <w:proofErr w:type="spellEnd"/>
                  <w:r w:rsidRPr="001C45D5">
                    <w:rPr>
                      <w:sz w:val="16"/>
                      <w:lang w:val="en-US"/>
                    </w:rPr>
                    <w:t xml:space="preserve"> </w:t>
                  </w:r>
                </w:p>
              </w:tc>
            </w:tr>
            <w:tr w:rsidR="008C1DE3"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2410" w:type="dxa"/>
                </w:tcPr>
                <w:p w:rsidR="008C1DE3" w:rsidRPr="001C45D5" w:rsidRDefault="008C1DE3" w:rsidP="001C45D5">
                  <w:pPr>
                    <w:rPr>
                      <w:i w:val="0"/>
                      <w:sz w:val="16"/>
                      <w:lang w:val="en-US"/>
                    </w:rPr>
                  </w:pPr>
                  <w:proofErr w:type="spellStart"/>
                  <w:r>
                    <w:rPr>
                      <w:i w:val="0"/>
                      <w:sz w:val="16"/>
                      <w:lang w:val="en-US"/>
                    </w:rPr>
                    <w:t>AspectRelation</w:t>
                  </w:r>
                  <w:proofErr w:type="spellEnd"/>
                </w:p>
              </w:tc>
              <w:tc>
                <w:tcPr>
                  <w:tcW w:w="3119" w:type="dxa"/>
                </w:tcPr>
                <w:p w:rsidR="008C1DE3" w:rsidRDefault="008C1DE3" w:rsidP="008C1DE3">
                  <w:pPr>
                    <w:cnfStyle w:val="000000000000" w:firstRow="0" w:lastRow="0" w:firstColumn="0" w:lastColumn="0" w:oddVBand="0" w:evenVBand="0" w:oddHBand="0" w:evenHBand="0" w:firstRowFirstColumn="0" w:firstRowLastColumn="0" w:lastRowFirstColumn="0" w:lastRowLastColumn="0"/>
                    <w:rPr>
                      <w:sz w:val="16"/>
                      <w:lang w:val="en-US"/>
                    </w:rPr>
                  </w:pPr>
                  <w:r w:rsidRPr="008C1DE3">
                    <w:rPr>
                      <w:sz w:val="16"/>
                      <w:lang w:val="en-US"/>
                    </w:rPr>
                    <w:sym w:font="Wingdings" w:char="F0DF"/>
                  </w:r>
                  <w:r>
                    <w:rPr>
                      <w:sz w:val="16"/>
                      <w:lang w:val="en-US"/>
                    </w:rPr>
                    <w:t xml:space="preserve"> Aspect</w:t>
                  </w:r>
                </w:p>
                <w:p w:rsidR="008C1DE3" w:rsidRDefault="008C1DE3" w:rsidP="008C1DE3">
                  <w:pPr>
                    <w:cnfStyle w:val="000000000000" w:firstRow="0" w:lastRow="0" w:firstColumn="0" w:lastColumn="0" w:oddVBand="0" w:evenVBand="0" w:oddHBand="0" w:evenHBand="0" w:firstRowFirstColumn="0" w:firstRowLastColumn="0" w:lastRowFirstColumn="0" w:lastRowLastColumn="0"/>
                    <w:rPr>
                      <w:sz w:val="16"/>
                      <w:lang w:val="en-US"/>
                    </w:rPr>
                  </w:pPr>
                  <w:r>
                    <w:rPr>
                      <w:sz w:val="16"/>
                      <w:lang w:val="en-US"/>
                    </w:rPr>
                    <w:t xml:space="preserve">Aspect </w:t>
                  </w:r>
                  <w:r w:rsidRPr="008C1DE3">
                    <w:rPr>
                      <w:sz w:val="16"/>
                      <w:lang w:val="en-US"/>
                    </w:rPr>
                    <w:sym w:font="Wingdings" w:char="F0E0"/>
                  </w:r>
                </w:p>
                <w:p w:rsidR="008C1DE3" w:rsidRDefault="008C1DE3" w:rsidP="008C1DE3">
                  <w:pPr>
                    <w:cnfStyle w:val="000000000000" w:firstRow="0" w:lastRow="0" w:firstColumn="0" w:lastColumn="0" w:oddVBand="0" w:evenVBand="0" w:oddHBand="0" w:evenHBand="0" w:firstRowFirstColumn="0" w:firstRowLastColumn="0" w:lastRowFirstColumn="0" w:lastRowLastColumn="0"/>
                    <w:rPr>
                      <w:sz w:val="16"/>
                      <w:lang w:val="en-US"/>
                    </w:rPr>
                  </w:pPr>
                  <w:r>
                    <w:rPr>
                      <w:sz w:val="16"/>
                      <w:lang w:val="en-US"/>
                    </w:rPr>
                    <w:t>Title</w:t>
                  </w:r>
                </w:p>
                <w:p w:rsidR="008C1DE3" w:rsidRDefault="008C1DE3" w:rsidP="008C1DE3">
                  <w:pPr>
                    <w:cnfStyle w:val="000000000000" w:firstRow="0" w:lastRow="0" w:firstColumn="0" w:lastColumn="0" w:oddVBand="0" w:evenVBand="0" w:oddHBand="0" w:evenHBand="0" w:firstRowFirstColumn="0" w:firstRowLastColumn="0" w:lastRowFirstColumn="0" w:lastRowLastColumn="0"/>
                    <w:rPr>
                      <w:sz w:val="16"/>
                      <w:lang w:val="en-US"/>
                    </w:rPr>
                  </w:pPr>
                  <w:r>
                    <w:rPr>
                      <w:sz w:val="16"/>
                      <w:lang w:val="en-US"/>
                    </w:rPr>
                    <w:t>Description</w:t>
                  </w:r>
                </w:p>
              </w:tc>
            </w:tr>
            <w:tr w:rsidR="001C45D5"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2410" w:type="dxa"/>
                </w:tcPr>
                <w:p w:rsidR="001C45D5" w:rsidRPr="001C45D5" w:rsidRDefault="001C45D5" w:rsidP="001C45D5">
                  <w:pPr>
                    <w:rPr>
                      <w:i w:val="0"/>
                      <w:sz w:val="16"/>
                      <w:lang w:val="en-US"/>
                    </w:rPr>
                  </w:pPr>
                  <w:proofErr w:type="spellStart"/>
                  <w:r w:rsidRPr="001C45D5">
                    <w:rPr>
                      <w:i w:val="0"/>
                      <w:sz w:val="16"/>
                      <w:lang w:val="en-US"/>
                    </w:rPr>
                    <w:t>AspectPhase</w:t>
                  </w:r>
                  <w:proofErr w:type="spellEnd"/>
                </w:p>
              </w:tc>
              <w:tc>
                <w:tcPr>
                  <w:tcW w:w="3119" w:type="dxa"/>
                </w:tcPr>
                <w:p w:rsidR="008C1DE3" w:rsidRPr="001C45D5" w:rsidRDefault="008C1DE3" w:rsidP="008C1DE3">
                  <w:pPr>
                    <w:cnfStyle w:val="000000000000" w:firstRow="0" w:lastRow="0" w:firstColumn="0" w:lastColumn="0" w:oddVBand="0" w:evenVBand="0" w:oddHBand="0" w:evenHBand="0" w:firstRowFirstColumn="0" w:firstRowLastColumn="0" w:lastRowFirstColumn="0" w:lastRowLastColumn="0"/>
                    <w:rPr>
                      <w:sz w:val="16"/>
                      <w:lang w:val="en-US"/>
                    </w:rPr>
                  </w:pPr>
                  <w:r>
                    <w:rPr>
                      <w:sz w:val="16"/>
                      <w:lang w:val="en-US"/>
                    </w:rPr>
                    <w:t>Title</w:t>
                  </w:r>
                </w:p>
                <w:p w:rsidR="001C45D5" w:rsidRPr="001C45D5" w:rsidRDefault="001C45D5" w:rsidP="001C45D5">
                  <w:pPr>
                    <w:cnfStyle w:val="000000000000" w:firstRow="0" w:lastRow="0" w:firstColumn="0" w:lastColumn="0" w:oddVBand="0" w:evenVBand="0" w:oddHBand="0" w:evenHBand="0" w:firstRowFirstColumn="0" w:firstRowLastColumn="0" w:lastRowFirstColumn="0" w:lastRowLastColumn="0"/>
                    <w:rPr>
                      <w:sz w:val="16"/>
                      <w:lang w:val="en-US"/>
                    </w:rPr>
                  </w:pPr>
                  <w:r w:rsidRPr="001C45D5">
                    <w:rPr>
                      <w:sz w:val="16"/>
                      <w:lang w:val="en-US"/>
                    </w:rPr>
                    <w:t>Description</w:t>
                  </w:r>
                </w:p>
              </w:tc>
            </w:tr>
            <w:tr w:rsidR="001C45D5"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2410" w:type="dxa"/>
                </w:tcPr>
                <w:p w:rsidR="001C45D5" w:rsidRPr="008C1DE3" w:rsidRDefault="001C45D5" w:rsidP="001C45D5">
                  <w:pPr>
                    <w:rPr>
                      <w:i w:val="0"/>
                      <w:color w:val="00B0F0"/>
                      <w:sz w:val="16"/>
                      <w:lang w:val="en-US"/>
                    </w:rPr>
                  </w:pPr>
                  <w:proofErr w:type="spellStart"/>
                  <w:r w:rsidRPr="008C1DE3">
                    <w:rPr>
                      <w:i w:val="0"/>
                      <w:color w:val="00B0F0"/>
                      <w:sz w:val="16"/>
                      <w:lang w:val="en-US"/>
                    </w:rPr>
                    <w:t>AspectProperty</w:t>
                  </w:r>
                  <w:proofErr w:type="spellEnd"/>
                </w:p>
              </w:tc>
              <w:tc>
                <w:tcPr>
                  <w:tcW w:w="3119" w:type="dxa"/>
                </w:tcPr>
                <w:p w:rsidR="001C45D5" w:rsidRPr="008C1DE3" w:rsidRDefault="008C1DE3" w:rsidP="001C45D5">
                  <w:pPr>
                    <w:cnfStyle w:val="000000000000" w:firstRow="0" w:lastRow="0" w:firstColumn="0" w:lastColumn="0" w:oddVBand="0" w:evenVBand="0" w:oddHBand="0" w:evenHBand="0" w:firstRowFirstColumn="0" w:firstRowLastColumn="0" w:lastRowFirstColumn="0" w:lastRowLastColumn="0"/>
                    <w:rPr>
                      <w:color w:val="00B0F0"/>
                      <w:sz w:val="16"/>
                      <w:lang w:val="en-US"/>
                    </w:rPr>
                  </w:pPr>
                  <w:r>
                    <w:rPr>
                      <w:color w:val="00B0F0"/>
                      <w:sz w:val="16"/>
                      <w:lang w:val="en-US"/>
                    </w:rPr>
                    <w:t>title</w:t>
                  </w:r>
                </w:p>
                <w:p w:rsidR="001C45D5" w:rsidRPr="008C1DE3" w:rsidRDefault="001C45D5" w:rsidP="001C45D5">
                  <w:pPr>
                    <w:cnfStyle w:val="000000000000" w:firstRow="0" w:lastRow="0" w:firstColumn="0" w:lastColumn="0" w:oddVBand="0" w:evenVBand="0" w:oddHBand="0" w:evenHBand="0" w:firstRowFirstColumn="0" w:firstRowLastColumn="0" w:lastRowFirstColumn="0" w:lastRowLastColumn="0"/>
                    <w:rPr>
                      <w:color w:val="00B0F0"/>
                      <w:sz w:val="16"/>
                      <w:lang w:val="en-US"/>
                    </w:rPr>
                  </w:pPr>
                  <w:proofErr w:type="spellStart"/>
                  <w:r w:rsidRPr="008C1DE3">
                    <w:rPr>
                      <w:color w:val="00B0F0"/>
                      <w:sz w:val="16"/>
                      <w:lang w:val="en-US"/>
                    </w:rPr>
                    <w:t>IsEnabled</w:t>
                  </w:r>
                  <w:proofErr w:type="spellEnd"/>
                </w:p>
                <w:p w:rsidR="001C45D5" w:rsidRPr="008C1DE3" w:rsidRDefault="001C45D5" w:rsidP="001C45D5">
                  <w:pPr>
                    <w:cnfStyle w:val="000000000000" w:firstRow="0" w:lastRow="0" w:firstColumn="0" w:lastColumn="0" w:oddVBand="0" w:evenVBand="0" w:oddHBand="0" w:evenHBand="0" w:firstRowFirstColumn="0" w:firstRowLastColumn="0" w:lastRowFirstColumn="0" w:lastRowLastColumn="0"/>
                    <w:rPr>
                      <w:color w:val="00B0F0"/>
                      <w:sz w:val="16"/>
                      <w:lang w:val="en-US"/>
                    </w:rPr>
                  </w:pPr>
                  <w:proofErr w:type="spellStart"/>
                  <w:r w:rsidRPr="008C1DE3">
                    <w:rPr>
                      <w:color w:val="00B0F0"/>
                      <w:sz w:val="16"/>
                      <w:lang w:val="en-US"/>
                    </w:rPr>
                    <w:t>OrderNo</w:t>
                  </w:r>
                  <w:proofErr w:type="spellEnd"/>
                </w:p>
              </w:tc>
            </w:tr>
            <w:tr w:rsidR="001C45D5"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2410" w:type="dxa"/>
                </w:tcPr>
                <w:p w:rsidR="001C45D5" w:rsidRPr="008C1DE3" w:rsidRDefault="001C45D5" w:rsidP="001C45D5">
                  <w:pPr>
                    <w:rPr>
                      <w:i w:val="0"/>
                      <w:color w:val="00B0F0"/>
                      <w:sz w:val="16"/>
                      <w:lang w:val="en-US"/>
                    </w:rPr>
                  </w:pPr>
                  <w:proofErr w:type="spellStart"/>
                  <w:r w:rsidRPr="008C1DE3">
                    <w:rPr>
                      <w:i w:val="0"/>
                      <w:color w:val="00B0F0"/>
                      <w:sz w:val="16"/>
                      <w:lang w:val="en-US"/>
                    </w:rPr>
                    <w:t>AspectPropertyValue</w:t>
                  </w:r>
                  <w:proofErr w:type="spellEnd"/>
                </w:p>
              </w:tc>
              <w:tc>
                <w:tcPr>
                  <w:tcW w:w="3119" w:type="dxa"/>
                </w:tcPr>
                <w:p w:rsidR="001C45D5" w:rsidRPr="008C1DE3" w:rsidRDefault="001C45D5" w:rsidP="001C45D5">
                  <w:pPr>
                    <w:cnfStyle w:val="000000000000" w:firstRow="0" w:lastRow="0" w:firstColumn="0" w:lastColumn="0" w:oddVBand="0" w:evenVBand="0" w:oddHBand="0" w:evenHBand="0" w:firstRowFirstColumn="0" w:firstRowLastColumn="0" w:lastRowFirstColumn="0" w:lastRowLastColumn="0"/>
                    <w:rPr>
                      <w:color w:val="00B0F0"/>
                      <w:sz w:val="16"/>
                      <w:lang w:val="en-US"/>
                    </w:rPr>
                  </w:pPr>
                  <w:r w:rsidRPr="008C1DE3">
                    <w:rPr>
                      <w:color w:val="00B0F0"/>
                      <w:sz w:val="16"/>
                      <w:lang w:val="en-US"/>
                    </w:rPr>
                    <w:t>Value</w:t>
                  </w:r>
                </w:p>
              </w:tc>
            </w:tr>
            <w:tr w:rsidR="001C45D5"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2410" w:type="dxa"/>
                </w:tcPr>
                <w:p w:rsidR="001C45D5" w:rsidRPr="008C1DE3" w:rsidRDefault="001C45D5" w:rsidP="001C45D5">
                  <w:pPr>
                    <w:rPr>
                      <w:i w:val="0"/>
                      <w:color w:val="00B0F0"/>
                      <w:sz w:val="16"/>
                      <w:lang w:val="en-US"/>
                    </w:rPr>
                  </w:pPr>
                  <w:proofErr w:type="spellStart"/>
                  <w:r w:rsidRPr="008C1DE3">
                    <w:rPr>
                      <w:i w:val="0"/>
                      <w:color w:val="00B0F0"/>
                      <w:sz w:val="16"/>
                      <w:lang w:val="en-US"/>
                    </w:rPr>
                    <w:t>AspectPropertyArtefact</w:t>
                  </w:r>
                  <w:proofErr w:type="spellEnd"/>
                </w:p>
              </w:tc>
              <w:tc>
                <w:tcPr>
                  <w:tcW w:w="3119" w:type="dxa"/>
                </w:tcPr>
                <w:p w:rsidR="001C45D5" w:rsidRPr="008C1DE3" w:rsidRDefault="001C45D5" w:rsidP="001C45D5">
                  <w:pPr>
                    <w:cnfStyle w:val="000000000000" w:firstRow="0" w:lastRow="0" w:firstColumn="0" w:lastColumn="0" w:oddVBand="0" w:evenVBand="0" w:oddHBand="0" w:evenHBand="0" w:firstRowFirstColumn="0" w:firstRowLastColumn="0" w:lastRowFirstColumn="0" w:lastRowLastColumn="0"/>
                    <w:rPr>
                      <w:color w:val="00B0F0"/>
                      <w:sz w:val="16"/>
                      <w:lang w:val="en-US"/>
                    </w:rPr>
                  </w:pPr>
                  <w:r w:rsidRPr="008C1DE3">
                    <w:rPr>
                      <w:color w:val="00B0F0"/>
                      <w:sz w:val="16"/>
                      <w:lang w:val="en-US"/>
                    </w:rPr>
                    <w:t>Link</w:t>
                  </w:r>
                </w:p>
                <w:p w:rsidR="001C45D5" w:rsidRPr="008C1DE3" w:rsidRDefault="001C45D5" w:rsidP="001C45D5">
                  <w:pPr>
                    <w:cnfStyle w:val="000000000000" w:firstRow="0" w:lastRow="0" w:firstColumn="0" w:lastColumn="0" w:oddVBand="0" w:evenVBand="0" w:oddHBand="0" w:evenHBand="0" w:firstRowFirstColumn="0" w:firstRowLastColumn="0" w:lastRowFirstColumn="0" w:lastRowLastColumn="0"/>
                    <w:rPr>
                      <w:color w:val="00B0F0"/>
                      <w:sz w:val="16"/>
                      <w:lang w:val="en-US"/>
                    </w:rPr>
                  </w:pPr>
                  <w:r w:rsidRPr="008C1DE3">
                    <w:rPr>
                      <w:color w:val="00B0F0"/>
                      <w:sz w:val="16"/>
                      <w:lang w:val="en-US"/>
                    </w:rPr>
                    <w:t>Type</w:t>
                  </w:r>
                </w:p>
              </w:tc>
            </w:tr>
            <w:tr w:rsidR="001C45D5"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2410" w:type="dxa"/>
                </w:tcPr>
                <w:p w:rsidR="001C45D5" w:rsidRPr="001C45D5" w:rsidRDefault="001C45D5" w:rsidP="001C45D5">
                  <w:pPr>
                    <w:rPr>
                      <w:i w:val="0"/>
                      <w:sz w:val="16"/>
                      <w:lang w:val="en-US"/>
                    </w:rPr>
                  </w:pPr>
                  <w:r w:rsidRPr="001C45D5">
                    <w:rPr>
                      <w:i w:val="0"/>
                      <w:sz w:val="16"/>
                      <w:lang w:val="en-US"/>
                    </w:rPr>
                    <w:t>Work</w:t>
                  </w:r>
                </w:p>
              </w:tc>
              <w:tc>
                <w:tcPr>
                  <w:tcW w:w="3119" w:type="dxa"/>
                </w:tcPr>
                <w:p w:rsidR="001C45D5" w:rsidRPr="001C45D5" w:rsidRDefault="001C45D5" w:rsidP="001C45D5">
                  <w:pPr>
                    <w:cnfStyle w:val="000000000000" w:firstRow="0" w:lastRow="0" w:firstColumn="0" w:lastColumn="0" w:oddVBand="0" w:evenVBand="0" w:oddHBand="0" w:evenHBand="0" w:firstRowFirstColumn="0" w:firstRowLastColumn="0" w:lastRowFirstColumn="0" w:lastRowLastColumn="0"/>
                    <w:rPr>
                      <w:sz w:val="16"/>
                      <w:lang w:val="en-US"/>
                    </w:rPr>
                  </w:pPr>
                  <w:r w:rsidRPr="001C45D5">
                    <w:rPr>
                      <w:sz w:val="16"/>
                      <w:lang w:val="en-US"/>
                    </w:rPr>
                    <w:t>Title</w:t>
                  </w:r>
                </w:p>
                <w:p w:rsidR="001C45D5" w:rsidRPr="001C45D5" w:rsidRDefault="001C45D5" w:rsidP="001C45D5">
                  <w:pPr>
                    <w:cnfStyle w:val="000000000000" w:firstRow="0" w:lastRow="0" w:firstColumn="0" w:lastColumn="0" w:oddVBand="0" w:evenVBand="0" w:oddHBand="0" w:evenHBand="0" w:firstRowFirstColumn="0" w:firstRowLastColumn="0" w:lastRowFirstColumn="0" w:lastRowLastColumn="0"/>
                    <w:rPr>
                      <w:sz w:val="16"/>
                      <w:lang w:val="en-US"/>
                    </w:rPr>
                  </w:pPr>
                  <w:r w:rsidRPr="001C45D5">
                    <w:rPr>
                      <w:sz w:val="16"/>
                      <w:lang w:val="en-US"/>
                    </w:rPr>
                    <w:t>Description</w:t>
                  </w:r>
                </w:p>
                <w:p w:rsidR="001C45D5" w:rsidRPr="001C45D5" w:rsidRDefault="001C45D5" w:rsidP="001C45D5">
                  <w:pPr>
                    <w:cnfStyle w:val="000000000000" w:firstRow="0" w:lastRow="0" w:firstColumn="0" w:lastColumn="0" w:oddVBand="0" w:evenVBand="0" w:oddHBand="0" w:evenHBand="0" w:firstRowFirstColumn="0" w:firstRowLastColumn="0" w:lastRowFirstColumn="0" w:lastRowLastColumn="0"/>
                    <w:rPr>
                      <w:sz w:val="16"/>
                      <w:lang w:val="en-US"/>
                    </w:rPr>
                  </w:pPr>
                  <w:r w:rsidRPr="001C45D5">
                    <w:rPr>
                      <w:sz w:val="16"/>
                      <w:lang w:val="en-US"/>
                    </w:rPr>
                    <w:t>Version</w:t>
                  </w:r>
                </w:p>
                <w:p w:rsidR="001C45D5" w:rsidRPr="001C45D5" w:rsidRDefault="001C45D5" w:rsidP="001C45D5">
                  <w:pPr>
                    <w:cnfStyle w:val="000000000000" w:firstRow="0" w:lastRow="0" w:firstColumn="0" w:lastColumn="0" w:oddVBand="0" w:evenVBand="0" w:oddHBand="0" w:evenHBand="0" w:firstRowFirstColumn="0" w:firstRowLastColumn="0" w:lastRowFirstColumn="0" w:lastRowLastColumn="0"/>
                    <w:rPr>
                      <w:sz w:val="16"/>
                      <w:lang w:val="en-US"/>
                    </w:rPr>
                  </w:pPr>
                  <w:r w:rsidRPr="001C45D5">
                    <w:rPr>
                      <w:sz w:val="16"/>
                      <w:lang w:val="en-US"/>
                    </w:rPr>
                    <w:t>Language</w:t>
                  </w:r>
                </w:p>
                <w:p w:rsidR="001C45D5" w:rsidRPr="001C45D5" w:rsidRDefault="001C45D5" w:rsidP="001C45D5">
                  <w:pPr>
                    <w:cnfStyle w:val="000000000000" w:firstRow="0" w:lastRow="0" w:firstColumn="0" w:lastColumn="0" w:oddVBand="0" w:evenVBand="0" w:oddHBand="0" w:evenHBand="0" w:firstRowFirstColumn="0" w:firstRowLastColumn="0" w:lastRowFirstColumn="0" w:lastRowLastColumn="0"/>
                    <w:rPr>
                      <w:sz w:val="16"/>
                      <w:lang w:val="en-US"/>
                    </w:rPr>
                  </w:pPr>
                  <w:r w:rsidRPr="001C45D5">
                    <w:rPr>
                      <w:sz w:val="16"/>
                      <w:lang w:val="en-US"/>
                    </w:rPr>
                    <w:t>Type: Work, Journal, Template</w:t>
                  </w:r>
                </w:p>
              </w:tc>
            </w:tr>
            <w:tr w:rsidR="001C45D5"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2410" w:type="dxa"/>
                </w:tcPr>
                <w:p w:rsidR="001C45D5" w:rsidRPr="00726393" w:rsidRDefault="001C45D5" w:rsidP="001C45D5">
                  <w:pPr>
                    <w:rPr>
                      <w:i w:val="0"/>
                      <w:color w:val="00B0F0"/>
                      <w:sz w:val="16"/>
                      <w:lang w:val="en-US"/>
                    </w:rPr>
                  </w:pPr>
                  <w:proofErr w:type="spellStart"/>
                  <w:r w:rsidRPr="00726393">
                    <w:rPr>
                      <w:i w:val="0"/>
                      <w:color w:val="00B0F0"/>
                      <w:sz w:val="16"/>
                      <w:lang w:val="en-US"/>
                    </w:rPr>
                    <w:t>WorkRelease</w:t>
                  </w:r>
                  <w:proofErr w:type="spellEnd"/>
                </w:p>
              </w:tc>
              <w:tc>
                <w:tcPr>
                  <w:tcW w:w="3119" w:type="dxa"/>
                </w:tcPr>
                <w:p w:rsidR="001C45D5" w:rsidRPr="00726393" w:rsidRDefault="001C45D5" w:rsidP="001C45D5">
                  <w:pPr>
                    <w:cnfStyle w:val="000000000000" w:firstRow="0" w:lastRow="0" w:firstColumn="0" w:lastColumn="0" w:oddVBand="0" w:evenVBand="0" w:oddHBand="0" w:evenHBand="0" w:firstRowFirstColumn="0" w:firstRowLastColumn="0" w:lastRowFirstColumn="0" w:lastRowLastColumn="0"/>
                    <w:rPr>
                      <w:color w:val="00B0F0"/>
                      <w:sz w:val="16"/>
                      <w:lang w:val="en-US"/>
                    </w:rPr>
                  </w:pPr>
                  <w:r w:rsidRPr="00726393">
                    <w:rPr>
                      <w:color w:val="00B0F0"/>
                      <w:sz w:val="16"/>
                      <w:lang w:val="en-US"/>
                    </w:rPr>
                    <w:t xml:space="preserve">Work </w:t>
                  </w:r>
                  <w:r w:rsidRPr="00726393">
                    <w:rPr>
                      <w:color w:val="00B0F0"/>
                      <w:sz w:val="16"/>
                      <w:lang w:val="en-US"/>
                    </w:rPr>
                    <w:sym w:font="Wingdings" w:char="F0E0"/>
                  </w:r>
                </w:p>
                <w:p w:rsidR="001C45D5" w:rsidRPr="00726393" w:rsidRDefault="001C45D5" w:rsidP="001C45D5">
                  <w:pPr>
                    <w:cnfStyle w:val="000000000000" w:firstRow="0" w:lastRow="0" w:firstColumn="0" w:lastColumn="0" w:oddVBand="0" w:evenVBand="0" w:oddHBand="0" w:evenHBand="0" w:firstRowFirstColumn="0" w:firstRowLastColumn="0" w:lastRowFirstColumn="0" w:lastRowLastColumn="0"/>
                    <w:rPr>
                      <w:color w:val="00B0F0"/>
                      <w:sz w:val="16"/>
                      <w:lang w:val="en-US"/>
                    </w:rPr>
                  </w:pPr>
                  <w:r w:rsidRPr="00726393">
                    <w:rPr>
                      <w:color w:val="00B0F0"/>
                      <w:sz w:val="16"/>
                      <w:lang w:val="en-US"/>
                    </w:rPr>
                    <w:t>Date</w:t>
                  </w:r>
                </w:p>
                <w:p w:rsidR="001C45D5" w:rsidRPr="00726393" w:rsidRDefault="001C45D5" w:rsidP="001C45D5">
                  <w:pPr>
                    <w:cnfStyle w:val="000000000000" w:firstRow="0" w:lastRow="0" w:firstColumn="0" w:lastColumn="0" w:oddVBand="0" w:evenVBand="0" w:oddHBand="0" w:evenHBand="0" w:firstRowFirstColumn="0" w:firstRowLastColumn="0" w:lastRowFirstColumn="0" w:lastRowLastColumn="0"/>
                    <w:rPr>
                      <w:color w:val="00B0F0"/>
                      <w:sz w:val="16"/>
                      <w:lang w:val="en-US"/>
                    </w:rPr>
                  </w:pPr>
                  <w:r w:rsidRPr="00726393">
                    <w:rPr>
                      <w:color w:val="00B0F0"/>
                      <w:sz w:val="16"/>
                      <w:lang w:val="en-US"/>
                    </w:rPr>
                    <w:t>Title</w:t>
                  </w:r>
                </w:p>
              </w:tc>
            </w:tr>
            <w:tr w:rsidR="001C45D5"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2410" w:type="dxa"/>
                </w:tcPr>
                <w:p w:rsidR="001C45D5" w:rsidRPr="001C45D5" w:rsidRDefault="001C45D5" w:rsidP="001C45D5">
                  <w:pPr>
                    <w:rPr>
                      <w:i w:val="0"/>
                      <w:sz w:val="16"/>
                      <w:lang w:val="en-US"/>
                    </w:rPr>
                  </w:pPr>
                  <w:r w:rsidRPr="001C45D5">
                    <w:rPr>
                      <w:i w:val="0"/>
                      <w:sz w:val="16"/>
                      <w:lang w:val="en-US"/>
                    </w:rPr>
                    <w:t>Account</w:t>
                  </w:r>
                </w:p>
              </w:tc>
              <w:tc>
                <w:tcPr>
                  <w:tcW w:w="3119" w:type="dxa"/>
                </w:tcPr>
                <w:p w:rsidR="001C45D5" w:rsidRDefault="001C45D5" w:rsidP="001C45D5">
                  <w:pPr>
                    <w:cnfStyle w:val="000000000000" w:firstRow="0" w:lastRow="0" w:firstColumn="0" w:lastColumn="0" w:oddVBand="0" w:evenVBand="0" w:oddHBand="0" w:evenHBand="0" w:firstRowFirstColumn="0" w:firstRowLastColumn="0" w:lastRowFirstColumn="0" w:lastRowLastColumn="0"/>
                    <w:rPr>
                      <w:sz w:val="16"/>
                      <w:lang w:val="en-US"/>
                    </w:rPr>
                  </w:pPr>
                  <w:r w:rsidRPr="001C45D5">
                    <w:rPr>
                      <w:sz w:val="16"/>
                      <w:lang w:val="en-US"/>
                    </w:rPr>
                    <w:t xml:space="preserve">User </w:t>
                  </w:r>
                  <w:r w:rsidRPr="001C45D5">
                    <w:rPr>
                      <w:sz w:val="16"/>
                      <w:lang w:val="en-US"/>
                    </w:rPr>
                    <w:sym w:font="Wingdings" w:char="F0E0"/>
                  </w:r>
                </w:p>
                <w:p w:rsidR="008C1DE3" w:rsidRDefault="008C1DE3" w:rsidP="001C45D5">
                  <w:pPr>
                    <w:cnfStyle w:val="000000000000" w:firstRow="0" w:lastRow="0" w:firstColumn="0" w:lastColumn="0" w:oddVBand="0" w:evenVBand="0" w:oddHBand="0" w:evenHBand="0" w:firstRowFirstColumn="0" w:firstRowLastColumn="0" w:lastRowFirstColumn="0" w:lastRowLastColumn="0"/>
                    <w:rPr>
                      <w:sz w:val="16"/>
                      <w:lang w:val="en-US"/>
                    </w:rPr>
                  </w:pPr>
                  <w:r>
                    <w:rPr>
                      <w:sz w:val="16"/>
                      <w:lang w:val="en-US"/>
                    </w:rPr>
                    <w:t>Level</w:t>
                  </w:r>
                </w:p>
                <w:p w:rsidR="008C1DE3" w:rsidRPr="001C45D5" w:rsidRDefault="008C1DE3" w:rsidP="001C45D5">
                  <w:pPr>
                    <w:cnfStyle w:val="000000000000" w:firstRow="0" w:lastRow="0" w:firstColumn="0" w:lastColumn="0" w:oddVBand="0" w:evenVBand="0" w:oddHBand="0" w:evenHBand="0" w:firstRowFirstColumn="0" w:firstRowLastColumn="0" w:lastRowFirstColumn="0" w:lastRowLastColumn="0"/>
                    <w:rPr>
                      <w:sz w:val="16"/>
                      <w:lang w:val="en-US"/>
                    </w:rPr>
                  </w:pPr>
                  <w:r>
                    <w:rPr>
                      <w:sz w:val="16"/>
                      <w:lang w:val="en-US"/>
                    </w:rPr>
                    <w:t>State</w:t>
                  </w:r>
                </w:p>
              </w:tc>
            </w:tr>
          </w:tbl>
          <w:p w:rsidR="001C45D5" w:rsidRDefault="001C45D5" w:rsidP="001C45D5">
            <w:pPr>
              <w:pStyle w:val="Imagetext"/>
              <w:jc w:val="left"/>
            </w:pPr>
          </w:p>
        </w:tc>
        <w:tc>
          <w:tcPr>
            <w:tcW w:w="4712" w:type="dxa"/>
          </w:tcPr>
          <w:tbl>
            <w:tblPr>
              <w:tblStyle w:val="Specifikation"/>
              <w:tblW w:w="5529" w:type="dxa"/>
              <w:tblLook w:val="01E0" w:firstRow="1" w:lastRow="1" w:firstColumn="1" w:lastColumn="1" w:noHBand="0" w:noVBand="0"/>
            </w:tblPr>
            <w:tblGrid>
              <w:gridCol w:w="2410"/>
              <w:gridCol w:w="3119"/>
            </w:tblGrid>
            <w:tr w:rsidR="001C45D5" w:rsidRPr="001C45D5" w:rsidTr="00A0291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410" w:type="dxa"/>
                </w:tcPr>
                <w:p w:rsidR="001C45D5" w:rsidRPr="001C45D5" w:rsidRDefault="001C45D5" w:rsidP="00B01900">
                  <w:pPr>
                    <w:rPr>
                      <w:rFonts w:ascii="Arial Black" w:hAnsi="Arial Black"/>
                      <w:sz w:val="16"/>
                      <w:lang w:val="en-US"/>
                    </w:rPr>
                  </w:pPr>
                  <w:r w:rsidRPr="001C45D5">
                    <w:rPr>
                      <w:rFonts w:ascii="Arial Black" w:hAnsi="Arial Black"/>
                      <w:sz w:val="16"/>
                      <w:lang w:val="en-US"/>
                    </w:rPr>
                    <w:t>Entity name</w:t>
                  </w:r>
                </w:p>
              </w:tc>
              <w:tc>
                <w:tcPr>
                  <w:tcW w:w="3119" w:type="dxa"/>
                </w:tcPr>
                <w:p w:rsidR="001C45D5" w:rsidRPr="001C45D5" w:rsidRDefault="001C45D5" w:rsidP="00B01900">
                  <w:pPr>
                    <w:cnfStyle w:val="100000000000" w:firstRow="1" w:lastRow="0" w:firstColumn="0" w:lastColumn="0" w:oddVBand="0" w:evenVBand="0" w:oddHBand="0" w:evenHBand="0" w:firstRowFirstColumn="0" w:firstRowLastColumn="0" w:lastRowFirstColumn="0" w:lastRowLastColumn="0"/>
                    <w:rPr>
                      <w:rFonts w:ascii="Arial Black" w:hAnsi="Arial Black"/>
                      <w:sz w:val="16"/>
                      <w:lang w:val="en-US"/>
                    </w:rPr>
                  </w:pPr>
                  <w:r w:rsidRPr="001C45D5">
                    <w:rPr>
                      <w:rFonts w:ascii="Arial Black" w:hAnsi="Arial Black"/>
                      <w:sz w:val="16"/>
                      <w:lang w:val="en-US"/>
                    </w:rPr>
                    <w:t>Properties</w:t>
                  </w:r>
                </w:p>
              </w:tc>
            </w:tr>
            <w:tr w:rsidR="001C45D5" w:rsidRPr="00134587" w:rsidTr="00A0291C">
              <w:tblPrEx>
                <w:tblCellMar>
                  <w:top w:w="28" w:type="dxa"/>
                  <w:bottom w:w="28"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2410" w:type="dxa"/>
                </w:tcPr>
                <w:p w:rsidR="001C45D5" w:rsidRPr="001C45D5" w:rsidRDefault="001C45D5" w:rsidP="001C45D5">
                  <w:pPr>
                    <w:rPr>
                      <w:i w:val="0"/>
                      <w:sz w:val="16"/>
                      <w:lang w:val="en-US"/>
                    </w:rPr>
                  </w:pPr>
                  <w:r w:rsidRPr="001C45D5">
                    <w:rPr>
                      <w:i w:val="0"/>
                      <w:sz w:val="16"/>
                      <w:lang w:val="en-US"/>
                    </w:rPr>
                    <w:t>User</w:t>
                  </w:r>
                </w:p>
              </w:tc>
              <w:tc>
                <w:tcPr>
                  <w:tcW w:w="3119" w:type="dxa"/>
                </w:tcPr>
                <w:p w:rsidR="001C45D5" w:rsidRPr="001C45D5" w:rsidRDefault="001C45D5" w:rsidP="001C45D5">
                  <w:pPr>
                    <w:cnfStyle w:val="000000000000" w:firstRow="0" w:lastRow="0" w:firstColumn="0" w:lastColumn="0" w:oddVBand="0" w:evenVBand="0" w:oddHBand="0" w:evenHBand="0" w:firstRowFirstColumn="0" w:firstRowLastColumn="0" w:lastRowFirstColumn="0" w:lastRowLastColumn="0"/>
                    <w:rPr>
                      <w:sz w:val="16"/>
                      <w:lang w:val="en-US"/>
                    </w:rPr>
                  </w:pPr>
                  <w:r w:rsidRPr="001C45D5">
                    <w:rPr>
                      <w:sz w:val="16"/>
                      <w:lang w:val="en-US"/>
                    </w:rPr>
                    <w:t>((OAuth only))</w:t>
                  </w:r>
                </w:p>
              </w:tc>
            </w:tr>
            <w:tr w:rsidR="001C45D5" w:rsidRPr="00134587" w:rsidTr="00A0291C">
              <w:tblPrEx>
                <w:tblCellMar>
                  <w:top w:w="28" w:type="dxa"/>
                  <w:bottom w:w="28"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2410" w:type="dxa"/>
                </w:tcPr>
                <w:p w:rsidR="001C45D5" w:rsidRPr="00726393" w:rsidRDefault="001C45D5" w:rsidP="001C45D5">
                  <w:pPr>
                    <w:rPr>
                      <w:i w:val="0"/>
                      <w:color w:val="00B0F0"/>
                      <w:sz w:val="16"/>
                      <w:lang w:val="en-US"/>
                    </w:rPr>
                  </w:pPr>
                  <w:proofErr w:type="spellStart"/>
                  <w:r w:rsidRPr="00726393">
                    <w:rPr>
                      <w:i w:val="0"/>
                      <w:color w:val="00B0F0"/>
                      <w:sz w:val="16"/>
                      <w:lang w:val="en-US"/>
                    </w:rPr>
                    <w:t>User</w:t>
                  </w:r>
                  <w:r w:rsidR="00726393" w:rsidRPr="00726393">
                    <w:rPr>
                      <w:i w:val="0"/>
                      <w:color w:val="00B0F0"/>
                      <w:sz w:val="16"/>
                      <w:lang w:val="en-US"/>
                    </w:rPr>
                    <w:t>Access</w:t>
                  </w:r>
                  <w:proofErr w:type="spellEnd"/>
                </w:p>
              </w:tc>
              <w:tc>
                <w:tcPr>
                  <w:tcW w:w="3119" w:type="dxa"/>
                </w:tcPr>
                <w:p w:rsidR="001C45D5" w:rsidRPr="00726393" w:rsidRDefault="001C45D5" w:rsidP="001C45D5">
                  <w:pPr>
                    <w:cnfStyle w:val="000000000000" w:firstRow="0" w:lastRow="0" w:firstColumn="0" w:lastColumn="0" w:oddVBand="0" w:evenVBand="0" w:oddHBand="0" w:evenHBand="0" w:firstRowFirstColumn="0" w:firstRowLastColumn="0" w:lastRowFirstColumn="0" w:lastRowLastColumn="0"/>
                    <w:rPr>
                      <w:color w:val="00B0F0"/>
                      <w:sz w:val="16"/>
                      <w:lang w:val="en-US"/>
                    </w:rPr>
                  </w:pPr>
                  <w:proofErr w:type="spellStart"/>
                  <w:r w:rsidRPr="00726393">
                    <w:rPr>
                      <w:color w:val="00B0F0"/>
                      <w:sz w:val="16"/>
                      <w:lang w:val="en-US"/>
                    </w:rPr>
                    <w:t>WorkRelease</w:t>
                  </w:r>
                  <w:proofErr w:type="spellEnd"/>
                  <w:r w:rsidR="00726393" w:rsidRPr="00726393">
                    <w:rPr>
                      <w:color w:val="00B0F0"/>
                      <w:sz w:val="16"/>
                      <w:lang w:val="en-US"/>
                    </w:rPr>
                    <w:t xml:space="preserve"> + Account</w:t>
                  </w:r>
                  <w:r w:rsidRPr="00726393">
                    <w:rPr>
                      <w:color w:val="00B0F0"/>
                      <w:sz w:val="16"/>
                      <w:lang w:val="en-US"/>
                    </w:rPr>
                    <w:t xml:space="preserve"> </w:t>
                  </w:r>
                  <w:r w:rsidRPr="00726393">
                    <w:rPr>
                      <w:color w:val="00B0F0"/>
                      <w:sz w:val="16"/>
                      <w:lang w:val="en-US"/>
                    </w:rPr>
                    <w:sym w:font="Wingdings" w:char="F0E0"/>
                  </w:r>
                </w:p>
                <w:p w:rsidR="001C45D5" w:rsidRPr="00726393" w:rsidRDefault="001C45D5" w:rsidP="001C45D5">
                  <w:pPr>
                    <w:cnfStyle w:val="000000000000" w:firstRow="0" w:lastRow="0" w:firstColumn="0" w:lastColumn="0" w:oddVBand="0" w:evenVBand="0" w:oddHBand="0" w:evenHBand="0" w:firstRowFirstColumn="0" w:firstRowLastColumn="0" w:lastRowFirstColumn="0" w:lastRowLastColumn="0"/>
                    <w:rPr>
                      <w:color w:val="00B0F0"/>
                      <w:sz w:val="16"/>
                      <w:lang w:val="en-US"/>
                    </w:rPr>
                  </w:pPr>
                  <w:r w:rsidRPr="00726393">
                    <w:rPr>
                      <w:color w:val="00B0F0"/>
                      <w:sz w:val="16"/>
                      <w:lang w:val="en-US"/>
                    </w:rPr>
                    <w:sym w:font="Wingdings" w:char="F0DF"/>
                  </w:r>
                  <w:r w:rsidRPr="00726393">
                    <w:rPr>
                      <w:color w:val="00B0F0"/>
                      <w:sz w:val="16"/>
                      <w:lang w:val="en-US"/>
                    </w:rPr>
                    <w:t>User</w:t>
                  </w:r>
                </w:p>
                <w:p w:rsidR="001C45D5" w:rsidRPr="00726393" w:rsidRDefault="001C45D5" w:rsidP="001C45D5">
                  <w:pPr>
                    <w:cnfStyle w:val="000000000000" w:firstRow="0" w:lastRow="0" w:firstColumn="0" w:lastColumn="0" w:oddVBand="0" w:evenVBand="0" w:oddHBand="0" w:evenHBand="0" w:firstRowFirstColumn="0" w:firstRowLastColumn="0" w:lastRowFirstColumn="0" w:lastRowLastColumn="0"/>
                    <w:rPr>
                      <w:color w:val="00B0F0"/>
                      <w:sz w:val="16"/>
                      <w:lang w:val="en-US"/>
                    </w:rPr>
                  </w:pPr>
                  <w:proofErr w:type="spellStart"/>
                  <w:r w:rsidRPr="00726393">
                    <w:rPr>
                      <w:color w:val="00B0F0"/>
                      <w:sz w:val="16"/>
                      <w:lang w:val="en-US"/>
                    </w:rPr>
                    <w:t>AccessLevel</w:t>
                  </w:r>
                  <w:proofErr w:type="spellEnd"/>
                </w:p>
              </w:tc>
            </w:tr>
            <w:tr w:rsidR="001C45D5"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2410" w:type="dxa"/>
                </w:tcPr>
                <w:p w:rsidR="001C45D5" w:rsidRPr="008D06B4" w:rsidRDefault="001C45D5" w:rsidP="00B01900">
                  <w:pPr>
                    <w:rPr>
                      <w:i w:val="0"/>
                      <w:color w:val="00B0F0"/>
                      <w:sz w:val="16"/>
                      <w:lang w:val="en-US"/>
                    </w:rPr>
                  </w:pPr>
                  <w:r w:rsidRPr="008D06B4">
                    <w:rPr>
                      <w:i w:val="0"/>
                      <w:color w:val="00B0F0"/>
                      <w:sz w:val="16"/>
                      <w:lang w:val="en-US"/>
                    </w:rPr>
                    <w:t>Analysis</w:t>
                  </w:r>
                </w:p>
              </w:tc>
              <w:tc>
                <w:tcPr>
                  <w:tcW w:w="3119" w:type="dxa"/>
                </w:tcPr>
                <w:p w:rsidR="001C45D5" w:rsidRPr="008D06B4" w:rsidRDefault="001C45D5" w:rsidP="00B01900">
                  <w:pPr>
                    <w:cnfStyle w:val="000000000000" w:firstRow="0" w:lastRow="0" w:firstColumn="0" w:lastColumn="0" w:oddVBand="0" w:evenVBand="0" w:oddHBand="0" w:evenHBand="0" w:firstRowFirstColumn="0" w:firstRowLastColumn="0" w:lastRowFirstColumn="0" w:lastRowLastColumn="0"/>
                    <w:rPr>
                      <w:color w:val="00B0F0"/>
                      <w:sz w:val="16"/>
                      <w:lang w:val="en-US"/>
                    </w:rPr>
                  </w:pPr>
                  <w:r w:rsidRPr="008D06B4">
                    <w:rPr>
                      <w:color w:val="00B0F0"/>
                      <w:sz w:val="16"/>
                      <w:lang w:val="en-US"/>
                    </w:rPr>
                    <w:t>Entry</w:t>
                  </w:r>
                </w:p>
                <w:p w:rsidR="001C45D5" w:rsidRPr="008D06B4" w:rsidRDefault="001C45D5" w:rsidP="00B01900">
                  <w:pPr>
                    <w:cnfStyle w:val="000000000000" w:firstRow="0" w:lastRow="0" w:firstColumn="0" w:lastColumn="0" w:oddVBand="0" w:evenVBand="0" w:oddHBand="0" w:evenHBand="0" w:firstRowFirstColumn="0" w:firstRowLastColumn="0" w:lastRowFirstColumn="0" w:lastRowLastColumn="0"/>
                    <w:rPr>
                      <w:color w:val="00B0F0"/>
                      <w:sz w:val="16"/>
                      <w:lang w:val="en-US"/>
                    </w:rPr>
                  </w:pPr>
                  <w:proofErr w:type="spellStart"/>
                  <w:r w:rsidRPr="008D06B4">
                    <w:rPr>
                      <w:color w:val="00B0F0"/>
                      <w:sz w:val="16"/>
                      <w:lang w:val="en-US"/>
                    </w:rPr>
                    <w:t>AnalysisType</w:t>
                  </w:r>
                  <w:proofErr w:type="spellEnd"/>
                </w:p>
                <w:p w:rsidR="001C45D5" w:rsidRPr="008D06B4" w:rsidRDefault="001C45D5" w:rsidP="00B01900">
                  <w:pPr>
                    <w:cnfStyle w:val="000000000000" w:firstRow="0" w:lastRow="0" w:firstColumn="0" w:lastColumn="0" w:oddVBand="0" w:evenVBand="0" w:oddHBand="0" w:evenHBand="0" w:firstRowFirstColumn="0" w:firstRowLastColumn="0" w:lastRowFirstColumn="0" w:lastRowLastColumn="0"/>
                    <w:rPr>
                      <w:color w:val="00B0F0"/>
                      <w:sz w:val="16"/>
                      <w:lang w:val="en-US"/>
                    </w:rPr>
                  </w:pPr>
                  <w:r w:rsidRPr="008D06B4">
                    <w:rPr>
                      <w:color w:val="00B0F0"/>
                      <w:sz w:val="16"/>
                      <w:lang w:val="en-US"/>
                    </w:rPr>
                    <w:t>Result</w:t>
                  </w:r>
                </w:p>
              </w:tc>
            </w:tr>
            <w:tr w:rsidR="001C45D5"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2410" w:type="dxa"/>
                </w:tcPr>
                <w:p w:rsidR="001C45D5" w:rsidRPr="001C45D5" w:rsidRDefault="001C45D5" w:rsidP="00B01900">
                  <w:pPr>
                    <w:rPr>
                      <w:i w:val="0"/>
                      <w:sz w:val="16"/>
                      <w:lang w:val="en-US"/>
                    </w:rPr>
                  </w:pPr>
                  <w:r w:rsidRPr="001C45D5">
                    <w:rPr>
                      <w:i w:val="0"/>
                      <w:sz w:val="16"/>
                      <w:lang w:val="en-US"/>
                    </w:rPr>
                    <w:t>Entry</w:t>
                  </w:r>
                </w:p>
              </w:tc>
              <w:tc>
                <w:tcPr>
                  <w:tcW w:w="3119" w:type="dxa"/>
                </w:tcPr>
                <w:p w:rsidR="001C45D5" w:rsidRPr="00726393" w:rsidRDefault="001C45D5" w:rsidP="00B01900">
                  <w:pPr>
                    <w:cnfStyle w:val="000000000000" w:firstRow="0" w:lastRow="0" w:firstColumn="0" w:lastColumn="0" w:oddVBand="0" w:evenVBand="0" w:oddHBand="0" w:evenHBand="0" w:firstRowFirstColumn="0" w:firstRowLastColumn="0" w:lastRowFirstColumn="0" w:lastRowLastColumn="0"/>
                    <w:rPr>
                      <w:color w:val="00B0F0"/>
                      <w:sz w:val="16"/>
                      <w:lang w:val="en-US"/>
                    </w:rPr>
                  </w:pPr>
                  <w:r w:rsidRPr="00726393">
                    <w:rPr>
                      <w:color w:val="00B0F0"/>
                      <w:sz w:val="16"/>
                      <w:lang w:val="en-US"/>
                    </w:rPr>
                    <w:t>Date</w:t>
                  </w:r>
                </w:p>
                <w:p w:rsidR="001C45D5" w:rsidRPr="00726393" w:rsidRDefault="001C45D5" w:rsidP="00B01900">
                  <w:pPr>
                    <w:cnfStyle w:val="000000000000" w:firstRow="0" w:lastRow="0" w:firstColumn="0" w:lastColumn="0" w:oddVBand="0" w:evenVBand="0" w:oddHBand="0" w:evenHBand="0" w:firstRowFirstColumn="0" w:firstRowLastColumn="0" w:lastRowFirstColumn="0" w:lastRowLastColumn="0"/>
                    <w:rPr>
                      <w:color w:val="FF0000"/>
                      <w:sz w:val="16"/>
                      <w:lang w:val="en-US"/>
                    </w:rPr>
                  </w:pPr>
                  <w:r w:rsidRPr="00726393">
                    <w:rPr>
                      <w:color w:val="FF0000"/>
                      <w:sz w:val="16"/>
                      <w:lang w:val="en-US"/>
                    </w:rPr>
                    <w:sym w:font="Wingdings" w:char="F0DF"/>
                  </w:r>
                  <w:r w:rsidRPr="00726393">
                    <w:rPr>
                      <w:color w:val="FF0000"/>
                      <w:sz w:val="16"/>
                      <w:lang w:val="en-US"/>
                    </w:rPr>
                    <w:t>Author</w:t>
                  </w:r>
                </w:p>
                <w:p w:rsidR="001C45D5" w:rsidRPr="001C45D5" w:rsidRDefault="008C1DE3" w:rsidP="00B01900">
                  <w:pPr>
                    <w:cnfStyle w:val="000000000000" w:firstRow="0" w:lastRow="0" w:firstColumn="0" w:lastColumn="0" w:oddVBand="0" w:evenVBand="0" w:oddHBand="0" w:evenHBand="0" w:firstRowFirstColumn="0" w:firstRowLastColumn="0" w:lastRowFirstColumn="0" w:lastRowLastColumn="0"/>
                    <w:rPr>
                      <w:sz w:val="16"/>
                      <w:lang w:val="en-US"/>
                    </w:rPr>
                  </w:pPr>
                  <w:r>
                    <w:rPr>
                      <w:sz w:val="16"/>
                      <w:lang w:val="en-US"/>
                    </w:rPr>
                    <w:t>Subject</w:t>
                  </w:r>
                </w:p>
                <w:p w:rsidR="001C45D5" w:rsidRPr="001C45D5" w:rsidRDefault="008C1DE3" w:rsidP="00B01900">
                  <w:pPr>
                    <w:cnfStyle w:val="000000000000" w:firstRow="0" w:lastRow="0" w:firstColumn="0" w:lastColumn="0" w:oddVBand="0" w:evenVBand="0" w:oddHBand="0" w:evenHBand="0" w:firstRowFirstColumn="0" w:firstRowLastColumn="0" w:lastRowFirstColumn="0" w:lastRowLastColumn="0"/>
                    <w:rPr>
                      <w:sz w:val="16"/>
                      <w:lang w:val="en-US"/>
                    </w:rPr>
                  </w:pPr>
                  <w:r>
                    <w:rPr>
                      <w:sz w:val="16"/>
                      <w:lang w:val="en-US"/>
                    </w:rPr>
                    <w:t>Extract</w:t>
                  </w:r>
                </w:p>
                <w:p w:rsidR="001C45D5" w:rsidRPr="008C1DE3" w:rsidRDefault="001C45D5" w:rsidP="00B01900">
                  <w:pPr>
                    <w:cnfStyle w:val="000000000000" w:firstRow="0" w:lastRow="0" w:firstColumn="0" w:lastColumn="0" w:oddVBand="0" w:evenVBand="0" w:oddHBand="0" w:evenHBand="0" w:firstRowFirstColumn="0" w:firstRowLastColumn="0" w:lastRowFirstColumn="0" w:lastRowLastColumn="0"/>
                    <w:rPr>
                      <w:color w:val="00B0F0"/>
                      <w:sz w:val="16"/>
                      <w:lang w:val="en-US"/>
                    </w:rPr>
                  </w:pPr>
                  <w:r w:rsidRPr="008C1DE3">
                    <w:rPr>
                      <w:color w:val="00B0F0"/>
                      <w:sz w:val="16"/>
                      <w:lang w:val="en-US"/>
                    </w:rPr>
                    <w:t>Last Changed</w:t>
                  </w:r>
                </w:p>
                <w:p w:rsidR="001C45D5" w:rsidRPr="008C1DE3" w:rsidRDefault="001C45D5" w:rsidP="00B01900">
                  <w:pPr>
                    <w:cnfStyle w:val="000000000000" w:firstRow="0" w:lastRow="0" w:firstColumn="0" w:lastColumn="0" w:oddVBand="0" w:evenVBand="0" w:oddHBand="0" w:evenHBand="0" w:firstRowFirstColumn="0" w:firstRowLastColumn="0" w:lastRowFirstColumn="0" w:lastRowLastColumn="0"/>
                    <w:rPr>
                      <w:color w:val="00B0F0"/>
                      <w:sz w:val="16"/>
                      <w:lang w:val="en-US"/>
                    </w:rPr>
                  </w:pPr>
                  <w:proofErr w:type="spellStart"/>
                  <w:r w:rsidRPr="008C1DE3">
                    <w:rPr>
                      <w:color w:val="00B0F0"/>
                      <w:sz w:val="16"/>
                      <w:lang w:val="en-US"/>
                    </w:rPr>
                    <w:t>LastChangedBy</w:t>
                  </w:r>
                  <w:proofErr w:type="spellEnd"/>
                </w:p>
                <w:p w:rsidR="001C45D5" w:rsidRDefault="001C45D5" w:rsidP="00B01900">
                  <w:pPr>
                    <w:cnfStyle w:val="000000000000" w:firstRow="0" w:lastRow="0" w:firstColumn="0" w:lastColumn="0" w:oddVBand="0" w:evenVBand="0" w:oddHBand="0" w:evenHBand="0" w:firstRowFirstColumn="0" w:firstRowLastColumn="0" w:lastRowFirstColumn="0" w:lastRowLastColumn="0"/>
                    <w:rPr>
                      <w:sz w:val="16"/>
                      <w:lang w:val="en-US"/>
                    </w:rPr>
                  </w:pPr>
                  <w:proofErr w:type="spellStart"/>
                  <w:r w:rsidRPr="001C45D5">
                    <w:rPr>
                      <w:sz w:val="16"/>
                      <w:lang w:val="en-US"/>
                    </w:rPr>
                    <w:t>OrderNo</w:t>
                  </w:r>
                  <w:proofErr w:type="spellEnd"/>
                </w:p>
                <w:p w:rsidR="008C1DE3" w:rsidRPr="008C1DE3" w:rsidRDefault="008C1DE3" w:rsidP="00B01900">
                  <w:pPr>
                    <w:cnfStyle w:val="000000000000" w:firstRow="0" w:lastRow="0" w:firstColumn="0" w:lastColumn="0" w:oddVBand="0" w:evenVBand="0" w:oddHBand="0" w:evenHBand="0" w:firstRowFirstColumn="0" w:firstRowLastColumn="0" w:lastRowFirstColumn="0" w:lastRowLastColumn="0"/>
                    <w:rPr>
                      <w:color w:val="00B0F0"/>
                      <w:sz w:val="16"/>
                      <w:lang w:val="en-US"/>
                    </w:rPr>
                  </w:pPr>
                  <w:proofErr w:type="spellStart"/>
                  <w:r w:rsidRPr="008C1DE3">
                    <w:rPr>
                      <w:color w:val="00B0F0"/>
                      <w:sz w:val="16"/>
                      <w:lang w:val="en-US"/>
                    </w:rPr>
                    <w:t>CopiedFromEntry</w:t>
                  </w:r>
                  <w:proofErr w:type="spellEnd"/>
                  <w:r w:rsidR="00726393">
                    <w:rPr>
                      <w:color w:val="00B0F0"/>
                      <w:sz w:val="16"/>
                      <w:lang w:val="en-US"/>
                    </w:rPr>
                    <w:t xml:space="preserve"> + Work</w:t>
                  </w:r>
                  <w:r w:rsidRPr="008C1DE3">
                    <w:rPr>
                      <w:color w:val="00B0F0"/>
                      <w:sz w:val="16"/>
                      <w:lang w:val="en-US"/>
                    </w:rPr>
                    <w:t xml:space="preserve"> </w:t>
                  </w:r>
                  <w:r w:rsidRPr="008C1DE3">
                    <w:rPr>
                      <w:color w:val="00B0F0"/>
                      <w:sz w:val="16"/>
                      <w:lang w:val="en-US"/>
                    </w:rPr>
                    <w:sym w:font="Wingdings" w:char="F0E0"/>
                  </w:r>
                </w:p>
                <w:p w:rsidR="008D06B4" w:rsidRDefault="008D06B4" w:rsidP="00B01900">
                  <w:pPr>
                    <w:cnfStyle w:val="000000000000" w:firstRow="0" w:lastRow="0" w:firstColumn="0" w:lastColumn="0" w:oddVBand="0" w:evenVBand="0" w:oddHBand="0" w:evenHBand="0" w:firstRowFirstColumn="0" w:firstRowLastColumn="0" w:lastRowFirstColumn="0" w:lastRowLastColumn="0"/>
                    <w:rPr>
                      <w:color w:val="00B0F0"/>
                      <w:sz w:val="16"/>
                      <w:lang w:val="en-US"/>
                    </w:rPr>
                  </w:pPr>
                  <w:r w:rsidRPr="008D06B4">
                    <w:rPr>
                      <w:color w:val="00B0F0"/>
                      <w:sz w:val="16"/>
                      <w:lang w:val="en-US"/>
                    </w:rPr>
                    <w:t>Tags</w:t>
                  </w:r>
                </w:p>
                <w:p w:rsidR="008C1DE3" w:rsidRPr="008D06B4" w:rsidRDefault="008C1DE3" w:rsidP="00B01900">
                  <w:pPr>
                    <w:cnfStyle w:val="000000000000" w:firstRow="0" w:lastRow="0" w:firstColumn="0" w:lastColumn="0" w:oddVBand="0" w:evenVBand="0" w:oddHBand="0" w:evenHBand="0" w:firstRowFirstColumn="0" w:firstRowLastColumn="0" w:lastRowFirstColumn="0" w:lastRowLastColumn="0"/>
                    <w:rPr>
                      <w:color w:val="00B0F0"/>
                      <w:sz w:val="16"/>
                      <w:lang w:val="en-US"/>
                    </w:rPr>
                  </w:pPr>
                  <w:r>
                    <w:rPr>
                      <w:color w:val="00B0F0"/>
                      <w:sz w:val="16"/>
                      <w:lang w:val="en-US"/>
                    </w:rPr>
                    <w:t xml:space="preserve">Recording </w:t>
                  </w:r>
                  <w:r w:rsidRPr="008C1DE3">
                    <w:rPr>
                      <w:color w:val="00B0F0"/>
                      <w:sz w:val="16"/>
                      <w:lang w:val="en-US"/>
                    </w:rPr>
                    <w:sym w:font="Wingdings" w:char="F0E0"/>
                  </w:r>
                </w:p>
                <w:p w:rsidR="001C45D5" w:rsidRPr="001C45D5" w:rsidRDefault="001C45D5" w:rsidP="00B01900">
                  <w:pPr>
                    <w:cnfStyle w:val="000000000000" w:firstRow="0" w:lastRow="0" w:firstColumn="0" w:lastColumn="0" w:oddVBand="0" w:evenVBand="0" w:oddHBand="0" w:evenHBand="0" w:firstRowFirstColumn="0" w:firstRowLastColumn="0" w:lastRowFirstColumn="0" w:lastRowLastColumn="0"/>
                    <w:rPr>
                      <w:sz w:val="16"/>
                      <w:lang w:val="en-US"/>
                    </w:rPr>
                  </w:pPr>
                  <w:r w:rsidRPr="00726393">
                    <w:rPr>
                      <w:color w:val="00B0F0"/>
                      <w:sz w:val="16"/>
                      <w:lang w:val="en-US"/>
                    </w:rPr>
                    <w:t xml:space="preserve">Hyperlink (From e.g. </w:t>
                  </w:r>
                  <w:proofErr w:type="spellStart"/>
                  <w:r w:rsidRPr="00726393">
                    <w:rPr>
                      <w:color w:val="00B0F0"/>
                      <w:sz w:val="16"/>
                      <w:lang w:val="en-US"/>
                    </w:rPr>
                    <w:t>Diigo</w:t>
                  </w:r>
                  <w:proofErr w:type="spellEnd"/>
                  <w:r w:rsidRPr="00726393">
                    <w:rPr>
                      <w:color w:val="00B0F0"/>
                      <w:sz w:val="16"/>
                      <w:lang w:val="en-US"/>
                    </w:rPr>
                    <w:t>)</w:t>
                  </w:r>
                </w:p>
              </w:tc>
            </w:tr>
            <w:tr w:rsidR="001C45D5"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2410" w:type="dxa"/>
                </w:tcPr>
                <w:p w:rsidR="001C45D5" w:rsidRPr="008C1DE3" w:rsidRDefault="008D06B4" w:rsidP="00B01900">
                  <w:pPr>
                    <w:rPr>
                      <w:i w:val="0"/>
                      <w:color w:val="00B0F0"/>
                      <w:sz w:val="16"/>
                      <w:lang w:val="en-US"/>
                    </w:rPr>
                  </w:pPr>
                  <w:proofErr w:type="spellStart"/>
                  <w:r w:rsidRPr="008C1DE3">
                    <w:rPr>
                      <w:i w:val="0"/>
                      <w:color w:val="00B0F0"/>
                      <w:sz w:val="16"/>
                      <w:lang w:val="en-US"/>
                    </w:rPr>
                    <w:t>Older</w:t>
                  </w:r>
                  <w:r w:rsidR="001C45D5" w:rsidRPr="008C1DE3">
                    <w:rPr>
                      <w:i w:val="0"/>
                      <w:color w:val="00B0F0"/>
                      <w:sz w:val="16"/>
                      <w:lang w:val="en-US"/>
                    </w:rPr>
                    <w:t>EntryVersion</w:t>
                  </w:r>
                  <w:proofErr w:type="spellEnd"/>
                </w:p>
              </w:tc>
              <w:tc>
                <w:tcPr>
                  <w:tcW w:w="3119" w:type="dxa"/>
                </w:tcPr>
                <w:p w:rsidR="001C45D5" w:rsidRPr="008C1DE3" w:rsidRDefault="001C45D5" w:rsidP="00B01900">
                  <w:pPr>
                    <w:cnfStyle w:val="000000000000" w:firstRow="0" w:lastRow="0" w:firstColumn="0" w:lastColumn="0" w:oddVBand="0" w:evenVBand="0" w:oddHBand="0" w:evenHBand="0" w:firstRowFirstColumn="0" w:firstRowLastColumn="0" w:lastRowFirstColumn="0" w:lastRowLastColumn="0"/>
                    <w:rPr>
                      <w:color w:val="00B0F0"/>
                      <w:sz w:val="16"/>
                      <w:lang w:val="en-US"/>
                    </w:rPr>
                  </w:pPr>
                  <w:r w:rsidRPr="008C1DE3">
                    <w:rPr>
                      <w:color w:val="00B0F0"/>
                      <w:sz w:val="16"/>
                      <w:lang w:val="en-US"/>
                    </w:rPr>
                    <w:t>Diff</w:t>
                  </w:r>
                </w:p>
                <w:p w:rsidR="001C45D5" w:rsidRPr="008C1DE3" w:rsidRDefault="001C45D5" w:rsidP="00B01900">
                  <w:pPr>
                    <w:cnfStyle w:val="000000000000" w:firstRow="0" w:lastRow="0" w:firstColumn="0" w:lastColumn="0" w:oddVBand="0" w:evenVBand="0" w:oddHBand="0" w:evenHBand="0" w:firstRowFirstColumn="0" w:firstRowLastColumn="0" w:lastRowFirstColumn="0" w:lastRowLastColumn="0"/>
                    <w:rPr>
                      <w:color w:val="00B0F0"/>
                      <w:sz w:val="16"/>
                      <w:lang w:val="en-US"/>
                    </w:rPr>
                  </w:pPr>
                  <w:r w:rsidRPr="008C1DE3">
                    <w:rPr>
                      <w:color w:val="00B0F0"/>
                      <w:sz w:val="16"/>
                      <w:lang w:val="en-US"/>
                    </w:rPr>
                    <w:t>Date</w:t>
                  </w:r>
                </w:p>
              </w:tc>
            </w:tr>
            <w:tr w:rsidR="008C1DE3" w:rsidRPr="001C45D5"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2410" w:type="dxa"/>
                </w:tcPr>
                <w:p w:rsidR="008C1DE3" w:rsidRPr="008C1DE3" w:rsidRDefault="008C1DE3" w:rsidP="006227CA">
                  <w:pPr>
                    <w:rPr>
                      <w:i w:val="0"/>
                      <w:color w:val="00B0F0"/>
                      <w:sz w:val="16"/>
                      <w:lang w:val="en-US"/>
                    </w:rPr>
                  </w:pPr>
                  <w:proofErr w:type="spellStart"/>
                  <w:r w:rsidRPr="008C1DE3">
                    <w:rPr>
                      <w:i w:val="0"/>
                      <w:color w:val="00B0F0"/>
                      <w:sz w:val="16"/>
                      <w:lang w:val="en-US"/>
                    </w:rPr>
                    <w:t>SectionPositionForOlderEntryVersion</w:t>
                  </w:r>
                  <w:proofErr w:type="spellEnd"/>
                </w:p>
              </w:tc>
              <w:tc>
                <w:tcPr>
                  <w:tcW w:w="3119" w:type="dxa"/>
                </w:tcPr>
                <w:p w:rsidR="008C1DE3" w:rsidRPr="008C1DE3" w:rsidRDefault="008C1DE3" w:rsidP="006227CA">
                  <w:pPr>
                    <w:cnfStyle w:val="000000000000" w:firstRow="0" w:lastRow="0" w:firstColumn="0" w:lastColumn="0" w:oddVBand="0" w:evenVBand="0" w:oddHBand="0" w:evenHBand="0" w:firstRowFirstColumn="0" w:firstRowLastColumn="0" w:lastRowFirstColumn="0" w:lastRowLastColumn="0"/>
                    <w:rPr>
                      <w:color w:val="00B0F0"/>
                      <w:sz w:val="16"/>
                      <w:lang w:val="en-US"/>
                    </w:rPr>
                  </w:pPr>
                  <w:r w:rsidRPr="008C1DE3">
                    <w:rPr>
                      <w:color w:val="00B0F0"/>
                      <w:sz w:val="16"/>
                      <w:lang w:val="en-US"/>
                    </w:rPr>
                    <w:sym w:font="Wingdings" w:char="F0DF"/>
                  </w:r>
                  <w:r w:rsidRPr="008C1DE3">
                    <w:rPr>
                      <w:color w:val="00B0F0"/>
                      <w:sz w:val="16"/>
                      <w:lang w:val="en-US"/>
                    </w:rPr>
                    <w:t>Section</w:t>
                  </w:r>
                </w:p>
                <w:p w:rsidR="008C1DE3" w:rsidRPr="008C1DE3" w:rsidRDefault="008C1DE3" w:rsidP="006227CA">
                  <w:pPr>
                    <w:cnfStyle w:val="000000000000" w:firstRow="0" w:lastRow="0" w:firstColumn="0" w:lastColumn="0" w:oddVBand="0" w:evenVBand="0" w:oddHBand="0" w:evenHBand="0" w:firstRowFirstColumn="0" w:firstRowLastColumn="0" w:lastRowFirstColumn="0" w:lastRowLastColumn="0"/>
                    <w:rPr>
                      <w:color w:val="00B0F0"/>
                      <w:sz w:val="16"/>
                      <w:lang w:val="en-US"/>
                    </w:rPr>
                  </w:pPr>
                  <w:r w:rsidRPr="008C1DE3">
                    <w:rPr>
                      <w:color w:val="00B0F0"/>
                      <w:sz w:val="16"/>
                      <w:lang w:val="en-US"/>
                    </w:rPr>
                    <w:t>Entry</w:t>
                  </w:r>
                  <w:r w:rsidRPr="008C1DE3">
                    <w:rPr>
                      <w:color w:val="00B0F0"/>
                      <w:sz w:val="16"/>
                      <w:lang w:val="en-US"/>
                    </w:rPr>
                    <w:sym w:font="Wingdings" w:char="F0E0"/>
                  </w:r>
                </w:p>
                <w:p w:rsidR="008C1DE3" w:rsidRPr="008C1DE3" w:rsidRDefault="008C1DE3" w:rsidP="006227CA">
                  <w:pPr>
                    <w:cnfStyle w:val="000000000000" w:firstRow="0" w:lastRow="0" w:firstColumn="0" w:lastColumn="0" w:oddVBand="0" w:evenVBand="0" w:oddHBand="0" w:evenHBand="0" w:firstRowFirstColumn="0" w:firstRowLastColumn="0" w:lastRowFirstColumn="0" w:lastRowLastColumn="0"/>
                    <w:rPr>
                      <w:color w:val="00B0F0"/>
                      <w:sz w:val="16"/>
                      <w:lang w:val="en-US"/>
                    </w:rPr>
                  </w:pPr>
                  <w:r w:rsidRPr="008C1DE3">
                    <w:rPr>
                      <w:color w:val="00B0F0"/>
                      <w:sz w:val="16"/>
                      <w:lang w:val="en-US"/>
                    </w:rPr>
                    <w:t>Length</w:t>
                  </w:r>
                </w:p>
                <w:p w:rsidR="008C1DE3" w:rsidRPr="008C1DE3" w:rsidRDefault="008C1DE3" w:rsidP="006227CA">
                  <w:pPr>
                    <w:cnfStyle w:val="000000000000" w:firstRow="0" w:lastRow="0" w:firstColumn="0" w:lastColumn="0" w:oddVBand="0" w:evenVBand="0" w:oddHBand="0" w:evenHBand="0" w:firstRowFirstColumn="0" w:firstRowLastColumn="0" w:lastRowFirstColumn="0" w:lastRowLastColumn="0"/>
                    <w:rPr>
                      <w:color w:val="00B0F0"/>
                      <w:sz w:val="16"/>
                      <w:lang w:val="en-US"/>
                    </w:rPr>
                  </w:pPr>
                  <w:r w:rsidRPr="008C1DE3">
                    <w:rPr>
                      <w:color w:val="00B0F0"/>
                      <w:sz w:val="16"/>
                      <w:lang w:val="en-US"/>
                    </w:rPr>
                    <w:t>Position</w:t>
                  </w:r>
                </w:p>
              </w:tc>
            </w:tr>
            <w:tr w:rsidR="001C45D5"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2410" w:type="dxa"/>
                </w:tcPr>
                <w:p w:rsidR="001C45D5" w:rsidRPr="008C1DE3" w:rsidRDefault="001C45D5" w:rsidP="00B01900">
                  <w:pPr>
                    <w:rPr>
                      <w:i w:val="0"/>
                      <w:color w:val="00B0F0"/>
                      <w:sz w:val="16"/>
                      <w:lang w:val="en-US"/>
                    </w:rPr>
                  </w:pPr>
                  <w:r w:rsidRPr="008C1DE3">
                    <w:rPr>
                      <w:i w:val="0"/>
                      <w:color w:val="00B0F0"/>
                      <w:sz w:val="16"/>
                      <w:lang w:val="en-US"/>
                    </w:rPr>
                    <w:t>List of colors</w:t>
                  </w:r>
                </w:p>
              </w:tc>
              <w:tc>
                <w:tcPr>
                  <w:tcW w:w="3119" w:type="dxa"/>
                </w:tcPr>
                <w:p w:rsidR="001C45D5" w:rsidRPr="008C1DE3" w:rsidRDefault="001C45D5" w:rsidP="00B01900">
                  <w:pPr>
                    <w:cnfStyle w:val="000000000000" w:firstRow="0" w:lastRow="0" w:firstColumn="0" w:lastColumn="0" w:oddVBand="0" w:evenVBand="0" w:oddHBand="0" w:evenHBand="0" w:firstRowFirstColumn="0" w:firstRowLastColumn="0" w:lastRowFirstColumn="0" w:lastRowLastColumn="0"/>
                    <w:rPr>
                      <w:color w:val="00B0F0"/>
                      <w:sz w:val="16"/>
                      <w:lang w:val="en-US"/>
                    </w:rPr>
                  </w:pPr>
                </w:p>
              </w:tc>
            </w:tr>
            <w:tr w:rsidR="001C45D5"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2410" w:type="dxa"/>
                </w:tcPr>
                <w:p w:rsidR="001C45D5" w:rsidRPr="008C1DE3" w:rsidRDefault="001C45D5" w:rsidP="00B01900">
                  <w:pPr>
                    <w:rPr>
                      <w:i w:val="0"/>
                      <w:color w:val="00B0F0"/>
                      <w:sz w:val="16"/>
                      <w:lang w:val="en-US"/>
                    </w:rPr>
                  </w:pPr>
                  <w:r w:rsidRPr="008C1DE3">
                    <w:rPr>
                      <w:i w:val="0"/>
                      <w:color w:val="00B0F0"/>
                      <w:sz w:val="16"/>
                      <w:lang w:val="en-US"/>
                    </w:rPr>
                    <w:t>List of symbols (Icons)</w:t>
                  </w:r>
                </w:p>
              </w:tc>
              <w:tc>
                <w:tcPr>
                  <w:tcW w:w="3119" w:type="dxa"/>
                </w:tcPr>
                <w:p w:rsidR="001C45D5" w:rsidRPr="008C1DE3" w:rsidRDefault="001C45D5" w:rsidP="00B01900">
                  <w:pPr>
                    <w:cnfStyle w:val="000000000000" w:firstRow="0" w:lastRow="0" w:firstColumn="0" w:lastColumn="0" w:oddVBand="0" w:evenVBand="0" w:oddHBand="0" w:evenHBand="0" w:firstRowFirstColumn="0" w:firstRowLastColumn="0" w:lastRowFirstColumn="0" w:lastRowLastColumn="0"/>
                    <w:rPr>
                      <w:color w:val="00B0F0"/>
                      <w:sz w:val="16"/>
                      <w:lang w:val="en-US"/>
                    </w:rPr>
                  </w:pPr>
                </w:p>
              </w:tc>
            </w:tr>
          </w:tbl>
          <w:p w:rsidR="001C45D5" w:rsidRDefault="001C45D5" w:rsidP="001C45D5">
            <w:pPr>
              <w:pStyle w:val="Imagetext"/>
              <w:jc w:val="left"/>
            </w:pPr>
          </w:p>
        </w:tc>
      </w:tr>
      <w:bookmarkEnd w:id="17"/>
    </w:tbl>
    <w:p w:rsidR="001C45D5" w:rsidRDefault="001C45D5" w:rsidP="001C45D5">
      <w:pPr>
        <w:pStyle w:val="Imagetext"/>
        <w:jc w:val="left"/>
      </w:pPr>
    </w:p>
    <w:p w:rsidR="00A53484" w:rsidRDefault="00A53484" w:rsidP="00A53484">
      <w:pPr>
        <w:pStyle w:val="Overskrift3"/>
      </w:pPr>
      <w:r>
        <w:lastRenderedPageBreak/>
        <w:t>Settings</w:t>
      </w:r>
    </w:p>
    <w:tbl>
      <w:tblPr>
        <w:tblStyle w:val="Specifikation"/>
        <w:tblW w:w="10490" w:type="dxa"/>
        <w:tblLook w:val="04A0" w:firstRow="1" w:lastRow="0" w:firstColumn="1" w:lastColumn="0" w:noHBand="0" w:noVBand="1"/>
      </w:tblPr>
      <w:tblGrid>
        <w:gridCol w:w="3485"/>
        <w:gridCol w:w="7005"/>
      </w:tblGrid>
      <w:tr w:rsidR="00A53484" w:rsidTr="00A534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A53484" w:rsidRPr="00A53484" w:rsidRDefault="00A53484" w:rsidP="001C45D5">
            <w:pPr>
              <w:pStyle w:val="Imagetext"/>
              <w:jc w:val="left"/>
              <w:rPr>
                <w:i/>
              </w:rPr>
            </w:pPr>
          </w:p>
        </w:tc>
        <w:tc>
          <w:tcPr>
            <w:tcW w:w="7005" w:type="dxa"/>
          </w:tcPr>
          <w:p w:rsidR="00A53484" w:rsidRDefault="00A53484" w:rsidP="001C45D5">
            <w:pPr>
              <w:pStyle w:val="Imagetext"/>
              <w:jc w:val="left"/>
              <w:cnfStyle w:val="100000000000" w:firstRow="1" w:lastRow="0" w:firstColumn="0" w:lastColumn="0" w:oddVBand="0" w:evenVBand="0" w:oddHBand="0" w:evenHBand="0" w:firstRowFirstColumn="0" w:firstRowLastColumn="0" w:lastRowFirstColumn="0" w:lastRowLastColumn="0"/>
            </w:pPr>
          </w:p>
        </w:tc>
      </w:tr>
      <w:tr w:rsidR="00A53484" w:rsidTr="00A53484">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3485" w:type="dxa"/>
          </w:tcPr>
          <w:p w:rsidR="00A53484" w:rsidRPr="00A53484" w:rsidRDefault="00A53484" w:rsidP="001C45D5">
            <w:pPr>
              <w:pStyle w:val="Imagetext"/>
              <w:jc w:val="left"/>
              <w:rPr>
                <w:i/>
              </w:rPr>
            </w:pPr>
            <w:r w:rsidRPr="00A53484">
              <w:rPr>
                <w:i/>
              </w:rPr>
              <w:t>Account level</w:t>
            </w:r>
          </w:p>
        </w:tc>
        <w:tc>
          <w:tcPr>
            <w:tcW w:w="7005" w:type="dxa"/>
          </w:tcPr>
          <w:p w:rsidR="00A53484" w:rsidRDefault="00A53484" w:rsidP="00A53484">
            <w:pPr>
              <w:cnfStyle w:val="000000000000" w:firstRow="0" w:lastRow="0" w:firstColumn="0" w:lastColumn="0" w:oddVBand="0" w:evenVBand="0" w:oddHBand="0" w:evenHBand="0" w:firstRowFirstColumn="0" w:firstRowLastColumn="0" w:lastRowFirstColumn="0" w:lastRowLastColumn="0"/>
            </w:pPr>
            <w:r>
              <w:t>People only login using OAuth from Facebook, google or LinkedIn. They are not forced to create a specific account, but they are pushed to extend their use of the product trough different service levels:</w:t>
            </w:r>
          </w:p>
          <w:p w:rsidR="00A53484" w:rsidRPr="00A53484" w:rsidRDefault="00A53484" w:rsidP="00A53484">
            <w:pPr>
              <w:pStyle w:val="Bullets"/>
              <w:cnfStyle w:val="000000000000" w:firstRow="0" w:lastRow="0" w:firstColumn="0" w:lastColumn="0" w:oddVBand="0" w:evenVBand="0" w:oddHBand="0" w:evenHBand="0" w:firstRowFirstColumn="0" w:firstRowLastColumn="0" w:lastRowFirstColumn="0" w:lastRowLastColumn="0"/>
            </w:pPr>
            <w:r>
              <w:rPr>
                <w:b/>
              </w:rPr>
              <w:t>Limited</w:t>
            </w:r>
            <w:r w:rsidRPr="00A53484">
              <w:t>:</w:t>
            </w:r>
            <w:r>
              <w:rPr>
                <w:b/>
              </w:rPr>
              <w:t xml:space="preserve"> </w:t>
            </w:r>
            <w:r>
              <w:t>Limited amount of content</w:t>
            </w:r>
          </w:p>
          <w:p w:rsidR="00A53484" w:rsidRDefault="00A53484" w:rsidP="00A53484">
            <w:pPr>
              <w:pStyle w:val="Bullets"/>
              <w:cnfStyle w:val="000000000000" w:firstRow="0" w:lastRow="0" w:firstColumn="0" w:lastColumn="0" w:oddVBand="0" w:evenVBand="0" w:oddHBand="0" w:evenHBand="0" w:firstRowFirstColumn="0" w:firstRowLastColumn="0" w:lastRowFirstColumn="0" w:lastRowLastColumn="0"/>
            </w:pPr>
            <w:r w:rsidRPr="00A53484">
              <w:rPr>
                <w:b/>
              </w:rPr>
              <w:t>Secure</w:t>
            </w:r>
            <w:r>
              <w:t>: Fully encrypted</w:t>
            </w:r>
          </w:p>
          <w:p w:rsidR="00A53484" w:rsidRDefault="00A53484" w:rsidP="00A53484">
            <w:pPr>
              <w:pStyle w:val="Bullets"/>
              <w:cnfStyle w:val="000000000000" w:firstRow="0" w:lastRow="0" w:firstColumn="0" w:lastColumn="0" w:oddVBand="0" w:evenVBand="0" w:oddHBand="0" w:evenHBand="0" w:firstRowFirstColumn="0" w:firstRowLastColumn="0" w:lastRowFirstColumn="0" w:lastRowLastColumn="0"/>
            </w:pPr>
            <w:r w:rsidRPr="00A53484">
              <w:rPr>
                <w:b/>
              </w:rPr>
              <w:t>Pro</w:t>
            </w:r>
            <w:r>
              <w:t>: Multi-use, import, Aspect properties</w:t>
            </w:r>
          </w:p>
          <w:p w:rsidR="00A53484" w:rsidRDefault="00A53484" w:rsidP="00A53484">
            <w:pPr>
              <w:pStyle w:val="Bullets"/>
              <w:cnfStyle w:val="000000000000" w:firstRow="0" w:lastRow="0" w:firstColumn="0" w:lastColumn="0" w:oddVBand="0" w:evenVBand="0" w:oddHBand="0" w:evenHBand="0" w:firstRowFirstColumn="0" w:firstRowLastColumn="0" w:lastRowFirstColumn="0" w:lastRowLastColumn="0"/>
            </w:pPr>
            <w:r w:rsidRPr="00A53484">
              <w:rPr>
                <w:b/>
              </w:rPr>
              <w:t>Advanced</w:t>
            </w:r>
            <w:r>
              <w:t>: AI support</w:t>
            </w:r>
          </w:p>
          <w:p w:rsidR="00A53484" w:rsidRDefault="00A53484" w:rsidP="001C45D5">
            <w:pPr>
              <w:pStyle w:val="Bullets"/>
              <w:cnfStyle w:val="000000000000" w:firstRow="0" w:lastRow="0" w:firstColumn="0" w:lastColumn="0" w:oddVBand="0" w:evenVBand="0" w:oddHBand="0" w:evenHBand="0" w:firstRowFirstColumn="0" w:firstRowLastColumn="0" w:lastRowFirstColumn="0" w:lastRowLastColumn="0"/>
            </w:pPr>
            <w:r>
              <w:rPr>
                <w:b/>
              </w:rPr>
              <w:t>Integrated</w:t>
            </w:r>
            <w:r w:rsidRPr="00A53484">
              <w:t>:</w:t>
            </w:r>
            <w:r>
              <w:t xml:space="preserve"> Support for local data</w:t>
            </w:r>
          </w:p>
          <w:p w:rsidR="00A53484" w:rsidRDefault="00A53484" w:rsidP="001C45D5">
            <w:pPr>
              <w:pStyle w:val="Bullets"/>
              <w:cnfStyle w:val="000000000000" w:firstRow="0" w:lastRow="0" w:firstColumn="0" w:lastColumn="0" w:oddVBand="0" w:evenVBand="0" w:oddHBand="0" w:evenHBand="0" w:firstRowFirstColumn="0" w:firstRowLastColumn="0" w:lastRowFirstColumn="0" w:lastRowLastColumn="0"/>
            </w:pPr>
            <w:r>
              <w:rPr>
                <w:b/>
              </w:rPr>
              <w:t>Test</w:t>
            </w:r>
            <w:r w:rsidRPr="00A53484">
              <w:t>:</w:t>
            </w:r>
            <w:r>
              <w:t xml:space="preserve"> …</w:t>
            </w:r>
          </w:p>
        </w:tc>
      </w:tr>
      <w:tr w:rsidR="00A53484" w:rsidTr="00A53484">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3485" w:type="dxa"/>
          </w:tcPr>
          <w:p w:rsidR="00A53484" w:rsidRPr="00A53484" w:rsidRDefault="00A53484" w:rsidP="00A53484">
            <w:pPr>
              <w:pStyle w:val="Imagetext"/>
              <w:jc w:val="left"/>
              <w:rPr>
                <w:i/>
              </w:rPr>
            </w:pPr>
            <w:r w:rsidRPr="00A53484">
              <w:rPr>
                <w:i/>
              </w:rPr>
              <w:t>Account state</w:t>
            </w:r>
          </w:p>
        </w:tc>
        <w:tc>
          <w:tcPr>
            <w:tcW w:w="7005" w:type="dxa"/>
          </w:tcPr>
          <w:p w:rsidR="00A53484" w:rsidRDefault="00A53484" w:rsidP="00A53484">
            <w:pPr>
              <w:pStyle w:val="Bullets"/>
              <w:cnfStyle w:val="000000000000" w:firstRow="0" w:lastRow="0" w:firstColumn="0" w:lastColumn="0" w:oddVBand="0" w:evenVBand="0" w:oddHBand="0" w:evenHBand="0" w:firstRowFirstColumn="0" w:firstRowLastColumn="0" w:lastRowFirstColumn="0" w:lastRowLastColumn="0"/>
            </w:pPr>
            <w:r>
              <w:rPr>
                <w:b/>
              </w:rPr>
              <w:t>Ready</w:t>
            </w:r>
            <w:r w:rsidRPr="00A53484">
              <w:t>:</w:t>
            </w:r>
            <w:r>
              <w:rPr>
                <w:b/>
              </w:rPr>
              <w:t xml:space="preserve"> </w:t>
            </w:r>
            <w:r>
              <w:t>…</w:t>
            </w:r>
          </w:p>
          <w:p w:rsidR="00A53484" w:rsidRDefault="00A53484" w:rsidP="00A53484">
            <w:pPr>
              <w:pStyle w:val="Bullets"/>
              <w:cnfStyle w:val="000000000000" w:firstRow="0" w:lastRow="0" w:firstColumn="0" w:lastColumn="0" w:oddVBand="0" w:evenVBand="0" w:oddHBand="0" w:evenHBand="0" w:firstRowFirstColumn="0" w:firstRowLastColumn="0" w:lastRowFirstColumn="0" w:lastRowLastColumn="0"/>
            </w:pPr>
            <w:r w:rsidRPr="00A53484">
              <w:rPr>
                <w:b/>
              </w:rPr>
              <w:t>Locked</w:t>
            </w:r>
            <w:r>
              <w:t>: …</w:t>
            </w:r>
          </w:p>
          <w:p w:rsidR="00A53484" w:rsidRDefault="00A53484" w:rsidP="00A53484">
            <w:pPr>
              <w:pStyle w:val="Bullets"/>
              <w:cnfStyle w:val="000000000000" w:firstRow="0" w:lastRow="0" w:firstColumn="0" w:lastColumn="0" w:oddVBand="0" w:evenVBand="0" w:oddHBand="0" w:evenHBand="0" w:firstRowFirstColumn="0" w:firstRowLastColumn="0" w:lastRowFirstColumn="0" w:lastRowLastColumn="0"/>
            </w:pPr>
            <w:r w:rsidRPr="00A53484">
              <w:rPr>
                <w:b/>
              </w:rPr>
              <w:t>Archived</w:t>
            </w:r>
            <w:r>
              <w:t>: …</w:t>
            </w:r>
          </w:p>
          <w:p w:rsidR="00A53484" w:rsidRDefault="00A53484" w:rsidP="00545CB5">
            <w:pPr>
              <w:pStyle w:val="Bullets"/>
              <w:cnfStyle w:val="000000000000" w:firstRow="0" w:lastRow="0" w:firstColumn="0" w:lastColumn="0" w:oddVBand="0" w:evenVBand="0" w:oddHBand="0" w:evenHBand="0" w:firstRowFirstColumn="0" w:firstRowLastColumn="0" w:lastRowFirstColumn="0" w:lastRowLastColumn="0"/>
            </w:pPr>
            <w:r w:rsidRPr="00A53484">
              <w:rPr>
                <w:b/>
              </w:rPr>
              <w:t>Test</w:t>
            </w:r>
            <w:r>
              <w:t>: …</w:t>
            </w:r>
          </w:p>
        </w:tc>
      </w:tr>
      <w:tr w:rsidR="00545CB5" w:rsidTr="00A53484">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3485" w:type="dxa"/>
          </w:tcPr>
          <w:p w:rsidR="00545CB5" w:rsidRPr="00A53484" w:rsidRDefault="00414489" w:rsidP="00A53484">
            <w:pPr>
              <w:pStyle w:val="Imagetext"/>
              <w:jc w:val="left"/>
              <w:rPr>
                <w:i/>
              </w:rPr>
            </w:pPr>
            <w:r>
              <w:rPr>
                <w:i/>
              </w:rPr>
              <w:t>Work type</w:t>
            </w:r>
          </w:p>
        </w:tc>
        <w:tc>
          <w:tcPr>
            <w:tcW w:w="7005" w:type="dxa"/>
          </w:tcPr>
          <w:p w:rsidR="00545CB5" w:rsidRDefault="00414489" w:rsidP="00A53484">
            <w:pPr>
              <w:pStyle w:val="Bullets"/>
              <w:cnfStyle w:val="000000000000" w:firstRow="0" w:lastRow="0" w:firstColumn="0" w:lastColumn="0" w:oddVBand="0" w:evenVBand="0" w:oddHBand="0" w:evenHBand="0" w:firstRowFirstColumn="0" w:firstRowLastColumn="0" w:lastRowFirstColumn="0" w:lastRowLastColumn="0"/>
              <w:rPr>
                <w:b/>
              </w:rPr>
            </w:pPr>
            <w:r>
              <w:rPr>
                <w:b/>
              </w:rPr>
              <w:t>Template</w:t>
            </w:r>
          </w:p>
          <w:p w:rsidR="00414489" w:rsidRDefault="00414489" w:rsidP="00A53484">
            <w:pPr>
              <w:pStyle w:val="Bullets"/>
              <w:cnfStyle w:val="000000000000" w:firstRow="0" w:lastRow="0" w:firstColumn="0" w:lastColumn="0" w:oddVBand="0" w:evenVBand="0" w:oddHBand="0" w:evenHBand="0" w:firstRowFirstColumn="0" w:firstRowLastColumn="0" w:lastRowFirstColumn="0" w:lastRowLastColumn="0"/>
              <w:rPr>
                <w:b/>
              </w:rPr>
            </w:pPr>
            <w:r>
              <w:rPr>
                <w:b/>
              </w:rPr>
              <w:t>Work</w:t>
            </w:r>
          </w:p>
          <w:p w:rsidR="00414489" w:rsidRDefault="00414489" w:rsidP="00A53484">
            <w:pPr>
              <w:pStyle w:val="Bullets"/>
              <w:cnfStyle w:val="000000000000" w:firstRow="0" w:lastRow="0" w:firstColumn="0" w:lastColumn="0" w:oddVBand="0" w:evenVBand="0" w:oddHBand="0" w:evenHBand="0" w:firstRowFirstColumn="0" w:firstRowLastColumn="0" w:lastRowFirstColumn="0" w:lastRowLastColumn="0"/>
              <w:rPr>
                <w:b/>
              </w:rPr>
            </w:pPr>
            <w:r>
              <w:rPr>
                <w:b/>
              </w:rPr>
              <w:t>Journal</w:t>
            </w:r>
          </w:p>
        </w:tc>
      </w:tr>
    </w:tbl>
    <w:p w:rsidR="004E3C52" w:rsidRDefault="004E3C52" w:rsidP="004E3C52">
      <w:pPr>
        <w:pStyle w:val="Overskrift2"/>
      </w:pPr>
      <w:bookmarkStart w:id="18" w:name="_Toc22721457"/>
      <w:r>
        <w:t>Storage</w:t>
      </w:r>
      <w:bookmarkEnd w:id="18"/>
    </w:p>
    <w:p w:rsidR="00947AF8" w:rsidRDefault="00947AF8" w:rsidP="00947AF8">
      <w:pPr>
        <w:pStyle w:val="Overskrift3"/>
      </w:pPr>
      <w:r>
        <w:t>Tables</w:t>
      </w:r>
    </w:p>
    <w:tbl>
      <w:tblPr>
        <w:tblStyle w:val="Specifikation"/>
        <w:tblW w:w="5000" w:type="pct"/>
        <w:tblLook w:val="04A0" w:firstRow="1" w:lastRow="0" w:firstColumn="1" w:lastColumn="0" w:noHBand="0" w:noVBand="1"/>
      </w:tblPr>
      <w:tblGrid>
        <w:gridCol w:w="993"/>
        <w:gridCol w:w="1306"/>
        <w:gridCol w:w="1151"/>
        <w:gridCol w:w="3356"/>
        <w:gridCol w:w="1746"/>
        <w:gridCol w:w="1915"/>
      </w:tblGrid>
      <w:tr w:rsidR="002B1896" w:rsidRPr="008C15A7" w:rsidTr="00A02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 w:type="pct"/>
          </w:tcPr>
          <w:p w:rsidR="002B1896" w:rsidRPr="008C15A7" w:rsidRDefault="002B1896" w:rsidP="00B01900">
            <w:pPr>
              <w:rPr>
                <w:sz w:val="16"/>
                <w:szCs w:val="16"/>
              </w:rPr>
            </w:pPr>
            <w:r w:rsidRPr="008C15A7">
              <w:rPr>
                <w:sz w:val="16"/>
                <w:szCs w:val="16"/>
              </w:rPr>
              <w:t>Table</w:t>
            </w:r>
          </w:p>
        </w:tc>
        <w:tc>
          <w:tcPr>
            <w:tcW w:w="624" w:type="pct"/>
          </w:tcPr>
          <w:p w:rsidR="002B1896" w:rsidRPr="008C15A7" w:rsidRDefault="002B1896" w:rsidP="00B01900">
            <w:pPr>
              <w:cnfStyle w:val="100000000000" w:firstRow="1" w:lastRow="0" w:firstColumn="0" w:lastColumn="0" w:oddVBand="0" w:evenVBand="0" w:oddHBand="0" w:evenHBand="0" w:firstRowFirstColumn="0" w:firstRowLastColumn="0" w:lastRowFirstColumn="0" w:lastRowLastColumn="0"/>
              <w:rPr>
                <w:sz w:val="16"/>
                <w:szCs w:val="16"/>
              </w:rPr>
            </w:pPr>
            <w:r w:rsidRPr="008C15A7">
              <w:rPr>
                <w:sz w:val="16"/>
                <w:szCs w:val="16"/>
              </w:rPr>
              <w:t>Partition by</w:t>
            </w:r>
          </w:p>
        </w:tc>
        <w:tc>
          <w:tcPr>
            <w:tcW w:w="550" w:type="pct"/>
          </w:tcPr>
          <w:p w:rsidR="002B1896" w:rsidRPr="008C15A7" w:rsidRDefault="002B1896" w:rsidP="00B01900">
            <w:pPr>
              <w:cnfStyle w:val="100000000000" w:firstRow="1" w:lastRow="0" w:firstColumn="0" w:lastColumn="0" w:oddVBand="0" w:evenVBand="0" w:oddHBand="0" w:evenHBand="0" w:firstRowFirstColumn="0" w:firstRowLastColumn="0" w:lastRowFirstColumn="0" w:lastRowLastColumn="0"/>
              <w:rPr>
                <w:sz w:val="16"/>
                <w:szCs w:val="16"/>
              </w:rPr>
            </w:pPr>
            <w:r w:rsidRPr="008C15A7">
              <w:rPr>
                <w:sz w:val="16"/>
                <w:szCs w:val="16"/>
              </w:rPr>
              <w:t>Row by</w:t>
            </w:r>
          </w:p>
        </w:tc>
        <w:tc>
          <w:tcPr>
            <w:tcW w:w="1603" w:type="pct"/>
          </w:tcPr>
          <w:p w:rsidR="002B1896" w:rsidRPr="008C15A7" w:rsidRDefault="002B1896" w:rsidP="00B01900">
            <w:pPr>
              <w:cnfStyle w:val="100000000000" w:firstRow="1" w:lastRow="0" w:firstColumn="0" w:lastColumn="0" w:oddVBand="0" w:evenVBand="0" w:oddHBand="0" w:evenHBand="0" w:firstRowFirstColumn="0" w:firstRowLastColumn="0" w:lastRowFirstColumn="0" w:lastRowLastColumn="0"/>
              <w:rPr>
                <w:sz w:val="16"/>
                <w:szCs w:val="16"/>
              </w:rPr>
            </w:pPr>
            <w:r w:rsidRPr="008C15A7">
              <w:rPr>
                <w:sz w:val="16"/>
                <w:szCs w:val="16"/>
              </w:rPr>
              <w:t>Data structure</w:t>
            </w:r>
          </w:p>
        </w:tc>
        <w:tc>
          <w:tcPr>
            <w:tcW w:w="1749" w:type="pct"/>
            <w:gridSpan w:val="2"/>
          </w:tcPr>
          <w:p w:rsidR="002B1896" w:rsidRPr="008C15A7" w:rsidRDefault="002B1896" w:rsidP="00B01900">
            <w:pPr>
              <w:cnfStyle w:val="100000000000" w:firstRow="1" w:lastRow="0" w:firstColumn="0" w:lastColumn="0" w:oddVBand="0" w:evenVBand="0" w:oddHBand="0" w:evenHBand="0" w:firstRowFirstColumn="0" w:firstRowLastColumn="0" w:lastRowFirstColumn="0" w:lastRowLastColumn="0"/>
              <w:rPr>
                <w:sz w:val="16"/>
                <w:szCs w:val="16"/>
              </w:rPr>
            </w:pPr>
            <w:r w:rsidRPr="008C15A7">
              <w:rPr>
                <w:sz w:val="16"/>
                <w:szCs w:val="16"/>
              </w:rPr>
              <w:t>Example</w:t>
            </w:r>
            <w:r>
              <w:rPr>
                <w:sz w:val="16"/>
                <w:szCs w:val="16"/>
              </w:rPr>
              <w:t xml:space="preserve"> (Expand to see)</w:t>
            </w:r>
          </w:p>
        </w:tc>
      </w:tr>
      <w:tr w:rsidR="00947AF8" w:rsidRPr="008C15A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474" w:type="pct"/>
          </w:tcPr>
          <w:p w:rsidR="00947AF8" w:rsidRPr="008C15A7" w:rsidRDefault="00947AF8" w:rsidP="00B01900">
            <w:pPr>
              <w:rPr>
                <w:sz w:val="16"/>
                <w:szCs w:val="16"/>
              </w:rPr>
            </w:pPr>
            <w:r w:rsidRPr="008C15A7">
              <w:rPr>
                <w:sz w:val="16"/>
                <w:szCs w:val="16"/>
              </w:rPr>
              <w:t>Account</w:t>
            </w:r>
          </w:p>
        </w:tc>
        <w:tc>
          <w:tcPr>
            <w:tcW w:w="624" w:type="pct"/>
          </w:tcPr>
          <w:p w:rsidR="00947AF8" w:rsidRPr="008C15A7" w:rsidRDefault="00947AF8" w:rsidP="00B01900">
            <w:pPr>
              <w:cnfStyle w:val="000000000000" w:firstRow="0" w:lastRow="0" w:firstColumn="0" w:lastColumn="0" w:oddVBand="0" w:evenVBand="0" w:oddHBand="0" w:evenHBand="0" w:firstRowFirstColumn="0" w:firstRowLastColumn="0" w:lastRowFirstColumn="0" w:lastRowLastColumn="0"/>
              <w:rPr>
                <w:sz w:val="16"/>
                <w:szCs w:val="16"/>
              </w:rPr>
            </w:pPr>
            <w:r w:rsidRPr="008C15A7">
              <w:rPr>
                <w:sz w:val="16"/>
                <w:szCs w:val="16"/>
              </w:rPr>
              <w:t>(Global)</w:t>
            </w:r>
          </w:p>
        </w:tc>
        <w:tc>
          <w:tcPr>
            <w:tcW w:w="550" w:type="pct"/>
          </w:tcPr>
          <w:p w:rsidR="00947AF8" w:rsidRPr="008C15A7" w:rsidRDefault="00947AF8" w:rsidP="00B01900">
            <w:pPr>
              <w:cnfStyle w:val="000000000000" w:firstRow="0" w:lastRow="0" w:firstColumn="0" w:lastColumn="0" w:oddVBand="0" w:evenVBand="0" w:oddHBand="0" w:evenHBand="0" w:firstRowFirstColumn="0" w:firstRowLastColumn="0" w:lastRowFirstColumn="0" w:lastRowLastColumn="0"/>
              <w:rPr>
                <w:sz w:val="16"/>
                <w:szCs w:val="16"/>
              </w:rPr>
            </w:pPr>
            <w:r w:rsidRPr="008C15A7">
              <w:rPr>
                <w:sz w:val="16"/>
                <w:szCs w:val="16"/>
              </w:rPr>
              <w:t>Account</w:t>
            </w:r>
          </w:p>
        </w:tc>
        <w:tc>
          <w:tcPr>
            <w:tcW w:w="1603" w:type="pct"/>
          </w:tcPr>
          <w:p w:rsidR="00947AF8" w:rsidRPr="008C15A7" w:rsidRDefault="00947AF8" w:rsidP="00B01900">
            <w:pPr>
              <w:cnfStyle w:val="000000000000" w:firstRow="0" w:lastRow="0" w:firstColumn="0" w:lastColumn="0" w:oddVBand="0" w:evenVBand="0" w:oddHBand="0" w:evenHBand="0" w:firstRowFirstColumn="0" w:firstRowLastColumn="0" w:lastRowFirstColumn="0" w:lastRowLastColumn="0"/>
              <w:rPr>
                <w:sz w:val="16"/>
                <w:szCs w:val="16"/>
              </w:rPr>
            </w:pPr>
            <w:r w:rsidRPr="008C15A7">
              <w:rPr>
                <w:sz w:val="16"/>
                <w:szCs w:val="16"/>
              </w:rPr>
              <w:t>Account</w:t>
            </w:r>
          </w:p>
          <w:p w:rsidR="00947AF8" w:rsidRPr="008C15A7" w:rsidRDefault="00947AF8" w:rsidP="00B01900">
            <w:pPr>
              <w:cnfStyle w:val="000000000000" w:firstRow="0" w:lastRow="0" w:firstColumn="0" w:lastColumn="0" w:oddVBand="0" w:evenVBand="0" w:oddHBand="0" w:evenHBand="0" w:firstRowFirstColumn="0" w:firstRowLastColumn="0" w:lastRowFirstColumn="0" w:lastRowLastColumn="0"/>
              <w:rPr>
                <w:sz w:val="16"/>
                <w:szCs w:val="16"/>
              </w:rPr>
            </w:pPr>
            <w:r w:rsidRPr="008C15A7">
              <w:rPr>
                <w:sz w:val="16"/>
                <w:szCs w:val="16"/>
              </w:rPr>
              <w:sym w:font="Wingdings 3" w:char="F039"/>
            </w:r>
            <w:r w:rsidRPr="008C15A7">
              <w:rPr>
                <w:sz w:val="16"/>
                <w:szCs w:val="16"/>
              </w:rPr>
              <w:t xml:space="preserve">  User</w:t>
            </w:r>
          </w:p>
        </w:tc>
        <w:tc>
          <w:tcPr>
            <w:tcW w:w="834" w:type="pct"/>
          </w:tcPr>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"id": 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accountlevel</w:t>
            </w:r>
            <w:proofErr w:type="spellEnd"/>
            <w:r w:rsidRPr="0041165F">
              <w:rPr>
                <w:sz w:val="2"/>
                <w:szCs w:val="2"/>
              </w:rPr>
              <w:t>": "basic",</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"state": "ready",</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"user":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"id":"</w:t>
            </w:r>
            <w:proofErr w:type="spellStart"/>
            <w:r w:rsidRPr="0041165F">
              <w:rPr>
                <w:sz w:val="2"/>
                <w:szCs w:val="2"/>
              </w:rPr>
              <w:t>oauth</w:t>
            </w:r>
            <w:proofErr w:type="spellEnd"/>
            <w:r w:rsidRPr="0041165F">
              <w:rPr>
                <w:sz w:val="2"/>
                <w:szCs w:val="2"/>
              </w:rPr>
              <w:t>-id"</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41165F">
              <w:rPr>
                <w:sz w:val="2"/>
                <w:szCs w:val="2"/>
              </w:rPr>
              <w:t>}</w:t>
            </w:r>
          </w:p>
        </w:tc>
        <w:tc>
          <w:tcPr>
            <w:tcW w:w="915" w:type="pct"/>
          </w:tcPr>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p>
        </w:tc>
      </w:tr>
      <w:tr w:rsidR="00947AF8" w:rsidRPr="008C15A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474" w:type="pct"/>
          </w:tcPr>
          <w:p w:rsidR="00947AF8" w:rsidRPr="008C15A7" w:rsidRDefault="00947AF8" w:rsidP="00B01900">
            <w:pPr>
              <w:rPr>
                <w:sz w:val="16"/>
                <w:szCs w:val="16"/>
              </w:rPr>
            </w:pPr>
            <w:r w:rsidRPr="008C15A7">
              <w:rPr>
                <w:sz w:val="16"/>
                <w:szCs w:val="16"/>
              </w:rPr>
              <w:t>Work</w:t>
            </w:r>
          </w:p>
        </w:tc>
        <w:tc>
          <w:tcPr>
            <w:tcW w:w="624" w:type="pct"/>
          </w:tcPr>
          <w:p w:rsidR="00947AF8" w:rsidRPr="008C15A7" w:rsidRDefault="00947AF8" w:rsidP="00B01900">
            <w:pPr>
              <w:cnfStyle w:val="000000000000" w:firstRow="0" w:lastRow="0" w:firstColumn="0" w:lastColumn="0" w:oddVBand="0" w:evenVBand="0" w:oddHBand="0" w:evenHBand="0" w:firstRowFirstColumn="0" w:firstRowLastColumn="0" w:lastRowFirstColumn="0" w:lastRowLastColumn="0"/>
              <w:rPr>
                <w:sz w:val="16"/>
                <w:szCs w:val="16"/>
              </w:rPr>
            </w:pPr>
            <w:r w:rsidRPr="008C15A7">
              <w:rPr>
                <w:sz w:val="16"/>
                <w:szCs w:val="16"/>
              </w:rPr>
              <w:t>Account</w:t>
            </w:r>
          </w:p>
        </w:tc>
        <w:tc>
          <w:tcPr>
            <w:tcW w:w="550" w:type="pct"/>
          </w:tcPr>
          <w:p w:rsidR="00947AF8" w:rsidRPr="008C15A7" w:rsidRDefault="00947AF8" w:rsidP="00B01900">
            <w:pPr>
              <w:cnfStyle w:val="000000000000" w:firstRow="0" w:lastRow="0" w:firstColumn="0" w:lastColumn="0" w:oddVBand="0" w:evenVBand="0" w:oddHBand="0" w:evenHBand="0" w:firstRowFirstColumn="0" w:firstRowLastColumn="0" w:lastRowFirstColumn="0" w:lastRowLastColumn="0"/>
              <w:rPr>
                <w:sz w:val="16"/>
                <w:szCs w:val="16"/>
              </w:rPr>
            </w:pPr>
            <w:r w:rsidRPr="008C15A7">
              <w:rPr>
                <w:sz w:val="16"/>
                <w:szCs w:val="16"/>
              </w:rPr>
              <w:t>Work</w:t>
            </w:r>
          </w:p>
        </w:tc>
        <w:tc>
          <w:tcPr>
            <w:tcW w:w="1603" w:type="pct"/>
          </w:tcPr>
          <w:p w:rsidR="00947AF8" w:rsidRPr="008C15A7" w:rsidRDefault="00947AF8" w:rsidP="00B01900">
            <w:pPr>
              <w:cnfStyle w:val="000000000000" w:firstRow="0" w:lastRow="0" w:firstColumn="0" w:lastColumn="0" w:oddVBand="0" w:evenVBand="0" w:oddHBand="0" w:evenHBand="0" w:firstRowFirstColumn="0" w:firstRowLastColumn="0" w:lastRowFirstColumn="0" w:lastRowLastColumn="0"/>
              <w:rPr>
                <w:sz w:val="16"/>
                <w:szCs w:val="16"/>
              </w:rPr>
            </w:pPr>
            <w:r w:rsidRPr="008C15A7">
              <w:rPr>
                <w:sz w:val="16"/>
                <w:szCs w:val="16"/>
              </w:rPr>
              <w:t>Work …</w:t>
            </w:r>
          </w:p>
          <w:p w:rsidR="00947AF8" w:rsidRPr="008C15A7" w:rsidRDefault="00947AF8" w:rsidP="00B01900">
            <w:pPr>
              <w:cnfStyle w:val="000000000000" w:firstRow="0" w:lastRow="0" w:firstColumn="0" w:lastColumn="0" w:oddVBand="0" w:evenVBand="0" w:oddHBand="0" w:evenHBand="0" w:firstRowFirstColumn="0" w:firstRowLastColumn="0" w:lastRowFirstColumn="0" w:lastRowLastColumn="0"/>
              <w:rPr>
                <w:sz w:val="16"/>
                <w:szCs w:val="16"/>
              </w:rPr>
            </w:pPr>
            <w:r w:rsidRPr="008C15A7">
              <w:rPr>
                <w:sz w:val="16"/>
                <w:szCs w:val="16"/>
              </w:rPr>
              <w:sym w:font="Wingdings 3" w:char="F039"/>
            </w:r>
            <w:r w:rsidRPr="008C15A7">
              <w:rPr>
                <w:sz w:val="16"/>
                <w:szCs w:val="16"/>
              </w:rPr>
              <w:t xml:space="preserve">  </w:t>
            </w:r>
            <w:r w:rsidRPr="00085CD6">
              <w:rPr>
                <w:color w:val="FF0000"/>
                <w:sz w:val="16"/>
                <w:szCs w:val="16"/>
              </w:rPr>
              <w:t>Story level</w:t>
            </w:r>
          </w:p>
          <w:p w:rsidR="00947AF8" w:rsidRPr="008C15A7" w:rsidRDefault="00947AF8" w:rsidP="00B01900">
            <w:pPr>
              <w:cnfStyle w:val="000000000000" w:firstRow="0" w:lastRow="0" w:firstColumn="0" w:lastColumn="0" w:oddVBand="0" w:evenVBand="0" w:oddHBand="0" w:evenHBand="0" w:firstRowFirstColumn="0" w:firstRowLastColumn="0" w:lastRowFirstColumn="0" w:lastRowLastColumn="0"/>
              <w:rPr>
                <w:sz w:val="16"/>
                <w:szCs w:val="16"/>
              </w:rPr>
            </w:pPr>
            <w:r w:rsidRPr="008C15A7">
              <w:rPr>
                <w:sz w:val="16"/>
                <w:szCs w:val="16"/>
              </w:rPr>
              <w:sym w:font="Wingdings 3" w:char="F039"/>
            </w:r>
            <w:r w:rsidRPr="008C15A7">
              <w:rPr>
                <w:sz w:val="16"/>
                <w:szCs w:val="16"/>
              </w:rPr>
              <w:t xml:space="preserve">  Aspect</w:t>
            </w:r>
          </w:p>
          <w:p w:rsidR="00947AF8" w:rsidRPr="008C15A7" w:rsidRDefault="00947AF8" w:rsidP="00B01900">
            <w:pPr>
              <w:cnfStyle w:val="000000000000" w:firstRow="0" w:lastRow="0" w:firstColumn="0" w:lastColumn="0" w:oddVBand="0" w:evenVBand="0" w:oddHBand="0" w:evenHBand="0" w:firstRowFirstColumn="0" w:firstRowLastColumn="0" w:lastRowFirstColumn="0" w:lastRowLastColumn="0"/>
              <w:rPr>
                <w:sz w:val="16"/>
                <w:szCs w:val="16"/>
              </w:rPr>
            </w:pPr>
            <w:r w:rsidRPr="008C15A7">
              <w:rPr>
                <w:sz w:val="16"/>
                <w:szCs w:val="16"/>
              </w:rPr>
              <w:t xml:space="preserve">      </w:t>
            </w:r>
            <w:r w:rsidRPr="008C15A7">
              <w:rPr>
                <w:sz w:val="16"/>
                <w:szCs w:val="16"/>
              </w:rPr>
              <w:sym w:font="Wingdings 3" w:char="F039"/>
            </w:r>
            <w:r w:rsidRPr="008C15A7">
              <w:rPr>
                <w:sz w:val="16"/>
                <w:szCs w:val="16"/>
              </w:rPr>
              <w:t xml:space="preserve">  Aspect relation</w:t>
            </w:r>
          </w:p>
          <w:p w:rsidR="00947AF8" w:rsidRPr="008C15A7" w:rsidRDefault="00947AF8" w:rsidP="00B01900">
            <w:pPr>
              <w:cnfStyle w:val="000000000000" w:firstRow="0" w:lastRow="0" w:firstColumn="0" w:lastColumn="0" w:oddVBand="0" w:evenVBand="0" w:oddHBand="0" w:evenHBand="0" w:firstRowFirstColumn="0" w:firstRowLastColumn="0" w:lastRowFirstColumn="0" w:lastRowLastColumn="0"/>
              <w:rPr>
                <w:sz w:val="16"/>
                <w:szCs w:val="16"/>
              </w:rPr>
            </w:pPr>
            <w:r w:rsidRPr="008C15A7">
              <w:rPr>
                <w:sz w:val="16"/>
                <w:szCs w:val="16"/>
              </w:rPr>
              <w:t xml:space="preserve">      </w:t>
            </w:r>
            <w:r w:rsidRPr="008C15A7">
              <w:rPr>
                <w:sz w:val="16"/>
                <w:szCs w:val="16"/>
              </w:rPr>
              <w:sym w:font="Wingdings 3" w:char="F039"/>
            </w:r>
            <w:r w:rsidRPr="008C15A7">
              <w:rPr>
                <w:sz w:val="16"/>
                <w:szCs w:val="16"/>
              </w:rPr>
              <w:t xml:space="preserve">  Aspect (Children)</w:t>
            </w:r>
          </w:p>
          <w:p w:rsidR="00947AF8" w:rsidRPr="008C15A7" w:rsidRDefault="00947AF8" w:rsidP="00B01900">
            <w:pPr>
              <w:cnfStyle w:val="000000000000" w:firstRow="0" w:lastRow="0" w:firstColumn="0" w:lastColumn="0" w:oddVBand="0" w:evenVBand="0" w:oddHBand="0" w:evenHBand="0" w:firstRowFirstColumn="0" w:firstRowLastColumn="0" w:lastRowFirstColumn="0" w:lastRowLastColumn="0"/>
              <w:rPr>
                <w:sz w:val="16"/>
                <w:szCs w:val="16"/>
              </w:rPr>
            </w:pPr>
            <w:r w:rsidRPr="008C15A7">
              <w:rPr>
                <w:sz w:val="16"/>
                <w:szCs w:val="16"/>
              </w:rPr>
              <w:t xml:space="preserve">      </w:t>
            </w:r>
            <w:r w:rsidRPr="008C15A7">
              <w:rPr>
                <w:sz w:val="16"/>
                <w:szCs w:val="16"/>
              </w:rPr>
              <w:sym w:font="Wingdings 3" w:char="F039"/>
            </w:r>
            <w:r w:rsidRPr="008C15A7">
              <w:rPr>
                <w:sz w:val="16"/>
                <w:szCs w:val="16"/>
              </w:rPr>
              <w:t xml:space="preserve">  </w:t>
            </w:r>
            <w:r w:rsidRPr="00991564">
              <w:rPr>
                <w:color w:val="FF0000"/>
                <w:sz w:val="16"/>
                <w:szCs w:val="16"/>
              </w:rPr>
              <w:t>Property</w:t>
            </w:r>
          </w:p>
          <w:p w:rsidR="00947AF8" w:rsidRPr="008C15A7" w:rsidRDefault="00947AF8" w:rsidP="00B01900">
            <w:pPr>
              <w:cnfStyle w:val="000000000000" w:firstRow="0" w:lastRow="0" w:firstColumn="0" w:lastColumn="0" w:oddVBand="0" w:evenVBand="0" w:oddHBand="0" w:evenHBand="0" w:firstRowFirstColumn="0" w:firstRowLastColumn="0" w:lastRowFirstColumn="0" w:lastRowLastColumn="0"/>
              <w:rPr>
                <w:sz w:val="16"/>
                <w:szCs w:val="16"/>
              </w:rPr>
            </w:pPr>
            <w:r w:rsidRPr="008C15A7">
              <w:rPr>
                <w:sz w:val="16"/>
                <w:szCs w:val="16"/>
              </w:rPr>
              <w:t xml:space="preserve">      </w:t>
            </w:r>
            <w:r w:rsidRPr="008C15A7">
              <w:rPr>
                <w:sz w:val="16"/>
                <w:szCs w:val="16"/>
              </w:rPr>
              <w:sym w:font="Wingdings 3" w:char="F039"/>
            </w:r>
            <w:r w:rsidRPr="008C15A7">
              <w:rPr>
                <w:sz w:val="16"/>
                <w:szCs w:val="16"/>
              </w:rPr>
              <w:t xml:space="preserve">  Phase</w:t>
            </w:r>
          </w:p>
          <w:p w:rsidR="00947AF8" w:rsidRPr="008C15A7" w:rsidRDefault="00947AF8" w:rsidP="00B01900">
            <w:pPr>
              <w:cnfStyle w:val="000000000000" w:firstRow="0" w:lastRow="0" w:firstColumn="0" w:lastColumn="0" w:oddVBand="0" w:evenVBand="0" w:oddHBand="0" w:evenHBand="0" w:firstRowFirstColumn="0" w:firstRowLastColumn="0" w:lastRowFirstColumn="0" w:lastRowLastColumn="0"/>
              <w:rPr>
                <w:sz w:val="16"/>
                <w:szCs w:val="16"/>
              </w:rPr>
            </w:pPr>
            <w:r w:rsidRPr="008C15A7">
              <w:rPr>
                <w:sz w:val="16"/>
                <w:szCs w:val="16"/>
              </w:rPr>
              <w:sym w:font="Wingdings 3" w:char="F039"/>
            </w:r>
            <w:r w:rsidRPr="008C15A7">
              <w:rPr>
                <w:sz w:val="16"/>
                <w:szCs w:val="16"/>
              </w:rPr>
              <w:t xml:space="preserve">  Work version</w:t>
            </w:r>
          </w:p>
          <w:p w:rsidR="00947AF8" w:rsidRPr="008C15A7" w:rsidRDefault="00947AF8" w:rsidP="00B01900">
            <w:pPr>
              <w:cnfStyle w:val="000000000000" w:firstRow="0" w:lastRow="0" w:firstColumn="0" w:lastColumn="0" w:oddVBand="0" w:evenVBand="0" w:oddHBand="0" w:evenHBand="0" w:firstRowFirstColumn="0" w:firstRowLastColumn="0" w:lastRowFirstColumn="0" w:lastRowLastColumn="0"/>
              <w:rPr>
                <w:sz w:val="16"/>
                <w:szCs w:val="16"/>
              </w:rPr>
            </w:pPr>
            <w:r w:rsidRPr="008C15A7">
              <w:rPr>
                <w:sz w:val="16"/>
                <w:szCs w:val="16"/>
              </w:rPr>
              <w:t xml:space="preserve">      </w:t>
            </w:r>
            <w:r w:rsidRPr="008C15A7">
              <w:rPr>
                <w:sz w:val="16"/>
                <w:szCs w:val="16"/>
              </w:rPr>
              <w:sym w:font="Wingdings 3" w:char="F039"/>
            </w:r>
            <w:r w:rsidRPr="008C15A7">
              <w:rPr>
                <w:sz w:val="16"/>
                <w:szCs w:val="16"/>
              </w:rPr>
              <w:t xml:space="preserve">  User Access</w:t>
            </w:r>
          </w:p>
          <w:p w:rsidR="00947AF8" w:rsidRPr="008C15A7" w:rsidRDefault="00947AF8" w:rsidP="00B01900">
            <w:pPr>
              <w:cnfStyle w:val="000000000000" w:firstRow="0" w:lastRow="0" w:firstColumn="0" w:lastColumn="0" w:oddVBand="0" w:evenVBand="0" w:oddHBand="0" w:evenHBand="0" w:firstRowFirstColumn="0" w:firstRowLastColumn="0" w:lastRowFirstColumn="0" w:lastRowLastColumn="0"/>
              <w:rPr>
                <w:sz w:val="16"/>
                <w:szCs w:val="16"/>
              </w:rPr>
            </w:pPr>
            <w:r w:rsidRPr="008C15A7">
              <w:rPr>
                <w:sz w:val="16"/>
                <w:szCs w:val="16"/>
              </w:rPr>
              <w:sym w:font="Wingdings 3" w:char="F039"/>
            </w:r>
            <w:r w:rsidRPr="008C15A7">
              <w:rPr>
                <w:sz w:val="16"/>
                <w:szCs w:val="16"/>
              </w:rPr>
              <w:t xml:space="preserve">  Section level</w:t>
            </w:r>
          </w:p>
          <w:p w:rsidR="00947AF8" w:rsidRPr="008C15A7" w:rsidRDefault="00947AF8" w:rsidP="00B01900">
            <w:pPr>
              <w:cnfStyle w:val="000000000000" w:firstRow="0" w:lastRow="0" w:firstColumn="0" w:lastColumn="0" w:oddVBand="0" w:evenVBand="0" w:oddHBand="0" w:evenHBand="0" w:firstRowFirstColumn="0" w:firstRowLastColumn="0" w:lastRowFirstColumn="0" w:lastRowLastColumn="0"/>
              <w:rPr>
                <w:sz w:val="16"/>
                <w:szCs w:val="16"/>
              </w:rPr>
            </w:pPr>
            <w:r w:rsidRPr="008C15A7">
              <w:rPr>
                <w:sz w:val="16"/>
                <w:szCs w:val="16"/>
              </w:rPr>
              <w:sym w:font="Wingdings 3" w:char="F039"/>
            </w:r>
            <w:r w:rsidRPr="008C15A7">
              <w:rPr>
                <w:sz w:val="16"/>
                <w:szCs w:val="16"/>
              </w:rPr>
              <w:t xml:space="preserve">  Recording</w:t>
            </w:r>
          </w:p>
        </w:tc>
        <w:tc>
          <w:tcPr>
            <w:tcW w:w="834" w:type="pct"/>
          </w:tcPr>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"Title": "Novel template",</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"Type": "work",</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"Language": "Danish",</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Sectionlevels</w:t>
            </w:r>
            <w:proofErr w:type="spellEnd"/>
            <w:r w:rsidRPr="0041165F">
              <w:rPr>
                <w:sz w:val="2"/>
                <w:szCs w:val="2"/>
              </w:rPr>
              <w:t>":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"Id": 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"Title": "Work",</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"Description":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Color</w:t>
            </w:r>
            <w:proofErr w:type="spellEnd"/>
            <w:r w:rsidRPr="0041165F">
              <w:rPr>
                <w:sz w:val="2"/>
                <w:szCs w:val="2"/>
              </w:rPr>
              <w:t>": "AA1111",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"Level": 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"Id": 2,</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"Title": "Phase",</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"Description":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Color</w:t>
            </w:r>
            <w:proofErr w:type="spellEnd"/>
            <w:r w:rsidRPr="0041165F">
              <w:rPr>
                <w:sz w:val="2"/>
                <w:szCs w:val="2"/>
              </w:rPr>
              <w:t>": "11AA11",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"Level": 2</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"Id": 3,</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"Title": "Act",</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"Description":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Color</w:t>
            </w:r>
            <w:proofErr w:type="spellEnd"/>
            <w:r w:rsidRPr="0041165F">
              <w:rPr>
                <w:sz w:val="2"/>
                <w:szCs w:val="2"/>
              </w:rPr>
              <w:t>": "1111AA",</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Breakentry</w:t>
            </w:r>
            <w:proofErr w:type="spellEnd"/>
            <w:r w:rsidRPr="0041165F">
              <w:rPr>
                <w:sz w:val="2"/>
                <w:szCs w:val="2"/>
              </w:rPr>
              <w:t>": 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"Level": 3</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"Id": 4,</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"Title": "Chapter",</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"Description":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Color</w:t>
            </w:r>
            <w:proofErr w:type="spellEnd"/>
            <w:r w:rsidRPr="0041165F">
              <w:rPr>
                <w:sz w:val="2"/>
                <w:szCs w:val="2"/>
              </w:rPr>
              <w:t>": "AAAA11",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Breakentry</w:t>
            </w:r>
            <w:proofErr w:type="spellEnd"/>
            <w:r w:rsidRPr="0041165F">
              <w:rPr>
                <w:sz w:val="2"/>
                <w:szCs w:val="2"/>
              </w:rPr>
              <w:t>": 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"Level": 4</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"Id": 6,</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"Title": "Scene",</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"Description":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color</w:t>
            </w:r>
            <w:proofErr w:type="spellEnd"/>
            <w:r w:rsidRPr="0041165F">
              <w:rPr>
                <w:sz w:val="2"/>
                <w:szCs w:val="2"/>
              </w:rPr>
              <w:t>": "66FF11",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"Level": 5</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"Id": 5,</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"Title": "Beat",</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"Description":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Color</w:t>
            </w:r>
            <w:proofErr w:type="spellEnd"/>
            <w:r w:rsidRPr="0041165F">
              <w:rPr>
                <w:sz w:val="2"/>
                <w:szCs w:val="2"/>
              </w:rPr>
              <w:t>": "AA11AA",</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"Level": 6</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"Aspects":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"Id": 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"Title": "</w:t>
            </w:r>
            <w:proofErr w:type="spellStart"/>
            <w:r w:rsidRPr="0041165F">
              <w:rPr>
                <w:sz w:val="2"/>
                <w:szCs w:val="2"/>
              </w:rPr>
              <w:t>Personer</w:t>
            </w:r>
            <w:proofErr w:type="spellEnd"/>
            <w:r w:rsidRPr="0041165F">
              <w:rPr>
                <w:sz w:val="2"/>
                <w:szCs w:val="2"/>
              </w:rPr>
              <w:t>",</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"Description":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"Value":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Color</w:t>
            </w:r>
            <w:proofErr w:type="spellEnd"/>
            <w:r w:rsidRPr="0041165F">
              <w:rPr>
                <w:sz w:val="2"/>
                <w:szCs w:val="2"/>
              </w:rPr>
              <w:t>": "5511FF",</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"Symbol":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IsEnabled</w:t>
            </w:r>
            <w:proofErr w:type="spellEnd"/>
            <w:r w:rsidRPr="0041165F">
              <w:rPr>
                <w:sz w:val="2"/>
                <w:szCs w:val="2"/>
              </w:rPr>
              <w:t>": 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IsSearchable</w:t>
            </w:r>
            <w:proofErr w:type="spellEnd"/>
            <w:r w:rsidRPr="0041165F">
              <w:rPr>
                <w:sz w:val="2"/>
                <w:szCs w:val="2"/>
              </w:rPr>
              <w:t>": 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Searchstring</w:t>
            </w:r>
            <w:proofErr w:type="spellEnd"/>
            <w:r w:rsidRPr="0041165F">
              <w:rPr>
                <w:sz w:val="2"/>
                <w:szCs w:val="2"/>
              </w:rPr>
              <w:t>":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IsGroup</w:t>
            </w:r>
            <w:proofErr w:type="spellEnd"/>
            <w:r w:rsidRPr="0041165F">
              <w:rPr>
                <w:sz w:val="2"/>
                <w:szCs w:val="2"/>
              </w:rPr>
              <w:t>": 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IsChildrenOrdered</w:t>
            </w:r>
            <w:proofErr w:type="spellEnd"/>
            <w:r w:rsidRPr="0041165F">
              <w:rPr>
                <w:sz w:val="2"/>
                <w:szCs w:val="2"/>
              </w:rPr>
              <w:t>": 0,</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OrderNo</w:t>
            </w:r>
            <w:proofErr w:type="spellEnd"/>
            <w:r w:rsidRPr="0041165F">
              <w:rPr>
                <w:sz w:val="2"/>
                <w:szCs w:val="2"/>
              </w:rPr>
              <w:t>": 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"Aspects":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"Id": 2,</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"Title": "</w:t>
            </w:r>
            <w:proofErr w:type="spellStart"/>
            <w:r w:rsidRPr="0041165F">
              <w:rPr>
                <w:sz w:val="2"/>
                <w:szCs w:val="2"/>
              </w:rPr>
              <w:t>Hovedperson</w:t>
            </w:r>
            <w:proofErr w:type="spellEnd"/>
            <w:r w:rsidRPr="0041165F">
              <w:rPr>
                <w:sz w:val="2"/>
                <w:szCs w:val="2"/>
              </w:rPr>
              <w:t>: Anna",</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"Description":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"Value": "Anna",</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Color</w:t>
            </w:r>
            <w:proofErr w:type="spellEnd"/>
            <w:r w:rsidRPr="0041165F">
              <w:rPr>
                <w:sz w:val="2"/>
                <w:szCs w:val="2"/>
              </w:rPr>
              <w:t>": "5511FF",</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Searchstring</w:t>
            </w:r>
            <w:proofErr w:type="spellEnd"/>
            <w:r w:rsidRPr="0041165F">
              <w:rPr>
                <w:sz w:val="2"/>
                <w:szCs w:val="2"/>
              </w:rPr>
              <w:t>":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"Relations":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FromId</w:t>
            </w:r>
            <w:proofErr w:type="spellEnd"/>
            <w:r w:rsidRPr="0041165F">
              <w:rPr>
                <w:sz w:val="2"/>
                <w:szCs w:val="2"/>
              </w:rPr>
              <w:t>": 5,</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ToId</w:t>
            </w:r>
            <w:proofErr w:type="spellEnd"/>
            <w:r w:rsidRPr="0041165F">
              <w:rPr>
                <w:sz w:val="2"/>
                <w:szCs w:val="2"/>
              </w:rPr>
              <w:t>": 5,</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"Title": "</w:t>
            </w:r>
            <w:proofErr w:type="spellStart"/>
            <w:r w:rsidRPr="0041165F">
              <w:rPr>
                <w:sz w:val="2"/>
                <w:szCs w:val="2"/>
              </w:rPr>
              <w:t>Nordvest</w:t>
            </w:r>
            <w:proofErr w:type="spellEnd"/>
            <w:r w:rsidRPr="0041165F">
              <w:rPr>
                <w:sz w:val="2"/>
                <w:szCs w:val="2"/>
              </w:rPr>
              <w:t>",</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"Description":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"Id": 3,</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"Title": "</w:t>
            </w:r>
            <w:proofErr w:type="spellStart"/>
            <w:r w:rsidRPr="0041165F">
              <w:rPr>
                <w:sz w:val="2"/>
                <w:szCs w:val="2"/>
              </w:rPr>
              <w:t>Hovedpersons</w:t>
            </w:r>
            <w:proofErr w:type="spellEnd"/>
            <w:r w:rsidRPr="0041165F">
              <w:rPr>
                <w:sz w:val="2"/>
                <w:szCs w:val="2"/>
              </w:rPr>
              <w:t xml:space="preserve"> mand: Alfred",</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"Description":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"Value": "Alfred",</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Color</w:t>
            </w:r>
            <w:proofErr w:type="spellEnd"/>
            <w:r w:rsidRPr="0041165F">
              <w:rPr>
                <w:sz w:val="2"/>
                <w:szCs w:val="2"/>
              </w:rPr>
              <w:t>": "55FFFF",</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Searchstring</w:t>
            </w:r>
            <w:proofErr w:type="spellEnd"/>
            <w:r w:rsidRPr="0041165F">
              <w:rPr>
                <w:sz w:val="2"/>
                <w:szCs w:val="2"/>
              </w:rPr>
              <w:t>":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"Id": 4,</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"Title": "</w:t>
            </w:r>
            <w:proofErr w:type="spellStart"/>
            <w:r w:rsidRPr="0041165F">
              <w:rPr>
                <w:sz w:val="2"/>
                <w:szCs w:val="2"/>
              </w:rPr>
              <w:t>Steder</w:t>
            </w:r>
            <w:proofErr w:type="spellEnd"/>
            <w:r w:rsidRPr="0041165F">
              <w:rPr>
                <w:sz w:val="2"/>
                <w:szCs w:val="2"/>
              </w:rPr>
              <w:t>",</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"Description":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41165F">
              <w:rPr>
                <w:sz w:val="2"/>
                <w:szCs w:val="2"/>
              </w:rPr>
              <w:t>}</w:t>
            </w:r>
          </w:p>
        </w:tc>
        <w:tc>
          <w:tcPr>
            <w:tcW w:w="915" w:type="pct"/>
          </w:tcPr>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"Value":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Color</w:t>
            </w:r>
            <w:proofErr w:type="spellEnd"/>
            <w:r w:rsidRPr="0041165F">
              <w:rPr>
                <w:sz w:val="2"/>
                <w:szCs w:val="2"/>
              </w:rPr>
              <w:t>": "552244",</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"Symbol":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IsEnabled</w:t>
            </w:r>
            <w:proofErr w:type="spellEnd"/>
            <w:r w:rsidRPr="0041165F">
              <w:rPr>
                <w:sz w:val="2"/>
                <w:szCs w:val="2"/>
              </w:rPr>
              <w:t>": 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IsSearchable</w:t>
            </w:r>
            <w:proofErr w:type="spellEnd"/>
            <w:r w:rsidRPr="0041165F">
              <w:rPr>
                <w:sz w:val="2"/>
                <w:szCs w:val="2"/>
              </w:rPr>
              <w:t>": 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Searchstring</w:t>
            </w:r>
            <w:proofErr w:type="spellEnd"/>
            <w:r w:rsidRPr="0041165F">
              <w:rPr>
                <w:sz w:val="2"/>
                <w:szCs w:val="2"/>
              </w:rPr>
              <w:t>":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IsGroup</w:t>
            </w:r>
            <w:proofErr w:type="spellEnd"/>
            <w:r w:rsidRPr="0041165F">
              <w:rPr>
                <w:sz w:val="2"/>
                <w:szCs w:val="2"/>
              </w:rPr>
              <w:t>": 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IsChildrenOrdered</w:t>
            </w:r>
            <w:proofErr w:type="spellEnd"/>
            <w:r w:rsidRPr="0041165F">
              <w:rPr>
                <w:sz w:val="2"/>
                <w:szCs w:val="2"/>
              </w:rPr>
              <w:t>": 0,</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OrderNo</w:t>
            </w:r>
            <w:proofErr w:type="spellEnd"/>
            <w:r w:rsidRPr="0041165F">
              <w:rPr>
                <w:sz w:val="2"/>
                <w:szCs w:val="2"/>
              </w:rPr>
              <w:t>": 2,</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"Aspects":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"Id": 5,</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"Title": "</w:t>
            </w:r>
            <w:proofErr w:type="spellStart"/>
            <w:r w:rsidRPr="0041165F">
              <w:rPr>
                <w:sz w:val="2"/>
                <w:szCs w:val="2"/>
              </w:rPr>
              <w:t>Nordvest</w:t>
            </w:r>
            <w:proofErr w:type="spellEnd"/>
            <w:r w:rsidRPr="0041165F">
              <w:rPr>
                <w:sz w:val="2"/>
                <w:szCs w:val="2"/>
              </w:rPr>
              <w:t>",</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"Description":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"Value": "Anna",</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Color</w:t>
            </w:r>
            <w:proofErr w:type="spellEnd"/>
            <w:r w:rsidRPr="0041165F">
              <w:rPr>
                <w:sz w:val="2"/>
                <w:szCs w:val="2"/>
              </w:rPr>
              <w:t>": "5511FF",</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Searchstring</w:t>
            </w:r>
            <w:proofErr w:type="spellEnd"/>
            <w:r w:rsidRPr="0041165F">
              <w:rPr>
                <w:sz w:val="2"/>
                <w:szCs w:val="2"/>
              </w:rPr>
              <w:t>":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"Id": 6,</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"Title": "Annas </w:t>
            </w:r>
            <w:proofErr w:type="spellStart"/>
            <w:r w:rsidRPr="0041165F">
              <w:rPr>
                <w:sz w:val="2"/>
                <w:szCs w:val="2"/>
              </w:rPr>
              <w:t>arbejdsplads</w:t>
            </w:r>
            <w:proofErr w:type="spellEnd"/>
            <w:r w:rsidRPr="0041165F">
              <w:rPr>
                <w:sz w:val="2"/>
                <w:szCs w:val="2"/>
              </w:rPr>
              <w:t>",</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"Description":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"Value": "Alfred",</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Color</w:t>
            </w:r>
            <w:proofErr w:type="spellEnd"/>
            <w:r w:rsidRPr="0041165F">
              <w:rPr>
                <w:sz w:val="2"/>
                <w:szCs w:val="2"/>
              </w:rPr>
              <w:t>": "55FFFF",</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Searchstring</w:t>
            </w:r>
            <w:proofErr w:type="spellEnd"/>
            <w:r w:rsidRPr="0041165F">
              <w:rPr>
                <w:sz w:val="2"/>
                <w:szCs w:val="2"/>
              </w:rPr>
              <w:t>":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"Id": 7,</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"Title": "</w:t>
            </w:r>
            <w:proofErr w:type="spellStart"/>
            <w:r w:rsidRPr="0041165F">
              <w:rPr>
                <w:sz w:val="2"/>
                <w:szCs w:val="2"/>
              </w:rPr>
              <w:t>Hemmeligheder</w:t>
            </w:r>
            <w:proofErr w:type="spellEnd"/>
            <w:r w:rsidRPr="0041165F">
              <w:rPr>
                <w:sz w:val="2"/>
                <w:szCs w:val="2"/>
              </w:rPr>
              <w:t>",</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"Description":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"Value":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Color</w:t>
            </w:r>
            <w:proofErr w:type="spellEnd"/>
            <w:r w:rsidRPr="0041165F">
              <w:rPr>
                <w:sz w:val="2"/>
                <w:szCs w:val="2"/>
              </w:rPr>
              <w:t>": "FF00FF",</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"Symbol":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IsEnabled</w:t>
            </w:r>
            <w:proofErr w:type="spellEnd"/>
            <w:r w:rsidRPr="0041165F">
              <w:rPr>
                <w:sz w:val="2"/>
                <w:szCs w:val="2"/>
              </w:rPr>
              <w:t>": 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IsSearchable</w:t>
            </w:r>
            <w:proofErr w:type="spellEnd"/>
            <w:r w:rsidRPr="0041165F">
              <w:rPr>
                <w:sz w:val="2"/>
                <w:szCs w:val="2"/>
              </w:rPr>
              <w:t>": 0,</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IsGroup</w:t>
            </w:r>
            <w:proofErr w:type="spellEnd"/>
            <w:r w:rsidRPr="0041165F">
              <w:rPr>
                <w:sz w:val="2"/>
                <w:szCs w:val="2"/>
              </w:rPr>
              <w:t>": 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IsChildrenOrdered</w:t>
            </w:r>
            <w:proofErr w:type="spellEnd"/>
            <w:r w:rsidRPr="0041165F">
              <w:rPr>
                <w:sz w:val="2"/>
                <w:szCs w:val="2"/>
              </w:rPr>
              <w:t>": 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OrderNo</w:t>
            </w:r>
            <w:proofErr w:type="spellEnd"/>
            <w:r w:rsidRPr="0041165F">
              <w:rPr>
                <w:sz w:val="2"/>
                <w:szCs w:val="2"/>
              </w:rPr>
              <w:t>": 3,</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"Aspects":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"Id": 8,</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"Title": "</w:t>
            </w:r>
            <w:proofErr w:type="spellStart"/>
            <w:r w:rsidRPr="0041165F">
              <w:rPr>
                <w:sz w:val="2"/>
                <w:szCs w:val="2"/>
              </w:rPr>
              <w:t>Hemmelighed</w:t>
            </w:r>
            <w:proofErr w:type="spellEnd"/>
            <w:r w:rsidRPr="0041165F">
              <w:rPr>
                <w:sz w:val="2"/>
                <w:szCs w:val="2"/>
              </w:rPr>
              <w:t xml:space="preserve"> 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"Description":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"Value": "</w:t>
            </w:r>
            <w:proofErr w:type="spellStart"/>
            <w:r w:rsidRPr="0041165F">
              <w:rPr>
                <w:sz w:val="2"/>
                <w:szCs w:val="2"/>
              </w:rPr>
              <w:t>Hemmelighed</w:t>
            </w:r>
            <w:proofErr w:type="spellEnd"/>
            <w:r w:rsidRPr="0041165F">
              <w:rPr>
                <w:sz w:val="2"/>
                <w:szCs w:val="2"/>
              </w:rPr>
              <w:t xml:space="preserve"> 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Color</w:t>
            </w:r>
            <w:proofErr w:type="spellEnd"/>
            <w:r w:rsidRPr="0041165F">
              <w:rPr>
                <w:sz w:val="2"/>
                <w:szCs w:val="2"/>
              </w:rPr>
              <w:t>": "772277",</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OrderNo</w:t>
            </w:r>
            <w:proofErr w:type="spellEnd"/>
            <w:r w:rsidRPr="0041165F">
              <w:rPr>
                <w:sz w:val="2"/>
                <w:szCs w:val="2"/>
              </w:rPr>
              <w:t>": 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"Phases":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"Id": 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"Title": "Hint",</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"Description":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OrderNo</w:t>
            </w:r>
            <w:proofErr w:type="spellEnd"/>
            <w:r w:rsidRPr="0041165F">
              <w:rPr>
                <w:sz w:val="2"/>
                <w:szCs w:val="2"/>
              </w:rPr>
              <w:t>": 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"Id": 2,</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"Title": "</w:t>
            </w:r>
            <w:proofErr w:type="spellStart"/>
            <w:r w:rsidRPr="0041165F">
              <w:rPr>
                <w:sz w:val="2"/>
                <w:szCs w:val="2"/>
              </w:rPr>
              <w:t>Berøring</w:t>
            </w:r>
            <w:proofErr w:type="spellEnd"/>
            <w:r w:rsidRPr="0041165F">
              <w:rPr>
                <w:sz w:val="2"/>
                <w:szCs w:val="2"/>
              </w:rPr>
              <w:t>",</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"Description":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OrderNo</w:t>
            </w:r>
            <w:proofErr w:type="spellEnd"/>
            <w:r w:rsidRPr="0041165F">
              <w:rPr>
                <w:sz w:val="2"/>
                <w:szCs w:val="2"/>
              </w:rPr>
              <w:t>": 2</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"Id": 3,</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"Title": "</w:t>
            </w:r>
            <w:proofErr w:type="spellStart"/>
            <w:r w:rsidRPr="0041165F">
              <w:rPr>
                <w:sz w:val="2"/>
                <w:szCs w:val="2"/>
              </w:rPr>
              <w:t>Udfoldelse</w:t>
            </w:r>
            <w:proofErr w:type="spellEnd"/>
            <w:r w:rsidRPr="0041165F">
              <w:rPr>
                <w:sz w:val="2"/>
                <w:szCs w:val="2"/>
              </w:rPr>
              <w:t>",</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"Description":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OrderNo</w:t>
            </w:r>
            <w:proofErr w:type="spellEnd"/>
            <w:r w:rsidRPr="0041165F">
              <w:rPr>
                <w:sz w:val="2"/>
                <w:szCs w:val="2"/>
              </w:rPr>
              <w:t>": 3</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"Id": 9,</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"Title": "</w:t>
            </w:r>
            <w:proofErr w:type="spellStart"/>
            <w:r w:rsidRPr="0041165F">
              <w:rPr>
                <w:sz w:val="2"/>
                <w:szCs w:val="2"/>
              </w:rPr>
              <w:t>Hemmelighed</w:t>
            </w:r>
            <w:proofErr w:type="spellEnd"/>
            <w:r w:rsidRPr="0041165F">
              <w:rPr>
                <w:sz w:val="2"/>
                <w:szCs w:val="2"/>
              </w:rPr>
              <w:t xml:space="preserve"> 2",</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"Description":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"Value": "</w:t>
            </w:r>
            <w:proofErr w:type="spellStart"/>
            <w:r w:rsidRPr="0041165F">
              <w:rPr>
                <w:sz w:val="2"/>
                <w:szCs w:val="2"/>
              </w:rPr>
              <w:t>Hemmelighed</w:t>
            </w:r>
            <w:proofErr w:type="spellEnd"/>
            <w:r w:rsidRPr="0041165F">
              <w:rPr>
                <w:sz w:val="2"/>
                <w:szCs w:val="2"/>
              </w:rPr>
              <w:t xml:space="preserve"> 2",</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Color</w:t>
            </w:r>
            <w:proofErr w:type="spellEnd"/>
            <w:r w:rsidRPr="0041165F">
              <w:rPr>
                <w:sz w:val="2"/>
                <w:szCs w:val="2"/>
              </w:rPr>
              <w:t>": "55FFFF",</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Searchstring</w:t>
            </w:r>
            <w:proofErr w:type="spellEnd"/>
            <w:r w:rsidRPr="0041165F">
              <w:rPr>
                <w:sz w:val="2"/>
                <w:szCs w:val="2"/>
              </w:rPr>
              <w:t>":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OrderNo</w:t>
            </w:r>
            <w:proofErr w:type="spellEnd"/>
            <w:r w:rsidRPr="0041165F">
              <w:rPr>
                <w:sz w:val="2"/>
                <w:szCs w:val="2"/>
              </w:rPr>
              <w:t>": 2,</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"Phases":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"Id": 4,</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"Title": "Hint",</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"Description":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OrderNo</w:t>
            </w:r>
            <w:proofErr w:type="spellEnd"/>
            <w:r w:rsidRPr="0041165F">
              <w:rPr>
                <w:sz w:val="2"/>
                <w:szCs w:val="2"/>
              </w:rPr>
              <w:t>": 1</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"Id": 5,</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"Title": "</w:t>
            </w:r>
            <w:proofErr w:type="spellStart"/>
            <w:r w:rsidRPr="0041165F">
              <w:rPr>
                <w:sz w:val="2"/>
                <w:szCs w:val="2"/>
              </w:rPr>
              <w:t>Berøring</w:t>
            </w:r>
            <w:proofErr w:type="spellEnd"/>
            <w:r w:rsidRPr="0041165F">
              <w:rPr>
                <w:sz w:val="2"/>
                <w:szCs w:val="2"/>
              </w:rPr>
              <w:t>",</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"Description":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OrderNo</w:t>
            </w:r>
            <w:proofErr w:type="spellEnd"/>
            <w:r w:rsidRPr="0041165F">
              <w:rPr>
                <w:sz w:val="2"/>
                <w:szCs w:val="2"/>
              </w:rPr>
              <w:t>": 2</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"Id": 6,</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"Title": "</w:t>
            </w:r>
            <w:proofErr w:type="spellStart"/>
            <w:r w:rsidRPr="0041165F">
              <w:rPr>
                <w:sz w:val="2"/>
                <w:szCs w:val="2"/>
              </w:rPr>
              <w:t>Udfoldelse</w:t>
            </w:r>
            <w:proofErr w:type="spellEnd"/>
            <w:r w:rsidRPr="0041165F">
              <w:rPr>
                <w:sz w:val="2"/>
                <w:szCs w:val="2"/>
              </w:rPr>
              <w:t>",</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"Description":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roofErr w:type="spellStart"/>
            <w:r w:rsidRPr="0041165F">
              <w:rPr>
                <w:sz w:val="2"/>
                <w:szCs w:val="2"/>
              </w:rPr>
              <w:t>OrderNo</w:t>
            </w:r>
            <w:proofErr w:type="spellEnd"/>
            <w:r w:rsidRPr="0041165F">
              <w:rPr>
                <w:sz w:val="2"/>
                <w:szCs w:val="2"/>
              </w:rPr>
              <w:t>": 3</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r w:rsidRPr="0041165F">
              <w:rPr>
                <w:sz w:val="2"/>
                <w:szCs w:val="2"/>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2"/>
              </w:rPr>
            </w:pPr>
          </w:p>
        </w:tc>
      </w:tr>
      <w:tr w:rsidR="00947AF8" w:rsidRPr="008C15A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474" w:type="pct"/>
          </w:tcPr>
          <w:p w:rsidR="00947AF8" w:rsidRPr="008C15A7" w:rsidRDefault="00947AF8" w:rsidP="00B01900">
            <w:pPr>
              <w:rPr>
                <w:sz w:val="16"/>
                <w:szCs w:val="16"/>
              </w:rPr>
            </w:pPr>
            <w:r w:rsidRPr="008C15A7">
              <w:rPr>
                <w:sz w:val="16"/>
                <w:szCs w:val="16"/>
              </w:rPr>
              <w:t>Section</w:t>
            </w:r>
          </w:p>
        </w:tc>
        <w:tc>
          <w:tcPr>
            <w:tcW w:w="624" w:type="pct"/>
          </w:tcPr>
          <w:p w:rsidR="00947AF8" w:rsidRPr="008C15A7" w:rsidRDefault="008840E3" w:rsidP="00B0190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Account</w:t>
            </w:r>
          </w:p>
        </w:tc>
        <w:tc>
          <w:tcPr>
            <w:tcW w:w="550" w:type="pct"/>
          </w:tcPr>
          <w:p w:rsidR="00947AF8" w:rsidRPr="008C15A7" w:rsidRDefault="008840E3" w:rsidP="00B0190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Work</w:t>
            </w:r>
          </w:p>
        </w:tc>
        <w:tc>
          <w:tcPr>
            <w:tcW w:w="1603" w:type="pct"/>
          </w:tcPr>
          <w:p w:rsidR="00947AF8" w:rsidRPr="008C15A7" w:rsidRDefault="00947AF8" w:rsidP="00B01900">
            <w:pPr>
              <w:cnfStyle w:val="000000000000" w:firstRow="0" w:lastRow="0" w:firstColumn="0" w:lastColumn="0" w:oddVBand="0" w:evenVBand="0" w:oddHBand="0" w:evenHBand="0" w:firstRowFirstColumn="0" w:firstRowLastColumn="0" w:lastRowFirstColumn="0" w:lastRowLastColumn="0"/>
              <w:rPr>
                <w:sz w:val="16"/>
                <w:szCs w:val="16"/>
              </w:rPr>
            </w:pPr>
            <w:r w:rsidRPr="008C15A7">
              <w:rPr>
                <w:sz w:val="16"/>
                <w:szCs w:val="16"/>
              </w:rPr>
              <w:t>Section</w:t>
            </w:r>
          </w:p>
          <w:p w:rsidR="00947AF8" w:rsidRDefault="00947AF8" w:rsidP="00B01900">
            <w:pPr>
              <w:cnfStyle w:val="000000000000" w:firstRow="0" w:lastRow="0" w:firstColumn="0" w:lastColumn="0" w:oddVBand="0" w:evenVBand="0" w:oddHBand="0" w:evenHBand="0" w:firstRowFirstColumn="0" w:firstRowLastColumn="0" w:lastRowFirstColumn="0" w:lastRowLastColumn="0"/>
              <w:rPr>
                <w:sz w:val="16"/>
                <w:szCs w:val="16"/>
              </w:rPr>
            </w:pPr>
            <w:r w:rsidRPr="008C15A7">
              <w:rPr>
                <w:sz w:val="16"/>
                <w:szCs w:val="16"/>
              </w:rPr>
              <w:t xml:space="preserve">     </w:t>
            </w:r>
            <w:r w:rsidR="008840E3">
              <w:rPr>
                <w:sz w:val="16"/>
                <w:szCs w:val="16"/>
              </w:rPr>
              <w:t xml:space="preserve"> </w:t>
            </w:r>
            <w:r w:rsidRPr="008C15A7">
              <w:rPr>
                <w:sz w:val="16"/>
                <w:szCs w:val="16"/>
              </w:rPr>
              <w:sym w:font="Wingdings 3" w:char="F039"/>
            </w:r>
            <w:r w:rsidRPr="008C15A7">
              <w:rPr>
                <w:sz w:val="16"/>
                <w:szCs w:val="16"/>
              </w:rPr>
              <w:t xml:space="preserve">  Section (children)</w:t>
            </w:r>
          </w:p>
          <w:p w:rsidR="008840E3" w:rsidRPr="008C15A7" w:rsidRDefault="008840E3" w:rsidP="00B01900">
            <w:pPr>
              <w:cnfStyle w:val="000000000000" w:firstRow="0" w:lastRow="0" w:firstColumn="0" w:lastColumn="0" w:oddVBand="0" w:evenVBand="0" w:oddHBand="0" w:evenHBand="0" w:firstRowFirstColumn="0" w:firstRowLastColumn="0" w:lastRowFirstColumn="0" w:lastRowLastColumn="0"/>
              <w:rPr>
                <w:sz w:val="16"/>
                <w:szCs w:val="16"/>
              </w:rPr>
            </w:pPr>
            <w:r w:rsidRPr="008C15A7">
              <w:rPr>
                <w:sz w:val="16"/>
                <w:szCs w:val="16"/>
              </w:rPr>
              <w:t xml:space="preserve">     </w:t>
            </w:r>
            <w:r>
              <w:rPr>
                <w:sz w:val="16"/>
                <w:szCs w:val="16"/>
              </w:rPr>
              <w:t xml:space="preserve"> </w:t>
            </w:r>
            <w:r w:rsidRPr="008C15A7">
              <w:rPr>
                <w:sz w:val="16"/>
                <w:szCs w:val="16"/>
              </w:rPr>
              <w:sym w:font="Wingdings 3" w:char="F039"/>
            </w:r>
            <w:r w:rsidRPr="008C15A7">
              <w:rPr>
                <w:sz w:val="16"/>
                <w:szCs w:val="16"/>
              </w:rPr>
              <w:t xml:space="preserve">  </w:t>
            </w:r>
            <w:proofErr w:type="spellStart"/>
            <w:r w:rsidR="0030111D">
              <w:rPr>
                <w:sz w:val="16"/>
                <w:szCs w:val="16"/>
              </w:rPr>
              <w:t>AspectO</w:t>
            </w:r>
            <w:r w:rsidR="0030111D" w:rsidRPr="0030111D">
              <w:rPr>
                <w:sz w:val="16"/>
                <w:szCs w:val="16"/>
              </w:rPr>
              <w:t>ccurrence</w:t>
            </w:r>
            <w:proofErr w:type="spellEnd"/>
          </w:p>
        </w:tc>
        <w:tc>
          <w:tcPr>
            <w:tcW w:w="834" w:type="pct"/>
          </w:tcPr>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"Sections":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"Id": 1,</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SectionLevel</w:t>
            </w:r>
            <w:proofErr w:type="spellEnd"/>
            <w:r w:rsidRPr="002B1896">
              <w:rPr>
                <w:sz w:val="2"/>
                <w:szCs w:val="16"/>
              </w:rPr>
              <w:t>": 4,</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StartPos</w:t>
            </w:r>
            <w:proofErr w:type="spellEnd"/>
            <w:r w:rsidRPr="002B1896">
              <w:rPr>
                <w:sz w:val="2"/>
                <w:szCs w:val="16"/>
              </w:rPr>
              <w:t>": 0,</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"Length": 0,</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"Entry": 1,</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"Position": 1,</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AspectOccurrence</w:t>
            </w:r>
            <w:proofErr w:type="spellEnd"/>
            <w:r w:rsidRPr="002B1896">
              <w:rPr>
                <w:sz w:val="2"/>
                <w:szCs w:val="16"/>
              </w:rPr>
              <w:t>":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"Aspect": 8,</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"Phase": 1</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"Aspect": 1</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"Aspect": 2</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ChildSections</w:t>
            </w:r>
            <w:proofErr w:type="spellEnd"/>
            <w:r w:rsidRPr="002B1896">
              <w:rPr>
                <w:sz w:val="2"/>
                <w:szCs w:val="16"/>
              </w:rPr>
              <w:t>":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"Id": 2,</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SectionLevel</w:t>
            </w:r>
            <w:proofErr w:type="spellEnd"/>
            <w:r w:rsidRPr="002B1896">
              <w:rPr>
                <w:sz w:val="2"/>
                <w:szCs w:val="16"/>
              </w:rPr>
              <w:t>": 5,</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StartPos</w:t>
            </w:r>
            <w:proofErr w:type="spellEnd"/>
            <w:r w:rsidRPr="002B1896">
              <w:rPr>
                <w:sz w:val="2"/>
                <w:szCs w:val="16"/>
              </w:rPr>
              <w:t>": 0,</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"Length": 100,</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"Entry": 1,</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"Position": 1,</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ChildSections</w:t>
            </w:r>
            <w:proofErr w:type="spellEnd"/>
            <w:r w:rsidRPr="002B1896">
              <w:rPr>
                <w:sz w:val="2"/>
                <w:szCs w:val="16"/>
              </w:rPr>
              <w:t>":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"Id": 3,</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SectionLevel</w:t>
            </w:r>
            <w:proofErr w:type="spellEnd"/>
            <w:r w:rsidRPr="002B1896">
              <w:rPr>
                <w:sz w:val="2"/>
                <w:szCs w:val="16"/>
              </w:rPr>
              <w:t>": 6,</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StartPos</w:t>
            </w:r>
            <w:proofErr w:type="spellEnd"/>
            <w:r w:rsidRPr="002B1896">
              <w:rPr>
                <w:sz w:val="2"/>
                <w:szCs w:val="16"/>
              </w:rPr>
              <w:t>": 0,</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"Length": 20,</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"Entry": 1,</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"Position": 1</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"Id": 4,</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SectionLevel</w:t>
            </w:r>
            <w:proofErr w:type="spellEnd"/>
            <w:r w:rsidRPr="002B1896">
              <w:rPr>
                <w:sz w:val="2"/>
                <w:szCs w:val="16"/>
              </w:rPr>
              <w:t>": 6,</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StartPos</w:t>
            </w:r>
            <w:proofErr w:type="spellEnd"/>
            <w:r w:rsidRPr="002B1896">
              <w:rPr>
                <w:sz w:val="2"/>
                <w:szCs w:val="16"/>
              </w:rPr>
              <w:t>": 0,</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"Length": 30,</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"Entry": 1,</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"Position": 2</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"Id": 5,</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SectionLevel</w:t>
            </w:r>
            <w:proofErr w:type="spellEnd"/>
            <w:r w:rsidRPr="002B1896">
              <w:rPr>
                <w:sz w:val="2"/>
                <w:szCs w:val="16"/>
              </w:rPr>
              <w:t>": 5,</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StartPos</w:t>
            </w:r>
            <w:proofErr w:type="spellEnd"/>
            <w:r w:rsidRPr="002B1896">
              <w:rPr>
                <w:sz w:val="2"/>
                <w:szCs w:val="16"/>
              </w:rPr>
              <w:t>": 0,</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"Length": 200,</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"Entry": 1,</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"Position": 2</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"Id": 6,</w:t>
            </w:r>
          </w:p>
          <w:p w:rsidR="00947AF8" w:rsidRPr="0041165F"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w:t>
            </w:r>
          </w:p>
        </w:tc>
        <w:tc>
          <w:tcPr>
            <w:tcW w:w="915" w:type="pct"/>
          </w:tcPr>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SectionLevel</w:t>
            </w:r>
            <w:proofErr w:type="spellEnd"/>
            <w:r w:rsidRPr="002B1896">
              <w:rPr>
                <w:sz w:val="2"/>
                <w:szCs w:val="16"/>
              </w:rPr>
              <w:t>": 5,</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StartPos</w:t>
            </w:r>
            <w:proofErr w:type="spellEnd"/>
            <w:r w:rsidRPr="002B1896">
              <w:rPr>
                <w:sz w:val="2"/>
                <w:szCs w:val="16"/>
              </w:rPr>
              <w:t>": 0,</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"Length": 300,</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"Entry": 1,</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"Position": 3</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"Id": 7,</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SectionLevel</w:t>
            </w:r>
            <w:proofErr w:type="spellEnd"/>
            <w:r w:rsidRPr="002B1896">
              <w:rPr>
                <w:sz w:val="2"/>
                <w:szCs w:val="16"/>
              </w:rPr>
              <w:t>": 5,</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StartPos</w:t>
            </w:r>
            <w:proofErr w:type="spellEnd"/>
            <w:r w:rsidRPr="002B1896">
              <w:rPr>
                <w:sz w:val="2"/>
                <w:szCs w:val="16"/>
              </w:rPr>
              <w:t>": 0,</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"Length": 0,</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"Entry": 1,</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"Position": 4</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"Id": 8,</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SectionLevel</w:t>
            </w:r>
            <w:proofErr w:type="spellEnd"/>
            <w:r w:rsidRPr="002B1896">
              <w:rPr>
                <w:sz w:val="2"/>
                <w:szCs w:val="16"/>
              </w:rPr>
              <w:t>": 4,</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StartPos</w:t>
            </w:r>
            <w:proofErr w:type="spellEnd"/>
            <w:r w:rsidRPr="002B1896">
              <w:rPr>
                <w:sz w:val="2"/>
                <w:szCs w:val="16"/>
              </w:rPr>
              <w:t>": 0,</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"Length": 0,</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"Entry": 2,</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"Position": 2,</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AspectOccurrence</w:t>
            </w:r>
            <w:proofErr w:type="spellEnd"/>
            <w:r w:rsidRPr="002B1896">
              <w:rPr>
                <w:sz w:val="2"/>
                <w:szCs w:val="16"/>
              </w:rPr>
              <w:t>":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"Aspect": 8,</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"Phase": 2</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"Id": 9,</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SectionLevel</w:t>
            </w:r>
            <w:proofErr w:type="spellEnd"/>
            <w:r w:rsidRPr="002B1896">
              <w:rPr>
                <w:sz w:val="2"/>
                <w:szCs w:val="16"/>
              </w:rPr>
              <w:t>": 4,</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StartPos</w:t>
            </w:r>
            <w:proofErr w:type="spellEnd"/>
            <w:r w:rsidRPr="002B1896">
              <w:rPr>
                <w:sz w:val="2"/>
                <w:szCs w:val="16"/>
              </w:rPr>
              <w:t>": 0,</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"Length": 0,</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"Entry": 3,</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"Position": 3</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"Id": 10,</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SectionLevel</w:t>
            </w:r>
            <w:proofErr w:type="spellEnd"/>
            <w:r w:rsidRPr="002B1896">
              <w:rPr>
                <w:sz w:val="2"/>
                <w:szCs w:val="16"/>
              </w:rPr>
              <w:t>": 4,</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StartPos</w:t>
            </w:r>
            <w:proofErr w:type="spellEnd"/>
            <w:r w:rsidRPr="002B1896">
              <w:rPr>
                <w:sz w:val="2"/>
                <w:szCs w:val="16"/>
              </w:rPr>
              <w:t>": 0,</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"Length": 0,</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"Entry": 4,</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"Position": 4,</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AspectOccurrence</w:t>
            </w:r>
            <w:proofErr w:type="spellEnd"/>
            <w:r w:rsidRPr="002B1896">
              <w:rPr>
                <w:sz w:val="2"/>
                <w:szCs w:val="16"/>
              </w:rPr>
              <w:t>":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"Aspect": 8,</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"Phase": 3</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947AF8" w:rsidRPr="0041165F" w:rsidRDefault="00947AF8" w:rsidP="00B01900">
            <w:pPr>
              <w:spacing w:before="0" w:after="0"/>
              <w:cnfStyle w:val="000000000000" w:firstRow="0" w:lastRow="0" w:firstColumn="0" w:lastColumn="0" w:oddVBand="0" w:evenVBand="0" w:oddHBand="0" w:evenHBand="0" w:firstRowFirstColumn="0" w:firstRowLastColumn="0" w:lastRowFirstColumn="0" w:lastRowLastColumn="0"/>
              <w:rPr>
                <w:sz w:val="2"/>
                <w:szCs w:val="16"/>
              </w:rPr>
            </w:pPr>
          </w:p>
        </w:tc>
      </w:tr>
      <w:tr w:rsidR="002B1896" w:rsidRPr="008C15A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474" w:type="pct"/>
          </w:tcPr>
          <w:p w:rsidR="002B1896" w:rsidRPr="008C15A7" w:rsidRDefault="002B1896" w:rsidP="00B01900">
            <w:pPr>
              <w:rPr>
                <w:sz w:val="16"/>
                <w:szCs w:val="16"/>
              </w:rPr>
            </w:pPr>
            <w:r w:rsidRPr="008C15A7">
              <w:rPr>
                <w:sz w:val="16"/>
                <w:szCs w:val="16"/>
              </w:rPr>
              <w:t>Entry</w:t>
            </w:r>
          </w:p>
        </w:tc>
        <w:tc>
          <w:tcPr>
            <w:tcW w:w="624" w:type="pct"/>
          </w:tcPr>
          <w:p w:rsidR="002B1896" w:rsidRPr="008C15A7" w:rsidRDefault="002B1896" w:rsidP="00B0190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Account</w:t>
            </w:r>
          </w:p>
        </w:tc>
        <w:tc>
          <w:tcPr>
            <w:tcW w:w="550" w:type="pct"/>
          </w:tcPr>
          <w:p w:rsidR="002B1896" w:rsidRPr="008C15A7" w:rsidRDefault="002B1896" w:rsidP="00B0190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Work</w:t>
            </w:r>
          </w:p>
        </w:tc>
        <w:tc>
          <w:tcPr>
            <w:tcW w:w="1603" w:type="pct"/>
          </w:tcPr>
          <w:p w:rsidR="002B1896" w:rsidRPr="008C15A7" w:rsidRDefault="002B1896" w:rsidP="00B01900">
            <w:pPr>
              <w:cnfStyle w:val="000000000000" w:firstRow="0" w:lastRow="0" w:firstColumn="0" w:lastColumn="0" w:oddVBand="0" w:evenVBand="0" w:oddHBand="0" w:evenHBand="0" w:firstRowFirstColumn="0" w:firstRowLastColumn="0" w:lastRowFirstColumn="0" w:lastRowLastColumn="0"/>
              <w:rPr>
                <w:sz w:val="16"/>
                <w:szCs w:val="16"/>
              </w:rPr>
            </w:pPr>
            <w:r w:rsidRPr="008C15A7">
              <w:rPr>
                <w:sz w:val="16"/>
                <w:szCs w:val="16"/>
              </w:rPr>
              <w:t>Entry</w:t>
            </w:r>
          </w:p>
          <w:p w:rsidR="002B1896" w:rsidRPr="008C15A7" w:rsidRDefault="002B1896" w:rsidP="00B01900">
            <w:pPr>
              <w:cnfStyle w:val="000000000000" w:firstRow="0" w:lastRow="0" w:firstColumn="0" w:lastColumn="0" w:oddVBand="0" w:evenVBand="0" w:oddHBand="0" w:evenHBand="0" w:firstRowFirstColumn="0" w:firstRowLastColumn="0" w:lastRowFirstColumn="0" w:lastRowLastColumn="0"/>
              <w:rPr>
                <w:sz w:val="16"/>
                <w:szCs w:val="16"/>
              </w:rPr>
            </w:pPr>
            <w:r w:rsidRPr="008C15A7">
              <w:rPr>
                <w:sz w:val="16"/>
                <w:szCs w:val="16"/>
              </w:rPr>
              <w:sym w:font="Wingdings 3" w:char="F039"/>
            </w:r>
            <w:r w:rsidRPr="008C15A7">
              <w:rPr>
                <w:sz w:val="16"/>
                <w:szCs w:val="16"/>
              </w:rPr>
              <w:t xml:space="preserve">  Entry version</w:t>
            </w:r>
          </w:p>
        </w:tc>
        <w:tc>
          <w:tcPr>
            <w:tcW w:w="1749" w:type="pct"/>
            <w:gridSpan w:val="2"/>
          </w:tcPr>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"entries":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"Id": 1,</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"Subject":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OrderNo</w:t>
            </w:r>
            <w:proofErr w:type="spellEnd"/>
            <w:r w:rsidRPr="002B1896">
              <w:rPr>
                <w:sz w:val="2"/>
                <w:szCs w:val="16"/>
              </w:rPr>
              <w:t>": 1,</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"Extract": "Ellen </w:t>
            </w:r>
            <w:proofErr w:type="spellStart"/>
            <w:r w:rsidRPr="002B1896">
              <w:rPr>
                <w:sz w:val="2"/>
                <w:szCs w:val="16"/>
              </w:rPr>
              <w:t>er</w:t>
            </w:r>
            <w:proofErr w:type="spellEnd"/>
            <w:r w:rsidRPr="002B1896">
              <w:rPr>
                <w:sz w:val="2"/>
                <w:szCs w:val="16"/>
              </w:rPr>
              <w:t xml:space="preserve"> sent </w:t>
            </w:r>
            <w:proofErr w:type="spellStart"/>
            <w:r w:rsidRPr="002B1896">
              <w:rPr>
                <w:sz w:val="2"/>
                <w:szCs w:val="16"/>
              </w:rPr>
              <w:t>på</w:t>
            </w:r>
            <w:proofErr w:type="spellEnd"/>
            <w:r w:rsidRPr="002B1896">
              <w:rPr>
                <w:sz w:val="2"/>
                <w:szCs w:val="16"/>
              </w:rPr>
              <w:t xml:space="preserve"> den. Hun </w:t>
            </w:r>
            <w:proofErr w:type="spellStart"/>
            <w:r w:rsidRPr="002B1896">
              <w:rPr>
                <w:sz w:val="2"/>
                <w:szCs w:val="16"/>
              </w:rPr>
              <w:t>haster</w:t>
            </w:r>
            <w:proofErr w:type="spellEnd"/>
            <w:r w:rsidRPr="002B1896">
              <w:rPr>
                <w:sz w:val="2"/>
                <w:szCs w:val="16"/>
              </w:rPr>
              <w:t xml:space="preserve"> </w:t>
            </w:r>
            <w:proofErr w:type="spellStart"/>
            <w:r w:rsidRPr="002B1896">
              <w:rPr>
                <w:sz w:val="2"/>
                <w:szCs w:val="16"/>
              </w:rPr>
              <w:t>igennem</w:t>
            </w:r>
            <w:proofErr w:type="spellEnd"/>
            <w:r w:rsidRPr="002B1896">
              <w:rPr>
                <w:sz w:val="2"/>
                <w:szCs w:val="16"/>
              </w:rPr>
              <w:t xml:space="preserve"> den lyse </w:t>
            </w:r>
            <w:proofErr w:type="spellStart"/>
            <w:r w:rsidRPr="002B1896">
              <w:rPr>
                <w:sz w:val="2"/>
                <w:szCs w:val="16"/>
              </w:rPr>
              <w:t>atriumgård</w:t>
            </w:r>
            <w:proofErr w:type="spellEnd"/>
            <w:r w:rsidRPr="002B1896">
              <w:rPr>
                <w:sz w:val="2"/>
                <w:szCs w:val="16"/>
              </w:rPr>
              <w:t xml:space="preserve"> </w:t>
            </w:r>
            <w:proofErr w:type="spellStart"/>
            <w:r w:rsidRPr="002B1896">
              <w:rPr>
                <w:sz w:val="2"/>
                <w:szCs w:val="16"/>
              </w:rPr>
              <w:t>på</w:t>
            </w:r>
            <w:proofErr w:type="spellEnd"/>
            <w:r w:rsidRPr="002B1896">
              <w:rPr>
                <w:sz w:val="2"/>
                <w:szCs w:val="16"/>
              </w:rPr>
              <w:t xml:space="preserve"> Ny </w:t>
            </w:r>
            <w:proofErr w:type="spellStart"/>
            <w:r w:rsidRPr="002B1896">
              <w:rPr>
                <w:sz w:val="2"/>
                <w:szCs w:val="16"/>
              </w:rPr>
              <w:t>Odenses</w:t>
            </w:r>
            <w:proofErr w:type="spellEnd"/>
            <w:r w:rsidRPr="002B1896">
              <w:rPr>
                <w:sz w:val="2"/>
                <w:szCs w:val="16"/>
              </w:rPr>
              <w:t xml:space="preserve"> IT </w:t>
            </w:r>
            <w:proofErr w:type="spellStart"/>
            <w:r w:rsidRPr="002B1896">
              <w:rPr>
                <w:sz w:val="2"/>
                <w:szCs w:val="16"/>
              </w:rPr>
              <w:t>universitet</w:t>
            </w:r>
            <w:proofErr w:type="spellEnd"/>
            <w:r w:rsidRPr="002B1896">
              <w:rPr>
                <w:sz w:val="2"/>
                <w:szCs w:val="16"/>
              </w:rPr>
              <w:t>."</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"Id": 2,</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"Subject":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OrderNo</w:t>
            </w:r>
            <w:proofErr w:type="spellEnd"/>
            <w:r w:rsidRPr="002B1896">
              <w:rPr>
                <w:sz w:val="2"/>
                <w:szCs w:val="16"/>
              </w:rPr>
              <w:t>": 2,</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"Extract": "Hele </w:t>
            </w:r>
            <w:proofErr w:type="spellStart"/>
            <w:r w:rsidRPr="002B1896">
              <w:rPr>
                <w:sz w:val="2"/>
                <w:szCs w:val="16"/>
              </w:rPr>
              <w:t>vejen</w:t>
            </w:r>
            <w:proofErr w:type="spellEnd"/>
            <w:r w:rsidRPr="002B1896">
              <w:rPr>
                <w:sz w:val="2"/>
                <w:szCs w:val="16"/>
              </w:rPr>
              <w:t xml:space="preserve"> </w:t>
            </w:r>
            <w:proofErr w:type="spellStart"/>
            <w:r w:rsidRPr="002B1896">
              <w:rPr>
                <w:sz w:val="2"/>
                <w:szCs w:val="16"/>
              </w:rPr>
              <w:t>rundt</w:t>
            </w:r>
            <w:proofErr w:type="spellEnd"/>
            <w:r w:rsidRPr="002B1896">
              <w:rPr>
                <w:sz w:val="2"/>
                <w:szCs w:val="16"/>
              </w:rPr>
              <w:t xml:space="preserve"> om </w:t>
            </w:r>
            <w:proofErr w:type="spellStart"/>
            <w:r w:rsidRPr="002B1896">
              <w:rPr>
                <w:sz w:val="2"/>
                <w:szCs w:val="16"/>
              </w:rPr>
              <w:t>plejehjemmet</w:t>
            </w:r>
            <w:proofErr w:type="spellEnd"/>
            <w:r w:rsidRPr="002B1896">
              <w:rPr>
                <w:sz w:val="2"/>
                <w:szCs w:val="16"/>
              </w:rPr>
              <w:t xml:space="preserve"> </w:t>
            </w:r>
            <w:proofErr w:type="spellStart"/>
            <w:r w:rsidRPr="002B1896">
              <w:rPr>
                <w:sz w:val="2"/>
                <w:szCs w:val="16"/>
              </w:rPr>
              <w:t>er</w:t>
            </w:r>
            <w:proofErr w:type="spellEnd"/>
            <w:r w:rsidRPr="002B1896">
              <w:rPr>
                <w:sz w:val="2"/>
                <w:szCs w:val="16"/>
              </w:rPr>
              <w:t xml:space="preserve"> der </w:t>
            </w:r>
            <w:proofErr w:type="spellStart"/>
            <w:r w:rsidRPr="002B1896">
              <w:rPr>
                <w:sz w:val="2"/>
                <w:szCs w:val="16"/>
              </w:rPr>
              <w:t>anlagt</w:t>
            </w:r>
            <w:proofErr w:type="spellEnd"/>
            <w:r w:rsidRPr="002B1896">
              <w:rPr>
                <w:sz w:val="2"/>
                <w:szCs w:val="16"/>
              </w:rPr>
              <w:t xml:space="preserve"> </w:t>
            </w:r>
            <w:proofErr w:type="spellStart"/>
            <w:r w:rsidRPr="002B1896">
              <w:rPr>
                <w:sz w:val="2"/>
                <w:szCs w:val="16"/>
              </w:rPr>
              <w:t>en</w:t>
            </w:r>
            <w:proofErr w:type="spellEnd"/>
            <w:r w:rsidRPr="002B1896">
              <w:rPr>
                <w:sz w:val="2"/>
                <w:szCs w:val="16"/>
              </w:rPr>
              <w:t xml:space="preserve"> </w:t>
            </w:r>
            <w:proofErr w:type="spellStart"/>
            <w:r w:rsidRPr="002B1896">
              <w:rPr>
                <w:sz w:val="2"/>
                <w:szCs w:val="16"/>
              </w:rPr>
              <w:t>stor</w:t>
            </w:r>
            <w:proofErr w:type="spellEnd"/>
            <w:r w:rsidRPr="002B1896">
              <w:rPr>
                <w:sz w:val="2"/>
                <w:szCs w:val="16"/>
              </w:rPr>
              <w:t xml:space="preserve"> have </w:t>
            </w:r>
            <w:proofErr w:type="spellStart"/>
            <w:r w:rsidRPr="002B1896">
              <w:rPr>
                <w:sz w:val="2"/>
                <w:szCs w:val="16"/>
              </w:rPr>
              <w:t>som</w:t>
            </w:r>
            <w:proofErr w:type="spellEnd"/>
            <w:r w:rsidRPr="002B1896">
              <w:rPr>
                <w:sz w:val="2"/>
                <w:szCs w:val="16"/>
              </w:rPr>
              <w:t xml:space="preserve"> </w:t>
            </w:r>
            <w:proofErr w:type="spellStart"/>
            <w:r w:rsidRPr="002B1896">
              <w:rPr>
                <w:sz w:val="2"/>
                <w:szCs w:val="16"/>
              </w:rPr>
              <w:t>igen</w:t>
            </w:r>
            <w:proofErr w:type="spellEnd"/>
            <w:r w:rsidRPr="002B1896">
              <w:rPr>
                <w:sz w:val="2"/>
                <w:szCs w:val="16"/>
              </w:rPr>
              <w:t xml:space="preserve"> </w:t>
            </w:r>
            <w:proofErr w:type="spellStart"/>
            <w:r w:rsidRPr="002B1896">
              <w:rPr>
                <w:sz w:val="2"/>
                <w:szCs w:val="16"/>
              </w:rPr>
              <w:t>er</w:t>
            </w:r>
            <w:proofErr w:type="spellEnd"/>
            <w:r w:rsidRPr="002B1896">
              <w:rPr>
                <w:sz w:val="2"/>
                <w:szCs w:val="16"/>
              </w:rPr>
              <w:t xml:space="preserve"> </w:t>
            </w:r>
            <w:proofErr w:type="spellStart"/>
            <w:r w:rsidRPr="002B1896">
              <w:rPr>
                <w:sz w:val="2"/>
                <w:szCs w:val="16"/>
              </w:rPr>
              <w:t>omkranset</w:t>
            </w:r>
            <w:proofErr w:type="spellEnd"/>
            <w:r w:rsidRPr="002B1896">
              <w:rPr>
                <w:sz w:val="2"/>
                <w:szCs w:val="16"/>
              </w:rPr>
              <w:t xml:space="preserve"> </w:t>
            </w:r>
            <w:proofErr w:type="spellStart"/>
            <w:r w:rsidRPr="002B1896">
              <w:rPr>
                <w:sz w:val="2"/>
                <w:szCs w:val="16"/>
              </w:rPr>
              <w:t>af</w:t>
            </w:r>
            <w:proofErr w:type="spellEnd"/>
            <w:r w:rsidRPr="002B1896">
              <w:rPr>
                <w:sz w:val="2"/>
                <w:szCs w:val="16"/>
              </w:rPr>
              <w:t xml:space="preserve"> </w:t>
            </w:r>
            <w:proofErr w:type="spellStart"/>
            <w:r w:rsidRPr="002B1896">
              <w:rPr>
                <w:sz w:val="2"/>
                <w:szCs w:val="16"/>
              </w:rPr>
              <w:t>høje</w:t>
            </w:r>
            <w:proofErr w:type="spellEnd"/>
            <w:r w:rsidRPr="002B1896">
              <w:rPr>
                <w:sz w:val="2"/>
                <w:szCs w:val="16"/>
              </w:rPr>
              <w:t xml:space="preserve"> </w:t>
            </w:r>
            <w:proofErr w:type="spellStart"/>
            <w:r w:rsidRPr="002B1896">
              <w:rPr>
                <w:sz w:val="2"/>
                <w:szCs w:val="16"/>
              </w:rPr>
              <w:t>popler</w:t>
            </w:r>
            <w:proofErr w:type="spellEnd"/>
            <w:r w:rsidRPr="002B1896">
              <w:rPr>
                <w:sz w:val="2"/>
                <w:szCs w:val="16"/>
              </w:rPr>
              <w:t xml:space="preserve">, </w:t>
            </w:r>
            <w:proofErr w:type="spellStart"/>
            <w:r w:rsidRPr="002B1896">
              <w:rPr>
                <w:sz w:val="2"/>
                <w:szCs w:val="16"/>
              </w:rPr>
              <w:t>hvis</w:t>
            </w:r>
            <w:proofErr w:type="spellEnd"/>
            <w:r w:rsidRPr="002B1896">
              <w:rPr>
                <w:sz w:val="2"/>
                <w:szCs w:val="16"/>
              </w:rPr>
              <w:t xml:space="preserve"> </w:t>
            </w:r>
            <w:proofErr w:type="spellStart"/>
            <w:r w:rsidRPr="002B1896">
              <w:rPr>
                <w:sz w:val="2"/>
                <w:szCs w:val="16"/>
              </w:rPr>
              <w:t>toppe</w:t>
            </w:r>
            <w:proofErr w:type="spellEnd"/>
            <w:r w:rsidRPr="002B1896">
              <w:rPr>
                <w:sz w:val="2"/>
                <w:szCs w:val="16"/>
              </w:rPr>
              <w:t xml:space="preserve"> </w:t>
            </w:r>
            <w:proofErr w:type="spellStart"/>
            <w:r w:rsidRPr="002B1896">
              <w:rPr>
                <w:sz w:val="2"/>
                <w:szCs w:val="16"/>
              </w:rPr>
              <w:t>svajer</w:t>
            </w:r>
            <w:proofErr w:type="spellEnd"/>
            <w:r w:rsidRPr="002B1896">
              <w:rPr>
                <w:sz w:val="2"/>
                <w:szCs w:val="16"/>
              </w:rPr>
              <w:t xml:space="preserve"> </w:t>
            </w:r>
            <w:proofErr w:type="spellStart"/>
            <w:r w:rsidRPr="002B1896">
              <w:rPr>
                <w:sz w:val="2"/>
                <w:szCs w:val="16"/>
              </w:rPr>
              <w:t>roligt</w:t>
            </w:r>
            <w:proofErr w:type="spellEnd"/>
            <w:r w:rsidRPr="002B1896">
              <w:rPr>
                <w:sz w:val="2"/>
                <w:szCs w:val="16"/>
              </w:rPr>
              <w:t xml:space="preserve"> </w:t>
            </w:r>
            <w:proofErr w:type="spellStart"/>
            <w:r w:rsidRPr="002B1896">
              <w:rPr>
                <w:sz w:val="2"/>
                <w:szCs w:val="16"/>
              </w:rPr>
              <w:t>i</w:t>
            </w:r>
            <w:proofErr w:type="spellEnd"/>
            <w:r w:rsidRPr="002B1896">
              <w:rPr>
                <w:sz w:val="2"/>
                <w:szCs w:val="16"/>
              </w:rPr>
              <w:t xml:space="preserve"> </w:t>
            </w:r>
            <w:proofErr w:type="spellStart"/>
            <w:r w:rsidRPr="002B1896">
              <w:rPr>
                <w:sz w:val="2"/>
                <w:szCs w:val="16"/>
              </w:rPr>
              <w:t>vinden</w:t>
            </w:r>
            <w:proofErr w:type="spellEnd"/>
            <w:r w:rsidRPr="002B1896">
              <w:rPr>
                <w:sz w:val="2"/>
                <w:szCs w:val="16"/>
              </w:rPr>
              <w:t>."</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"Id": 3,</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"Subject":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OrderNo</w:t>
            </w:r>
            <w:proofErr w:type="spellEnd"/>
            <w:r w:rsidRPr="002B1896">
              <w:rPr>
                <w:sz w:val="2"/>
                <w:szCs w:val="16"/>
              </w:rPr>
              <w:t>": 3,</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"Extract": "Det </w:t>
            </w:r>
            <w:proofErr w:type="spellStart"/>
            <w:r w:rsidRPr="002B1896">
              <w:rPr>
                <w:sz w:val="2"/>
                <w:szCs w:val="16"/>
              </w:rPr>
              <w:t>bliver</w:t>
            </w:r>
            <w:proofErr w:type="spellEnd"/>
            <w:r w:rsidRPr="002B1896">
              <w:rPr>
                <w:sz w:val="2"/>
                <w:szCs w:val="16"/>
              </w:rPr>
              <w:t xml:space="preserve"> </w:t>
            </w:r>
            <w:proofErr w:type="spellStart"/>
            <w:r w:rsidRPr="002B1896">
              <w:rPr>
                <w:sz w:val="2"/>
                <w:szCs w:val="16"/>
              </w:rPr>
              <w:t>en</w:t>
            </w:r>
            <w:proofErr w:type="spellEnd"/>
            <w:r w:rsidRPr="002B1896">
              <w:rPr>
                <w:sz w:val="2"/>
                <w:szCs w:val="16"/>
              </w:rPr>
              <w:t xml:space="preserve"> god </w:t>
            </w:r>
            <w:proofErr w:type="spellStart"/>
            <w:r w:rsidRPr="002B1896">
              <w:rPr>
                <w:sz w:val="2"/>
                <w:szCs w:val="16"/>
              </w:rPr>
              <w:t>dag</w:t>
            </w:r>
            <w:proofErr w:type="spellEnd"/>
            <w:r w:rsidRPr="002B1896">
              <w:rPr>
                <w:sz w:val="2"/>
                <w:szCs w:val="16"/>
              </w:rPr>
              <w:t xml:space="preserve">. </w:t>
            </w:r>
            <w:proofErr w:type="gramStart"/>
            <w:r w:rsidRPr="002B1896">
              <w:rPr>
                <w:sz w:val="2"/>
                <w:szCs w:val="16"/>
              </w:rPr>
              <w:t>Man</w:t>
            </w:r>
            <w:proofErr w:type="gramEnd"/>
            <w:r w:rsidRPr="002B1896">
              <w:rPr>
                <w:sz w:val="2"/>
                <w:szCs w:val="16"/>
              </w:rPr>
              <w:t xml:space="preserve"> </w:t>
            </w:r>
            <w:proofErr w:type="spellStart"/>
            <w:r w:rsidRPr="002B1896">
              <w:rPr>
                <w:sz w:val="2"/>
                <w:szCs w:val="16"/>
              </w:rPr>
              <w:t>er</w:t>
            </w:r>
            <w:proofErr w:type="spellEnd"/>
            <w:r w:rsidRPr="002B1896">
              <w:rPr>
                <w:sz w:val="2"/>
                <w:szCs w:val="16"/>
              </w:rPr>
              <w:t xml:space="preserve"> </w:t>
            </w:r>
            <w:proofErr w:type="spellStart"/>
            <w:r w:rsidRPr="002B1896">
              <w:rPr>
                <w:sz w:val="2"/>
                <w:szCs w:val="16"/>
              </w:rPr>
              <w:t>ulasteligt</w:t>
            </w:r>
            <w:proofErr w:type="spellEnd"/>
            <w:r w:rsidRPr="002B1896">
              <w:rPr>
                <w:sz w:val="2"/>
                <w:szCs w:val="16"/>
              </w:rPr>
              <w:t xml:space="preserve"> </w:t>
            </w:r>
            <w:proofErr w:type="spellStart"/>
            <w:r w:rsidRPr="002B1896">
              <w:rPr>
                <w:sz w:val="2"/>
                <w:szCs w:val="16"/>
              </w:rPr>
              <w:t>klædt</w:t>
            </w:r>
            <w:proofErr w:type="spellEnd"/>
            <w:r w:rsidRPr="002B1896">
              <w:rPr>
                <w:sz w:val="2"/>
                <w:szCs w:val="16"/>
              </w:rPr>
              <w:t xml:space="preserve"> </w:t>
            </w:r>
            <w:proofErr w:type="spellStart"/>
            <w:r w:rsidRPr="002B1896">
              <w:rPr>
                <w:sz w:val="2"/>
                <w:szCs w:val="16"/>
              </w:rPr>
              <w:t>og</w:t>
            </w:r>
            <w:proofErr w:type="spellEnd"/>
            <w:r w:rsidRPr="002B1896">
              <w:rPr>
                <w:sz w:val="2"/>
                <w:szCs w:val="16"/>
              </w:rPr>
              <w:t xml:space="preserve"> der </w:t>
            </w:r>
            <w:proofErr w:type="spellStart"/>
            <w:r w:rsidRPr="002B1896">
              <w:rPr>
                <w:sz w:val="2"/>
                <w:szCs w:val="16"/>
              </w:rPr>
              <w:t>er</w:t>
            </w:r>
            <w:proofErr w:type="spellEnd"/>
            <w:r w:rsidRPr="002B1896">
              <w:rPr>
                <w:sz w:val="2"/>
                <w:szCs w:val="16"/>
              </w:rPr>
              <w:t xml:space="preserve"> </w:t>
            </w:r>
            <w:proofErr w:type="spellStart"/>
            <w:r w:rsidRPr="002B1896">
              <w:rPr>
                <w:sz w:val="2"/>
                <w:szCs w:val="16"/>
              </w:rPr>
              <w:t>ikke</w:t>
            </w:r>
            <w:proofErr w:type="spellEnd"/>
            <w:r w:rsidRPr="002B1896">
              <w:rPr>
                <w:sz w:val="2"/>
                <w:szCs w:val="16"/>
              </w:rPr>
              <w:t xml:space="preserve"> </w:t>
            </w:r>
            <w:proofErr w:type="spellStart"/>
            <w:r w:rsidRPr="002B1896">
              <w:rPr>
                <w:sz w:val="2"/>
                <w:szCs w:val="16"/>
              </w:rPr>
              <w:t>en</w:t>
            </w:r>
            <w:proofErr w:type="spellEnd"/>
            <w:r w:rsidRPr="002B1896">
              <w:rPr>
                <w:sz w:val="2"/>
                <w:szCs w:val="16"/>
              </w:rPr>
              <w:t xml:space="preserve"> </w:t>
            </w:r>
            <w:proofErr w:type="spellStart"/>
            <w:r w:rsidRPr="002B1896">
              <w:rPr>
                <w:sz w:val="2"/>
                <w:szCs w:val="16"/>
              </w:rPr>
              <w:t>plet</w:t>
            </w:r>
            <w:proofErr w:type="spellEnd"/>
            <w:r w:rsidRPr="002B1896">
              <w:rPr>
                <w:sz w:val="2"/>
                <w:szCs w:val="16"/>
              </w:rPr>
              <w:t xml:space="preserve"> at se. Robert </w:t>
            </w:r>
            <w:proofErr w:type="spellStart"/>
            <w:r w:rsidRPr="002B1896">
              <w:rPr>
                <w:sz w:val="2"/>
                <w:szCs w:val="16"/>
              </w:rPr>
              <w:t>står</w:t>
            </w:r>
            <w:proofErr w:type="spellEnd"/>
            <w:r w:rsidRPr="002B1896">
              <w:rPr>
                <w:sz w:val="2"/>
                <w:szCs w:val="16"/>
              </w:rPr>
              <w:t xml:space="preserve"> </w:t>
            </w:r>
            <w:proofErr w:type="spellStart"/>
            <w:r w:rsidRPr="002B1896">
              <w:rPr>
                <w:sz w:val="2"/>
                <w:szCs w:val="16"/>
              </w:rPr>
              <w:t>ved</w:t>
            </w:r>
            <w:proofErr w:type="spellEnd"/>
            <w:r w:rsidRPr="002B1896">
              <w:rPr>
                <w:sz w:val="2"/>
                <w:szCs w:val="16"/>
              </w:rPr>
              <w:t xml:space="preserve"> </w:t>
            </w:r>
            <w:proofErr w:type="spellStart"/>
            <w:r w:rsidRPr="002B1896">
              <w:rPr>
                <w:sz w:val="2"/>
                <w:szCs w:val="16"/>
              </w:rPr>
              <w:t>bordet</w:t>
            </w:r>
            <w:proofErr w:type="spellEnd"/>
            <w:r w:rsidRPr="002B1896">
              <w:rPr>
                <w:sz w:val="2"/>
                <w:szCs w:val="16"/>
              </w:rPr>
              <w:t xml:space="preserve"> med </w:t>
            </w:r>
            <w:proofErr w:type="spellStart"/>
            <w:r w:rsidRPr="002B1896">
              <w:rPr>
                <w:sz w:val="2"/>
                <w:szCs w:val="16"/>
              </w:rPr>
              <w:t>champagneglas</w:t>
            </w:r>
            <w:proofErr w:type="spellEnd"/>
            <w:r w:rsidRPr="002B1896">
              <w:rPr>
                <w:sz w:val="2"/>
                <w:szCs w:val="16"/>
              </w:rPr>
              <w:t xml:space="preserve">, </w:t>
            </w:r>
            <w:proofErr w:type="spellStart"/>
            <w:r w:rsidRPr="002B1896">
              <w:rPr>
                <w:sz w:val="2"/>
                <w:szCs w:val="16"/>
              </w:rPr>
              <w:t>og</w:t>
            </w:r>
            <w:proofErr w:type="spellEnd"/>
            <w:r w:rsidRPr="002B1896">
              <w:rPr>
                <w:sz w:val="2"/>
                <w:szCs w:val="16"/>
              </w:rPr>
              <w:t xml:space="preserve"> </w:t>
            </w:r>
            <w:proofErr w:type="spellStart"/>
            <w:r w:rsidRPr="002B1896">
              <w:rPr>
                <w:sz w:val="2"/>
                <w:szCs w:val="16"/>
              </w:rPr>
              <w:t>i</w:t>
            </w:r>
            <w:proofErr w:type="spellEnd"/>
            <w:r w:rsidRPr="002B1896">
              <w:rPr>
                <w:sz w:val="2"/>
                <w:szCs w:val="16"/>
              </w:rPr>
              <w:t xml:space="preserve"> </w:t>
            </w:r>
            <w:proofErr w:type="spellStart"/>
            <w:r w:rsidRPr="002B1896">
              <w:rPr>
                <w:sz w:val="2"/>
                <w:szCs w:val="16"/>
              </w:rPr>
              <w:t>hænderne</w:t>
            </w:r>
            <w:proofErr w:type="spellEnd"/>
            <w:r w:rsidRPr="002B1896">
              <w:rPr>
                <w:sz w:val="2"/>
                <w:szCs w:val="16"/>
              </w:rPr>
              <w:t xml:space="preserve"> holder </w:t>
            </w:r>
            <w:proofErr w:type="spellStart"/>
            <w:r w:rsidRPr="002B1896">
              <w:rPr>
                <w:sz w:val="2"/>
                <w:szCs w:val="16"/>
              </w:rPr>
              <w:t>han</w:t>
            </w:r>
            <w:proofErr w:type="spellEnd"/>
            <w:r w:rsidRPr="002B1896">
              <w:rPr>
                <w:sz w:val="2"/>
                <w:szCs w:val="16"/>
              </w:rPr>
              <w:t xml:space="preserve"> </w:t>
            </w:r>
            <w:proofErr w:type="spellStart"/>
            <w:r w:rsidRPr="002B1896">
              <w:rPr>
                <w:sz w:val="2"/>
                <w:szCs w:val="16"/>
              </w:rPr>
              <w:t>en</w:t>
            </w:r>
            <w:proofErr w:type="spellEnd"/>
            <w:r w:rsidRPr="002B1896">
              <w:rPr>
                <w:sz w:val="2"/>
                <w:szCs w:val="16"/>
              </w:rPr>
              <w:t xml:space="preserve"> Krug Clos </w:t>
            </w:r>
            <w:proofErr w:type="spellStart"/>
            <w:r w:rsidRPr="002B1896">
              <w:rPr>
                <w:sz w:val="2"/>
                <w:szCs w:val="16"/>
              </w:rPr>
              <w:t>d'Ambonnay</w:t>
            </w:r>
            <w:proofErr w:type="spellEnd"/>
            <w:r w:rsidRPr="002B1896">
              <w:rPr>
                <w:sz w:val="2"/>
                <w:szCs w:val="16"/>
              </w:rPr>
              <w:t xml:space="preserve">, </w:t>
            </w:r>
            <w:proofErr w:type="spellStart"/>
            <w:r w:rsidRPr="002B1896">
              <w:rPr>
                <w:sz w:val="2"/>
                <w:szCs w:val="16"/>
              </w:rPr>
              <w:t>klar</w:t>
            </w:r>
            <w:proofErr w:type="spellEnd"/>
            <w:r w:rsidRPr="002B1896">
              <w:rPr>
                <w:sz w:val="2"/>
                <w:szCs w:val="16"/>
              </w:rPr>
              <w:t xml:space="preserve"> </w:t>
            </w:r>
            <w:proofErr w:type="spellStart"/>
            <w:r w:rsidRPr="002B1896">
              <w:rPr>
                <w:sz w:val="2"/>
                <w:szCs w:val="16"/>
              </w:rPr>
              <w:t>til</w:t>
            </w:r>
            <w:proofErr w:type="spellEnd"/>
            <w:r w:rsidRPr="002B1896">
              <w:rPr>
                <w:sz w:val="2"/>
                <w:szCs w:val="16"/>
              </w:rPr>
              <w:t xml:space="preserve"> at </w:t>
            </w:r>
            <w:proofErr w:type="spellStart"/>
            <w:r w:rsidRPr="002B1896">
              <w:rPr>
                <w:sz w:val="2"/>
                <w:szCs w:val="16"/>
              </w:rPr>
              <w:t>slippe</w:t>
            </w:r>
            <w:proofErr w:type="spellEnd"/>
            <w:r w:rsidRPr="002B1896">
              <w:rPr>
                <w:sz w:val="2"/>
                <w:szCs w:val="16"/>
              </w:rPr>
              <w:t xml:space="preserve"> </w:t>
            </w:r>
            <w:proofErr w:type="spellStart"/>
            <w:r w:rsidRPr="002B1896">
              <w:rPr>
                <w:sz w:val="2"/>
                <w:szCs w:val="16"/>
              </w:rPr>
              <w:t>proppen</w:t>
            </w:r>
            <w:proofErr w:type="spellEnd"/>
            <w:r w:rsidRPr="002B1896">
              <w:rPr>
                <w:sz w:val="2"/>
                <w:szCs w:val="16"/>
              </w:rPr>
              <w:t xml:space="preserve">, </w:t>
            </w:r>
            <w:proofErr w:type="spellStart"/>
            <w:r w:rsidRPr="002B1896">
              <w:rPr>
                <w:sz w:val="2"/>
                <w:szCs w:val="16"/>
              </w:rPr>
              <w:t>når</w:t>
            </w:r>
            <w:proofErr w:type="spellEnd"/>
            <w:r w:rsidRPr="002B1896">
              <w:rPr>
                <w:sz w:val="2"/>
                <w:szCs w:val="16"/>
              </w:rPr>
              <w:t xml:space="preserve"> </w:t>
            </w:r>
            <w:proofErr w:type="spellStart"/>
            <w:r w:rsidRPr="002B1896">
              <w:rPr>
                <w:sz w:val="2"/>
                <w:szCs w:val="16"/>
              </w:rPr>
              <w:t>gæsterne</w:t>
            </w:r>
            <w:proofErr w:type="spellEnd"/>
            <w:r w:rsidRPr="002B1896">
              <w:rPr>
                <w:sz w:val="2"/>
                <w:szCs w:val="16"/>
              </w:rPr>
              <w:t xml:space="preserve"> </w:t>
            </w:r>
            <w:proofErr w:type="spellStart"/>
            <w:r w:rsidRPr="002B1896">
              <w:rPr>
                <w:sz w:val="2"/>
                <w:szCs w:val="16"/>
              </w:rPr>
              <w:t>kommer</w:t>
            </w:r>
            <w:proofErr w:type="spellEnd"/>
            <w:r w:rsidRPr="002B1896">
              <w:rPr>
                <w:sz w:val="2"/>
                <w:szCs w:val="16"/>
              </w:rPr>
              <w:t xml:space="preserve"> </w:t>
            </w:r>
            <w:proofErr w:type="spellStart"/>
            <w:r w:rsidRPr="002B1896">
              <w:rPr>
                <w:sz w:val="2"/>
                <w:szCs w:val="16"/>
              </w:rPr>
              <w:t>ud</w:t>
            </w:r>
            <w:proofErr w:type="spellEnd"/>
            <w:r w:rsidRPr="002B1896">
              <w:rPr>
                <w:sz w:val="2"/>
                <w:szCs w:val="16"/>
              </w:rPr>
              <w:t xml:space="preserve"> </w:t>
            </w:r>
            <w:proofErr w:type="spellStart"/>
            <w:r w:rsidRPr="002B1896">
              <w:rPr>
                <w:sz w:val="2"/>
                <w:szCs w:val="16"/>
              </w:rPr>
              <w:t>i</w:t>
            </w:r>
            <w:proofErr w:type="spellEnd"/>
            <w:r w:rsidRPr="002B1896">
              <w:rPr>
                <w:sz w:val="2"/>
                <w:szCs w:val="16"/>
              </w:rPr>
              <w:t xml:space="preserve"> </w:t>
            </w:r>
            <w:proofErr w:type="spellStart"/>
            <w:r w:rsidRPr="002B1896">
              <w:rPr>
                <w:sz w:val="2"/>
                <w:szCs w:val="16"/>
              </w:rPr>
              <w:t>pausen</w:t>
            </w:r>
            <w:proofErr w:type="spellEnd"/>
            <w:r w:rsidRPr="002B1896">
              <w:rPr>
                <w:sz w:val="2"/>
                <w:szCs w:val="16"/>
              </w:rPr>
              <w:t xml:space="preserve">. Da </w:t>
            </w:r>
            <w:proofErr w:type="spellStart"/>
            <w:r w:rsidRPr="002B1896">
              <w:rPr>
                <w:sz w:val="2"/>
                <w:szCs w:val="16"/>
              </w:rPr>
              <w:t>gæsterne</w:t>
            </w:r>
            <w:proofErr w:type="spellEnd"/>
            <w:r w:rsidRPr="002B1896">
              <w:rPr>
                <w:sz w:val="2"/>
                <w:szCs w:val="16"/>
              </w:rPr>
              <w:t xml:space="preserve"> </w:t>
            </w:r>
            <w:proofErr w:type="spellStart"/>
            <w:r w:rsidRPr="002B1896">
              <w:rPr>
                <w:sz w:val="2"/>
                <w:szCs w:val="16"/>
              </w:rPr>
              <w:t>træder</w:t>
            </w:r>
            <w:proofErr w:type="spellEnd"/>
            <w:r w:rsidRPr="002B1896">
              <w:rPr>
                <w:sz w:val="2"/>
                <w:szCs w:val="16"/>
              </w:rPr>
              <w:t xml:space="preserve"> </w:t>
            </w:r>
            <w:proofErr w:type="spellStart"/>
            <w:r w:rsidRPr="002B1896">
              <w:rPr>
                <w:sz w:val="2"/>
                <w:szCs w:val="16"/>
              </w:rPr>
              <w:t>ud</w:t>
            </w:r>
            <w:proofErr w:type="spellEnd"/>
            <w:r w:rsidRPr="002B1896">
              <w:rPr>
                <w:sz w:val="2"/>
                <w:szCs w:val="16"/>
              </w:rPr>
              <w:t xml:space="preserve">, </w:t>
            </w:r>
            <w:proofErr w:type="spellStart"/>
            <w:r w:rsidRPr="002B1896">
              <w:rPr>
                <w:sz w:val="2"/>
                <w:szCs w:val="16"/>
              </w:rPr>
              <w:t>fyldes</w:t>
            </w:r>
            <w:proofErr w:type="spellEnd"/>
            <w:r w:rsidRPr="002B1896">
              <w:rPr>
                <w:sz w:val="2"/>
                <w:szCs w:val="16"/>
              </w:rPr>
              <w:t xml:space="preserve"> </w:t>
            </w:r>
            <w:proofErr w:type="spellStart"/>
            <w:r w:rsidRPr="002B1896">
              <w:rPr>
                <w:sz w:val="2"/>
                <w:szCs w:val="16"/>
              </w:rPr>
              <w:t>rummet</w:t>
            </w:r>
            <w:proofErr w:type="spellEnd"/>
            <w:r w:rsidRPr="002B1896">
              <w:rPr>
                <w:sz w:val="2"/>
                <w:szCs w:val="16"/>
              </w:rPr>
              <w:t xml:space="preserve"> med </w:t>
            </w:r>
            <w:proofErr w:type="spellStart"/>
            <w:r w:rsidRPr="002B1896">
              <w:rPr>
                <w:sz w:val="2"/>
                <w:szCs w:val="16"/>
              </w:rPr>
              <w:t>røg</w:t>
            </w:r>
            <w:proofErr w:type="spellEnd"/>
            <w:r w:rsidRPr="002B1896">
              <w:rPr>
                <w:sz w:val="2"/>
                <w:szCs w:val="16"/>
              </w:rPr>
              <w:t>."</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"Id": 4,</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"Subject":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roofErr w:type="spellStart"/>
            <w:r w:rsidRPr="002B1896">
              <w:rPr>
                <w:sz w:val="2"/>
                <w:szCs w:val="16"/>
              </w:rPr>
              <w:t>OrderNo</w:t>
            </w:r>
            <w:proofErr w:type="spellEnd"/>
            <w:r w:rsidRPr="002B1896">
              <w:rPr>
                <w:sz w:val="2"/>
                <w:szCs w:val="16"/>
              </w:rPr>
              <w:t>": 4,</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"Extract": "I Robert </w:t>
            </w:r>
            <w:proofErr w:type="spellStart"/>
            <w:r w:rsidRPr="002B1896">
              <w:rPr>
                <w:sz w:val="2"/>
                <w:szCs w:val="16"/>
              </w:rPr>
              <w:t>tændes</w:t>
            </w:r>
            <w:proofErr w:type="spellEnd"/>
            <w:r w:rsidRPr="002B1896">
              <w:rPr>
                <w:sz w:val="2"/>
                <w:szCs w:val="16"/>
              </w:rPr>
              <w:t xml:space="preserve"> der et </w:t>
            </w:r>
            <w:proofErr w:type="spellStart"/>
            <w:r w:rsidRPr="002B1896">
              <w:rPr>
                <w:sz w:val="2"/>
                <w:szCs w:val="16"/>
              </w:rPr>
              <w:t>direktiv</w:t>
            </w:r>
            <w:proofErr w:type="spellEnd"/>
            <w:r w:rsidRPr="002B1896">
              <w:rPr>
                <w:sz w:val="2"/>
                <w:szCs w:val="16"/>
              </w:rPr>
              <w:t xml:space="preserve">, </w:t>
            </w:r>
            <w:proofErr w:type="spellStart"/>
            <w:r w:rsidRPr="002B1896">
              <w:rPr>
                <w:sz w:val="2"/>
                <w:szCs w:val="16"/>
              </w:rPr>
              <w:t>hans</w:t>
            </w:r>
            <w:proofErr w:type="spellEnd"/>
            <w:r w:rsidRPr="002B1896">
              <w:rPr>
                <w:sz w:val="2"/>
                <w:szCs w:val="16"/>
              </w:rPr>
              <w:t xml:space="preserve"> </w:t>
            </w:r>
            <w:proofErr w:type="spellStart"/>
            <w:r w:rsidRPr="002B1896">
              <w:rPr>
                <w:sz w:val="2"/>
                <w:szCs w:val="16"/>
              </w:rPr>
              <w:t>eget</w:t>
            </w:r>
            <w:proofErr w:type="spellEnd"/>
            <w:r w:rsidRPr="002B1896">
              <w:rPr>
                <w:sz w:val="2"/>
                <w:szCs w:val="16"/>
              </w:rPr>
              <w:t xml:space="preserve">. Han </w:t>
            </w:r>
            <w:proofErr w:type="spellStart"/>
            <w:r w:rsidRPr="002B1896">
              <w:rPr>
                <w:sz w:val="2"/>
                <w:szCs w:val="16"/>
              </w:rPr>
              <w:t>forlader</w:t>
            </w:r>
            <w:proofErr w:type="spellEnd"/>
            <w:r w:rsidRPr="002B1896">
              <w:rPr>
                <w:sz w:val="2"/>
                <w:szCs w:val="16"/>
              </w:rPr>
              <w:t xml:space="preserve"> sin </w:t>
            </w:r>
            <w:proofErr w:type="spellStart"/>
            <w:r w:rsidRPr="002B1896">
              <w:rPr>
                <w:sz w:val="2"/>
                <w:szCs w:val="16"/>
              </w:rPr>
              <w:t>plads</w:t>
            </w:r>
            <w:proofErr w:type="spellEnd"/>
            <w:r w:rsidRPr="002B1896">
              <w:rPr>
                <w:sz w:val="2"/>
                <w:szCs w:val="16"/>
              </w:rPr>
              <w:t xml:space="preserve"> </w:t>
            </w:r>
            <w:proofErr w:type="spellStart"/>
            <w:r w:rsidRPr="002B1896">
              <w:rPr>
                <w:sz w:val="2"/>
                <w:szCs w:val="16"/>
              </w:rPr>
              <w:t>foran</w:t>
            </w:r>
            <w:proofErr w:type="spellEnd"/>
            <w:r w:rsidRPr="002B1896">
              <w:rPr>
                <w:sz w:val="2"/>
                <w:szCs w:val="16"/>
              </w:rPr>
              <w:t xml:space="preserve"> </w:t>
            </w:r>
            <w:proofErr w:type="spellStart"/>
            <w:r w:rsidRPr="002B1896">
              <w:rPr>
                <w:sz w:val="2"/>
                <w:szCs w:val="16"/>
              </w:rPr>
              <w:t>terrassedørene</w:t>
            </w:r>
            <w:proofErr w:type="spellEnd"/>
            <w:r w:rsidRPr="002B1896">
              <w:rPr>
                <w:sz w:val="2"/>
                <w:szCs w:val="16"/>
              </w:rPr>
              <w:t>"</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2B1896" w:rsidRDefault="002B1896" w:rsidP="002B1896">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 xml:space="preserve">  ]</w:t>
            </w:r>
          </w:p>
          <w:p w:rsidR="002B1896" w:rsidRPr="0041165F" w:rsidRDefault="002B1896" w:rsidP="00B01900">
            <w:pPr>
              <w:spacing w:before="0" w:after="0"/>
              <w:cnfStyle w:val="000000000000" w:firstRow="0" w:lastRow="0" w:firstColumn="0" w:lastColumn="0" w:oddVBand="0" w:evenVBand="0" w:oddHBand="0" w:evenHBand="0" w:firstRowFirstColumn="0" w:firstRowLastColumn="0" w:lastRowFirstColumn="0" w:lastRowLastColumn="0"/>
              <w:rPr>
                <w:sz w:val="2"/>
                <w:szCs w:val="16"/>
              </w:rPr>
            </w:pPr>
            <w:r w:rsidRPr="002B1896">
              <w:rPr>
                <w:sz w:val="2"/>
                <w:szCs w:val="16"/>
              </w:rPr>
              <w:t>}</w:t>
            </w:r>
          </w:p>
        </w:tc>
      </w:tr>
    </w:tbl>
    <w:p w:rsidR="00947AF8" w:rsidRDefault="00947AF8" w:rsidP="00B01900">
      <w:pPr>
        <w:pStyle w:val="Overskrift3"/>
      </w:pPr>
      <w:r>
        <w:t>Blobs</w:t>
      </w:r>
    </w:p>
    <w:tbl>
      <w:tblPr>
        <w:tblStyle w:val="Specifikation"/>
        <w:tblW w:w="5000" w:type="pct"/>
        <w:tblLook w:val="04A0" w:firstRow="1" w:lastRow="0" w:firstColumn="1" w:lastColumn="0" w:noHBand="0" w:noVBand="1"/>
      </w:tblPr>
      <w:tblGrid>
        <w:gridCol w:w="992"/>
        <w:gridCol w:w="2504"/>
        <w:gridCol w:w="2625"/>
        <w:gridCol w:w="4346"/>
      </w:tblGrid>
      <w:tr w:rsidR="00B01900" w:rsidRPr="0041165F" w:rsidTr="00A02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 w:type="pct"/>
          </w:tcPr>
          <w:p w:rsidR="00B01900" w:rsidRPr="008C15A7" w:rsidRDefault="00B01900" w:rsidP="00B01900">
            <w:pPr>
              <w:rPr>
                <w:sz w:val="16"/>
                <w:szCs w:val="16"/>
              </w:rPr>
            </w:pPr>
            <w:r>
              <w:rPr>
                <w:sz w:val="16"/>
                <w:szCs w:val="16"/>
              </w:rPr>
              <w:t>Blob</w:t>
            </w:r>
          </w:p>
        </w:tc>
        <w:tc>
          <w:tcPr>
            <w:tcW w:w="1196" w:type="pct"/>
          </w:tcPr>
          <w:p w:rsidR="00B01900" w:rsidRPr="008C15A7" w:rsidRDefault="00B01900" w:rsidP="00B01900">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Container</w:t>
            </w:r>
          </w:p>
        </w:tc>
        <w:tc>
          <w:tcPr>
            <w:tcW w:w="1254" w:type="pct"/>
          </w:tcPr>
          <w:p w:rsidR="00B01900" w:rsidRPr="008C15A7" w:rsidRDefault="00B01900" w:rsidP="00B01900">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type</w:t>
            </w:r>
          </w:p>
        </w:tc>
        <w:tc>
          <w:tcPr>
            <w:tcW w:w="2076" w:type="pct"/>
          </w:tcPr>
          <w:p w:rsidR="00B01900" w:rsidRPr="008C15A7" w:rsidRDefault="00B01900" w:rsidP="00B01900">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name</w:t>
            </w:r>
          </w:p>
        </w:tc>
      </w:tr>
      <w:tr w:rsidR="00B01900" w:rsidRPr="0041165F"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474" w:type="pct"/>
          </w:tcPr>
          <w:p w:rsidR="00B01900" w:rsidRPr="008C15A7" w:rsidRDefault="00B01900" w:rsidP="00B01900">
            <w:pPr>
              <w:rPr>
                <w:sz w:val="16"/>
                <w:szCs w:val="16"/>
              </w:rPr>
            </w:pPr>
            <w:r>
              <w:rPr>
                <w:sz w:val="16"/>
                <w:szCs w:val="16"/>
              </w:rPr>
              <w:lastRenderedPageBreak/>
              <w:t>Entry</w:t>
            </w:r>
          </w:p>
        </w:tc>
        <w:tc>
          <w:tcPr>
            <w:tcW w:w="1196" w:type="pct"/>
          </w:tcPr>
          <w:p w:rsidR="00B01900" w:rsidRPr="008C15A7" w:rsidRDefault="00B01900" w:rsidP="00B0190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Account</w:t>
            </w:r>
          </w:p>
        </w:tc>
        <w:tc>
          <w:tcPr>
            <w:tcW w:w="1254" w:type="pct"/>
          </w:tcPr>
          <w:p w:rsidR="00B01900" w:rsidRPr="008C15A7" w:rsidRDefault="00B01900" w:rsidP="00B0190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Text files</w:t>
            </w:r>
          </w:p>
        </w:tc>
        <w:tc>
          <w:tcPr>
            <w:tcW w:w="2076" w:type="pct"/>
          </w:tcPr>
          <w:p w:rsidR="00B01900" w:rsidRPr="008C15A7" w:rsidRDefault="00B01900" w:rsidP="00B0190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Id</w:t>
            </w:r>
          </w:p>
        </w:tc>
      </w:tr>
      <w:tr w:rsidR="00B01900" w:rsidRPr="0041165F"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474" w:type="pct"/>
          </w:tcPr>
          <w:p w:rsidR="00B01900" w:rsidRPr="008C15A7" w:rsidRDefault="00B01900" w:rsidP="00B01900">
            <w:pPr>
              <w:rPr>
                <w:sz w:val="16"/>
                <w:szCs w:val="16"/>
              </w:rPr>
            </w:pPr>
            <w:r>
              <w:rPr>
                <w:sz w:val="16"/>
                <w:szCs w:val="16"/>
              </w:rPr>
              <w:t>Recording</w:t>
            </w:r>
          </w:p>
        </w:tc>
        <w:tc>
          <w:tcPr>
            <w:tcW w:w="1196" w:type="pct"/>
          </w:tcPr>
          <w:p w:rsidR="00B01900" w:rsidRDefault="00B01900" w:rsidP="00B0190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Account</w:t>
            </w:r>
          </w:p>
        </w:tc>
        <w:tc>
          <w:tcPr>
            <w:tcW w:w="1254" w:type="pct"/>
          </w:tcPr>
          <w:p w:rsidR="00B01900" w:rsidRPr="008C15A7" w:rsidRDefault="00B01900" w:rsidP="00B0190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Binary files</w:t>
            </w:r>
          </w:p>
        </w:tc>
        <w:tc>
          <w:tcPr>
            <w:tcW w:w="2076" w:type="pct"/>
          </w:tcPr>
          <w:p w:rsidR="00B01900" w:rsidRPr="008C15A7" w:rsidRDefault="00B01900" w:rsidP="00B0190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Id</w:t>
            </w:r>
          </w:p>
        </w:tc>
      </w:tr>
    </w:tbl>
    <w:p w:rsidR="00947AF8" w:rsidRDefault="00947AF8" w:rsidP="00B01900">
      <w:pPr>
        <w:pStyle w:val="Overskrift3"/>
      </w:pPr>
      <w:r>
        <w:t>Files</w:t>
      </w:r>
    </w:p>
    <w:tbl>
      <w:tblPr>
        <w:tblStyle w:val="Specifikation"/>
        <w:tblW w:w="5000" w:type="pct"/>
        <w:tblLook w:val="04A0" w:firstRow="1" w:lastRow="0" w:firstColumn="1" w:lastColumn="0" w:noHBand="0" w:noVBand="1"/>
      </w:tblPr>
      <w:tblGrid>
        <w:gridCol w:w="992"/>
        <w:gridCol w:w="2504"/>
        <w:gridCol w:w="6971"/>
      </w:tblGrid>
      <w:tr w:rsidR="00B01900" w:rsidRPr="0041165F" w:rsidTr="00A02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 w:type="pct"/>
          </w:tcPr>
          <w:p w:rsidR="00B01900" w:rsidRPr="008C15A7" w:rsidRDefault="00B01900" w:rsidP="00B01900">
            <w:pPr>
              <w:rPr>
                <w:sz w:val="16"/>
                <w:szCs w:val="16"/>
              </w:rPr>
            </w:pPr>
            <w:r>
              <w:rPr>
                <w:sz w:val="16"/>
                <w:szCs w:val="16"/>
              </w:rPr>
              <w:t>File</w:t>
            </w:r>
          </w:p>
        </w:tc>
        <w:tc>
          <w:tcPr>
            <w:tcW w:w="1196" w:type="pct"/>
          </w:tcPr>
          <w:p w:rsidR="00B01900" w:rsidRPr="008C15A7" w:rsidRDefault="00B01900" w:rsidP="00B01900">
            <w:pPr>
              <w:cnfStyle w:val="100000000000" w:firstRow="1" w:lastRow="0" w:firstColumn="0" w:lastColumn="0" w:oddVBand="0" w:evenVBand="0" w:oddHBand="0" w:evenHBand="0" w:firstRowFirstColumn="0" w:firstRowLastColumn="0" w:lastRowFirstColumn="0" w:lastRowLastColumn="0"/>
              <w:rPr>
                <w:sz w:val="16"/>
                <w:szCs w:val="16"/>
              </w:rPr>
            </w:pPr>
          </w:p>
        </w:tc>
        <w:tc>
          <w:tcPr>
            <w:tcW w:w="3330" w:type="pct"/>
          </w:tcPr>
          <w:p w:rsidR="00B01900" w:rsidRPr="008C15A7" w:rsidRDefault="00B01900" w:rsidP="00B01900">
            <w:pPr>
              <w:cnfStyle w:val="100000000000" w:firstRow="1" w:lastRow="0" w:firstColumn="0" w:lastColumn="0" w:oddVBand="0" w:evenVBand="0" w:oddHBand="0" w:evenHBand="0" w:firstRowFirstColumn="0" w:firstRowLastColumn="0" w:lastRowFirstColumn="0" w:lastRowLastColumn="0"/>
              <w:rPr>
                <w:sz w:val="16"/>
                <w:szCs w:val="16"/>
              </w:rPr>
            </w:pPr>
          </w:p>
        </w:tc>
      </w:tr>
      <w:tr w:rsidR="00B01900" w:rsidRPr="0041165F"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474" w:type="pct"/>
          </w:tcPr>
          <w:p w:rsidR="00B01900" w:rsidRPr="008C15A7" w:rsidRDefault="00B01900" w:rsidP="00B01900">
            <w:pPr>
              <w:rPr>
                <w:sz w:val="16"/>
                <w:szCs w:val="16"/>
              </w:rPr>
            </w:pPr>
          </w:p>
        </w:tc>
        <w:tc>
          <w:tcPr>
            <w:tcW w:w="1196" w:type="pct"/>
          </w:tcPr>
          <w:p w:rsidR="00B01900" w:rsidRPr="008C15A7" w:rsidRDefault="00B01900" w:rsidP="00B0190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Exported files…</w:t>
            </w:r>
          </w:p>
        </w:tc>
        <w:tc>
          <w:tcPr>
            <w:tcW w:w="3330" w:type="pct"/>
          </w:tcPr>
          <w:p w:rsidR="00B01900" w:rsidRPr="008C15A7" w:rsidRDefault="00B01900" w:rsidP="00B01900">
            <w:pPr>
              <w:cnfStyle w:val="000000000000" w:firstRow="0" w:lastRow="0" w:firstColumn="0" w:lastColumn="0" w:oddVBand="0" w:evenVBand="0" w:oddHBand="0" w:evenHBand="0" w:firstRowFirstColumn="0" w:firstRowLastColumn="0" w:lastRowFirstColumn="0" w:lastRowLastColumn="0"/>
              <w:rPr>
                <w:sz w:val="16"/>
                <w:szCs w:val="16"/>
              </w:rPr>
            </w:pPr>
          </w:p>
        </w:tc>
      </w:tr>
      <w:tr w:rsidR="00B01900" w:rsidRPr="0041165F"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474" w:type="pct"/>
          </w:tcPr>
          <w:p w:rsidR="00B01900" w:rsidRPr="008C15A7" w:rsidRDefault="00B01900" w:rsidP="00B01900">
            <w:pPr>
              <w:rPr>
                <w:sz w:val="16"/>
                <w:szCs w:val="16"/>
              </w:rPr>
            </w:pPr>
          </w:p>
        </w:tc>
        <w:tc>
          <w:tcPr>
            <w:tcW w:w="1196" w:type="pct"/>
          </w:tcPr>
          <w:p w:rsidR="00B01900" w:rsidRDefault="00B01900" w:rsidP="00B01900">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Imported files…</w:t>
            </w:r>
          </w:p>
        </w:tc>
        <w:tc>
          <w:tcPr>
            <w:tcW w:w="3330" w:type="pct"/>
          </w:tcPr>
          <w:p w:rsidR="00B01900" w:rsidRPr="008C15A7" w:rsidRDefault="00B01900" w:rsidP="00B01900">
            <w:pPr>
              <w:cnfStyle w:val="000000000000" w:firstRow="0" w:lastRow="0" w:firstColumn="0" w:lastColumn="0" w:oddVBand="0" w:evenVBand="0" w:oddHBand="0" w:evenHBand="0" w:firstRowFirstColumn="0" w:firstRowLastColumn="0" w:lastRowFirstColumn="0" w:lastRowLastColumn="0"/>
              <w:rPr>
                <w:sz w:val="16"/>
                <w:szCs w:val="16"/>
              </w:rPr>
            </w:pPr>
          </w:p>
        </w:tc>
      </w:tr>
    </w:tbl>
    <w:p w:rsidR="00947AF8" w:rsidRDefault="00947AF8" w:rsidP="00947AF8"/>
    <w:p w:rsidR="00947AF8" w:rsidRPr="005D0782" w:rsidRDefault="008840E3" w:rsidP="001C45D5">
      <w:pPr>
        <w:pStyle w:val="Imagetext"/>
        <w:jc w:val="left"/>
        <w:rPr>
          <w:color w:val="FF0000"/>
        </w:rPr>
      </w:pPr>
      <w:r w:rsidRPr="005D0782">
        <w:rPr>
          <w:b/>
          <w:color w:val="FF0000"/>
        </w:rPr>
        <w:t>NOTE</w:t>
      </w:r>
      <w:r w:rsidRPr="005D0782">
        <w:rPr>
          <w:color w:val="FF0000"/>
        </w:rPr>
        <w:t xml:space="preserve">; aspects are linked </w:t>
      </w:r>
      <w:r w:rsidR="00413B18" w:rsidRPr="005D0782">
        <w:rPr>
          <w:color w:val="FF0000"/>
        </w:rPr>
        <w:t xml:space="preserve">to sections always unless they are searchable in which case </w:t>
      </w:r>
      <w:proofErr w:type="spellStart"/>
      <w:r w:rsidR="00413B18" w:rsidRPr="005D0782">
        <w:rPr>
          <w:color w:val="FF0000"/>
        </w:rPr>
        <w:t>thet</w:t>
      </w:r>
      <w:proofErr w:type="spellEnd"/>
      <w:r w:rsidR="00413B18" w:rsidRPr="005D0782">
        <w:rPr>
          <w:color w:val="FF0000"/>
        </w:rPr>
        <w:t xml:space="preserve"> are still linked using </w:t>
      </w:r>
      <w:proofErr w:type="gramStart"/>
      <w:r w:rsidR="00413B18" w:rsidRPr="005D0782">
        <w:rPr>
          <w:color w:val="FF0000"/>
        </w:rPr>
        <w:t>some kind of section</w:t>
      </w:r>
      <w:proofErr w:type="gramEnd"/>
      <w:r w:rsidR="00413B18" w:rsidRPr="005D0782">
        <w:rPr>
          <w:color w:val="FF0000"/>
        </w:rPr>
        <w:t xml:space="preserve">. That information is added to the html markup, so it is easy to use e.g. </w:t>
      </w:r>
      <w:proofErr w:type="spellStart"/>
      <w:r w:rsidR="00413B18" w:rsidRPr="005D0782">
        <w:rPr>
          <w:color w:val="FF0000"/>
        </w:rPr>
        <w:t>jqueery</w:t>
      </w:r>
      <w:proofErr w:type="spellEnd"/>
      <w:r w:rsidR="00413B18" w:rsidRPr="005D0782">
        <w:rPr>
          <w:color w:val="FF0000"/>
        </w:rPr>
        <w:t xml:space="preserve"> to identify the marks and from that info draw/highlight the relations/information</w:t>
      </w:r>
    </w:p>
    <w:p w:rsidR="00AE38B2" w:rsidRPr="005D0782" w:rsidRDefault="00AE38B2" w:rsidP="001C45D5">
      <w:pPr>
        <w:pStyle w:val="Imagetext"/>
        <w:jc w:val="left"/>
        <w:rPr>
          <w:color w:val="FF0000"/>
        </w:rPr>
      </w:pPr>
    </w:p>
    <w:p w:rsidR="00AE38B2" w:rsidRPr="005D0782" w:rsidRDefault="00AE38B2" w:rsidP="00926B94">
      <w:pPr>
        <w:pStyle w:val="Imagetext"/>
        <w:jc w:val="left"/>
        <w:rPr>
          <w:color w:val="FF0000"/>
        </w:rPr>
      </w:pPr>
      <w:r w:rsidRPr="005D0782">
        <w:rPr>
          <w:b/>
          <w:color w:val="FF0000"/>
        </w:rPr>
        <w:t>N</w:t>
      </w:r>
      <w:r w:rsidR="00EB7FF2" w:rsidRPr="005D0782">
        <w:rPr>
          <w:b/>
          <w:color w:val="FF0000"/>
        </w:rPr>
        <w:t>OTE</w:t>
      </w:r>
      <w:r w:rsidR="00EB7FF2" w:rsidRPr="005D0782">
        <w:rPr>
          <w:color w:val="FF0000"/>
        </w:rPr>
        <w:t xml:space="preserve">: We can use Saxon XSLT 3.0 to transform json to different structures so we can e.g. list users from accounts or list aspect occurrences from sections: It is .NET Framework 3.5 and free for </w:t>
      </w:r>
      <w:proofErr w:type="spellStart"/>
      <w:r w:rsidR="00EB7FF2" w:rsidRPr="005D0782">
        <w:rPr>
          <w:color w:val="FF0000"/>
        </w:rPr>
        <w:t>non commercial</w:t>
      </w:r>
      <w:proofErr w:type="spellEnd"/>
      <w:r w:rsidR="00EB7FF2" w:rsidRPr="005D0782">
        <w:rPr>
          <w:color w:val="FF0000"/>
        </w:rPr>
        <w:t xml:space="preserve">. Price is otherwise 1.200 pounds for a site-license. </w:t>
      </w:r>
      <w:proofErr w:type="spellStart"/>
      <w:r w:rsidR="00EB7FF2" w:rsidRPr="005D0782">
        <w:rPr>
          <w:color w:val="FF0000"/>
        </w:rPr>
        <w:t>Cheeper</w:t>
      </w:r>
      <w:proofErr w:type="spellEnd"/>
      <w:r w:rsidR="00EB7FF2" w:rsidRPr="005D0782">
        <w:rPr>
          <w:color w:val="FF0000"/>
        </w:rPr>
        <w:t xml:space="preserve"> alternative is to convert json to xml</w:t>
      </w:r>
      <w:r w:rsidR="00745CD0" w:rsidRPr="005D0782">
        <w:rPr>
          <w:color w:val="FF0000"/>
        </w:rPr>
        <w:t xml:space="preserve"> and then just use XSLT 2.0 (</w:t>
      </w:r>
      <w:r w:rsidR="00745CD0" w:rsidRPr="005D0782">
        <w:rPr>
          <w:color w:val="FF0000"/>
          <w:lang w:val="en-GB"/>
        </w:rPr>
        <w:t> </w:t>
      </w:r>
      <w:hyperlink r:id="rId38" w:history="1">
        <w:r w:rsidR="00745CD0" w:rsidRPr="005D0782">
          <w:rPr>
            <w:rStyle w:val="Hyperlink"/>
            <w:bCs/>
            <w:color w:val="FF0000"/>
            <w:lang w:val="en-GB"/>
          </w:rPr>
          <w:t>Converting between JSON and XML with Json.NET</w:t>
        </w:r>
      </w:hyperlink>
      <w:r w:rsidR="00745CD0" w:rsidRPr="005D0782">
        <w:rPr>
          <w:color w:val="FF0000"/>
        </w:rPr>
        <w:t>)</w:t>
      </w:r>
    </w:p>
    <w:p w:rsidR="00926B94" w:rsidRPr="005D0782" w:rsidRDefault="00926B94" w:rsidP="00926B94">
      <w:pPr>
        <w:pStyle w:val="Imagetext"/>
        <w:jc w:val="left"/>
        <w:rPr>
          <w:color w:val="FF0000"/>
        </w:rPr>
      </w:pPr>
    </w:p>
    <w:p w:rsidR="00926B94" w:rsidRPr="005D0782" w:rsidRDefault="00926B94" w:rsidP="00926B94">
      <w:pPr>
        <w:pStyle w:val="Imagetext"/>
        <w:jc w:val="left"/>
        <w:rPr>
          <w:color w:val="FF0000"/>
        </w:rPr>
      </w:pPr>
      <w:r w:rsidRPr="005D0782">
        <w:rPr>
          <w:b/>
          <w:color w:val="FF0000"/>
        </w:rPr>
        <w:t>NOTE</w:t>
      </w:r>
      <w:r w:rsidRPr="005D0782">
        <w:rPr>
          <w:color w:val="FF0000"/>
        </w:rPr>
        <w:t>: Data is almost isolated in works. There are few places where this is not true</w:t>
      </w:r>
    </w:p>
    <w:p w:rsidR="00926B94" w:rsidRPr="005D0782" w:rsidRDefault="00926B94" w:rsidP="00926B94">
      <w:pPr>
        <w:pStyle w:val="Imagetext"/>
        <w:numPr>
          <w:ilvl w:val="0"/>
          <w:numId w:val="45"/>
        </w:numPr>
        <w:jc w:val="left"/>
        <w:rPr>
          <w:color w:val="FF0000"/>
        </w:rPr>
      </w:pPr>
      <w:r w:rsidRPr="005D0782">
        <w:rPr>
          <w:color w:val="FF0000"/>
        </w:rPr>
        <w:t xml:space="preserve">Links </w:t>
      </w:r>
      <w:proofErr w:type="spellStart"/>
      <w:r w:rsidRPr="005D0782">
        <w:rPr>
          <w:color w:val="FF0000"/>
        </w:rPr>
        <w:t>bentween</w:t>
      </w:r>
      <w:proofErr w:type="spellEnd"/>
      <w:r w:rsidRPr="005D0782">
        <w:rPr>
          <w:color w:val="FF0000"/>
        </w:rPr>
        <w:t xml:space="preserve"> entries in different works - include other work's id</w:t>
      </w:r>
    </w:p>
    <w:p w:rsidR="00926B94" w:rsidRPr="005D0782" w:rsidRDefault="00926B94" w:rsidP="00926B94">
      <w:pPr>
        <w:pStyle w:val="Imagetext"/>
        <w:numPr>
          <w:ilvl w:val="0"/>
          <w:numId w:val="45"/>
        </w:numPr>
        <w:jc w:val="left"/>
        <w:rPr>
          <w:color w:val="FF0000"/>
        </w:rPr>
      </w:pPr>
      <w:r w:rsidRPr="005D0782">
        <w:rPr>
          <w:color w:val="FF0000"/>
        </w:rPr>
        <w:t>User access to works in other accounts - include foreign account's id</w:t>
      </w:r>
    </w:p>
    <w:p w:rsidR="00926B94" w:rsidRPr="005D0782" w:rsidRDefault="00926B94" w:rsidP="00926B94">
      <w:pPr>
        <w:pStyle w:val="Imagetext"/>
        <w:jc w:val="left"/>
        <w:rPr>
          <w:color w:val="FF0000"/>
        </w:rPr>
      </w:pPr>
      <w:r w:rsidRPr="005D0782">
        <w:rPr>
          <w:color w:val="FF0000"/>
        </w:rPr>
        <w:t xml:space="preserve">This allows for all </w:t>
      </w:r>
      <w:proofErr w:type="spellStart"/>
      <w:r w:rsidRPr="005D0782">
        <w:rPr>
          <w:color w:val="FF0000"/>
        </w:rPr>
        <w:t>ids</w:t>
      </w:r>
      <w:proofErr w:type="spellEnd"/>
      <w:r w:rsidRPr="005D0782">
        <w:rPr>
          <w:color w:val="FF0000"/>
        </w:rPr>
        <w:t xml:space="preserve"> for entities within works to have relatively unique ids, that will seldom exceed 1000s.</w:t>
      </w:r>
    </w:p>
    <w:p w:rsidR="002B1896" w:rsidRPr="005D0782" w:rsidRDefault="00926B94" w:rsidP="001C45D5">
      <w:pPr>
        <w:pStyle w:val="Imagetext"/>
        <w:jc w:val="left"/>
        <w:rPr>
          <w:color w:val="FF0000"/>
        </w:rPr>
      </w:pPr>
      <w:r w:rsidRPr="005D0782">
        <w:rPr>
          <w:color w:val="FF0000"/>
        </w:rPr>
        <w:t>You simply have a local number roll to pick from, which is part of your model - e.g. the account or the Work.</w:t>
      </w:r>
    </w:p>
    <w:p w:rsidR="00AA36EC" w:rsidRDefault="00AA36EC">
      <w:pPr>
        <w:spacing w:before="0" w:after="0"/>
      </w:pPr>
      <w:bookmarkStart w:id="19" w:name="_Toc22721458"/>
    </w:p>
    <w:p w:rsidR="00AA36EC" w:rsidRPr="00AA36EC" w:rsidRDefault="00AA36EC">
      <w:pPr>
        <w:spacing w:before="0" w:after="0"/>
        <w:rPr>
          <w:color w:val="FF0000"/>
        </w:rPr>
      </w:pPr>
      <w:r w:rsidRPr="00AA36EC">
        <w:rPr>
          <w:color w:val="FF0000"/>
        </w:rPr>
        <w:t>Splitter:</w:t>
      </w:r>
    </w:p>
    <w:p w:rsidR="00AA36EC" w:rsidRPr="00AA36EC" w:rsidRDefault="0012244C">
      <w:pPr>
        <w:spacing w:before="0" w:after="0"/>
        <w:rPr>
          <w:color w:val="FF0000"/>
        </w:rPr>
      </w:pPr>
      <w:hyperlink r:id="rId39" w:anchor="demos/jqxsplitter/defaultfunctionality.htm" w:history="1">
        <w:r w:rsidR="00AA36EC" w:rsidRPr="00AA36EC">
          <w:rPr>
            <w:rStyle w:val="Hyperlink"/>
            <w:color w:val="FF0000"/>
          </w:rPr>
          <w:t>https://www.jqwidgets.com/jquery-widgets-demo/demos/jqxsplitter/index.htm#demos/jqxsplitter/defaultfunctionality.htm</w:t>
        </w:r>
      </w:hyperlink>
    </w:p>
    <w:p w:rsidR="005D0782" w:rsidRDefault="005D0782">
      <w:pPr>
        <w:spacing w:before="0" w:after="0"/>
      </w:pPr>
      <w:r>
        <w:br w:type="page"/>
      </w:r>
    </w:p>
    <w:p w:rsidR="00AA36EC" w:rsidRPr="005D0782" w:rsidRDefault="00AA36EC">
      <w:pPr>
        <w:spacing w:before="0" w:after="0"/>
        <w:rPr>
          <w:color w:val="7A9EBE"/>
          <w:spacing w:val="-10"/>
          <w:kern w:val="28"/>
          <w:sz w:val="36"/>
          <w:lang w:val="da-DK"/>
        </w:rPr>
      </w:pPr>
    </w:p>
    <w:p w:rsidR="00BA4BE7" w:rsidRPr="00134587" w:rsidRDefault="00892E4F" w:rsidP="00134587">
      <w:pPr>
        <w:pStyle w:val="Overskrift1"/>
      </w:pPr>
      <w:r w:rsidRPr="00134587">
        <w:t>Detailed specification</w:t>
      </w:r>
      <w:bookmarkEnd w:id="19"/>
    </w:p>
    <w:p w:rsidR="00E326A4" w:rsidRPr="00134587" w:rsidRDefault="00E326A4" w:rsidP="00134587">
      <w:pPr>
        <w:rPr>
          <w:lang w:val="en-US"/>
        </w:rPr>
      </w:pPr>
    </w:p>
    <w:tbl>
      <w:tblPr>
        <w:tblStyle w:val="Specifikation"/>
        <w:tblW w:w="10490" w:type="dxa"/>
        <w:tblLook w:val="01E0" w:firstRow="1" w:lastRow="1" w:firstColumn="1" w:lastColumn="1" w:noHBand="0" w:noVBand="0"/>
      </w:tblPr>
      <w:tblGrid>
        <w:gridCol w:w="709"/>
        <w:gridCol w:w="1843"/>
        <w:gridCol w:w="7938"/>
      </w:tblGrid>
      <w:tr w:rsidR="00123E13" w:rsidRPr="00134587" w:rsidTr="00A0291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09" w:type="dxa"/>
          </w:tcPr>
          <w:p w:rsidR="00123E13" w:rsidRPr="00134587" w:rsidRDefault="00123E13" w:rsidP="00134587">
            <w:pPr>
              <w:pStyle w:val="ColumnHeader"/>
              <w:rPr>
                <w:lang w:val="en-US"/>
              </w:rPr>
            </w:pPr>
            <w:r w:rsidRPr="00134587">
              <w:rPr>
                <w:lang w:val="en-US"/>
              </w:rPr>
              <w:t>Legend</w:t>
            </w:r>
          </w:p>
        </w:tc>
        <w:tc>
          <w:tcPr>
            <w:tcW w:w="1843" w:type="dxa"/>
          </w:tcPr>
          <w:p w:rsidR="00123E13" w:rsidRPr="00134587" w:rsidRDefault="00123E13" w:rsidP="00134587">
            <w:pPr>
              <w:pStyle w:val="ColumnHeader"/>
              <w:cnfStyle w:val="100000000000" w:firstRow="1" w:lastRow="0" w:firstColumn="0" w:lastColumn="0" w:oddVBand="0" w:evenVBand="0" w:oddHBand="0" w:evenHBand="0" w:firstRowFirstColumn="0" w:firstRowLastColumn="0" w:lastRowFirstColumn="0" w:lastRowLastColumn="0"/>
              <w:rPr>
                <w:lang w:val="en-US"/>
              </w:rPr>
            </w:pPr>
            <w:r w:rsidRPr="00134587">
              <w:rPr>
                <w:lang w:val="en-US"/>
              </w:rPr>
              <w:t>Requirement</w:t>
            </w:r>
          </w:p>
        </w:tc>
        <w:tc>
          <w:tcPr>
            <w:tcW w:w="7938" w:type="dxa"/>
          </w:tcPr>
          <w:p w:rsidR="00123E13" w:rsidRPr="00134587" w:rsidRDefault="00123E13" w:rsidP="00134587">
            <w:pPr>
              <w:pStyle w:val="ColumnHeader"/>
              <w:cnfStyle w:val="100000000000" w:firstRow="1" w:lastRow="0" w:firstColumn="0" w:lastColumn="0" w:oddVBand="0" w:evenVBand="0" w:oddHBand="0" w:evenHBand="0" w:firstRowFirstColumn="0" w:firstRowLastColumn="0" w:lastRowFirstColumn="0" w:lastRowLastColumn="0"/>
              <w:rPr>
                <w:lang w:val="en-US"/>
              </w:rPr>
            </w:pPr>
            <w:r w:rsidRPr="00134587">
              <w:rPr>
                <w:lang w:val="en-US"/>
              </w:rPr>
              <w:t>Description</w:t>
            </w:r>
          </w:p>
        </w:tc>
      </w:tr>
      <w:tr w:rsidR="00123E13"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709" w:type="dxa"/>
          </w:tcPr>
          <w:p w:rsidR="00123E13" w:rsidRPr="001C45D5" w:rsidRDefault="00123E13" w:rsidP="001C45D5">
            <w:pPr>
              <w:jc w:val="center"/>
              <w:rPr>
                <w:sz w:val="28"/>
                <w:lang w:val="en-US"/>
              </w:rPr>
            </w:pPr>
            <w:r w:rsidRPr="001C45D5">
              <w:rPr>
                <w:sz w:val="28"/>
                <w:lang w:val="en-US"/>
              </w:rPr>
              <w:sym w:font="Wingdings 2" w:char="F023"/>
            </w:r>
          </w:p>
        </w:tc>
        <w:tc>
          <w:tcPr>
            <w:tcW w:w="1843" w:type="dxa"/>
          </w:tcPr>
          <w:p w:rsidR="00123E13" w:rsidRPr="00134587" w:rsidRDefault="00123E13"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Graphical</w:t>
            </w:r>
          </w:p>
        </w:tc>
        <w:tc>
          <w:tcPr>
            <w:tcW w:w="7938" w:type="dxa"/>
          </w:tcPr>
          <w:p w:rsidR="00123E13" w:rsidRPr="00134587" w:rsidRDefault="007C6E17"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 xml:space="preserve">Graphical content, panels, swiping </w:t>
            </w:r>
            <w:r w:rsidR="00A420F8" w:rsidRPr="00134587">
              <w:rPr>
                <w:lang w:val="en-US"/>
              </w:rPr>
              <w:t>etc.</w:t>
            </w:r>
          </w:p>
        </w:tc>
      </w:tr>
      <w:tr w:rsidR="00123E13"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709" w:type="dxa"/>
          </w:tcPr>
          <w:p w:rsidR="00123E13" w:rsidRPr="001C45D5" w:rsidRDefault="00123E13" w:rsidP="001C45D5">
            <w:pPr>
              <w:jc w:val="center"/>
              <w:rPr>
                <w:sz w:val="28"/>
                <w:lang w:val="en-US"/>
              </w:rPr>
            </w:pPr>
            <w:r w:rsidRPr="001C45D5">
              <w:rPr>
                <w:sz w:val="28"/>
                <w:lang w:val="en-US"/>
              </w:rPr>
              <w:sym w:font="Webdings" w:char="F03E"/>
            </w:r>
          </w:p>
        </w:tc>
        <w:tc>
          <w:tcPr>
            <w:tcW w:w="1843" w:type="dxa"/>
          </w:tcPr>
          <w:p w:rsidR="00123E13" w:rsidRPr="00134587" w:rsidRDefault="00123E13"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Entry</w:t>
            </w:r>
          </w:p>
        </w:tc>
        <w:tc>
          <w:tcPr>
            <w:tcW w:w="7938" w:type="dxa"/>
          </w:tcPr>
          <w:p w:rsidR="00123E13" w:rsidRPr="00134587" w:rsidRDefault="00A420F8"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 xml:space="preserve">Length of text </w:t>
            </w:r>
            <w:r w:rsidR="007C6E17" w:rsidRPr="00134587">
              <w:rPr>
                <w:lang w:val="en-US"/>
              </w:rPr>
              <w:t>in entry fields</w:t>
            </w:r>
            <w:r w:rsidRPr="00134587">
              <w:rPr>
                <w:lang w:val="en-US"/>
              </w:rPr>
              <w:t>, formatting etc.</w:t>
            </w:r>
          </w:p>
        </w:tc>
      </w:tr>
      <w:tr w:rsidR="00123E13"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709" w:type="dxa"/>
          </w:tcPr>
          <w:p w:rsidR="00123E13" w:rsidRPr="001C45D5" w:rsidRDefault="00123E13" w:rsidP="001C45D5">
            <w:pPr>
              <w:jc w:val="center"/>
              <w:rPr>
                <w:sz w:val="28"/>
                <w:lang w:val="en-US"/>
              </w:rPr>
            </w:pPr>
            <w:r w:rsidRPr="001C45D5">
              <w:rPr>
                <w:sz w:val="28"/>
                <w:lang w:val="en-US"/>
              </w:rPr>
              <w:sym w:font="Webdings" w:char="F029"/>
            </w:r>
          </w:p>
        </w:tc>
        <w:tc>
          <w:tcPr>
            <w:tcW w:w="1843" w:type="dxa"/>
          </w:tcPr>
          <w:p w:rsidR="00123E13" w:rsidRPr="00134587" w:rsidRDefault="00123E13"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Validation</w:t>
            </w:r>
          </w:p>
        </w:tc>
        <w:tc>
          <w:tcPr>
            <w:tcW w:w="7938" w:type="dxa"/>
          </w:tcPr>
          <w:p w:rsidR="00123E13" w:rsidRPr="00134587" w:rsidRDefault="00A420F8"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Validation of input or actions</w:t>
            </w:r>
            <w:r w:rsidR="0037264C" w:rsidRPr="00134587">
              <w:rPr>
                <w:lang w:val="en-US"/>
              </w:rPr>
              <w:t>.</w:t>
            </w:r>
          </w:p>
        </w:tc>
      </w:tr>
      <w:tr w:rsidR="00123E13"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709" w:type="dxa"/>
          </w:tcPr>
          <w:p w:rsidR="00123E13" w:rsidRPr="001C45D5" w:rsidRDefault="00123E13" w:rsidP="001C45D5">
            <w:pPr>
              <w:jc w:val="center"/>
              <w:rPr>
                <w:color w:val="FF0000"/>
                <w:sz w:val="28"/>
                <w:lang w:val="en-US"/>
              </w:rPr>
            </w:pPr>
            <w:r w:rsidRPr="001C45D5">
              <w:rPr>
                <w:sz w:val="28"/>
                <w:lang w:val="en-US"/>
              </w:rPr>
              <w:sym w:font="Wingdings" w:char="F0E8"/>
            </w:r>
          </w:p>
        </w:tc>
        <w:tc>
          <w:tcPr>
            <w:tcW w:w="1843" w:type="dxa"/>
          </w:tcPr>
          <w:p w:rsidR="00123E13" w:rsidRPr="00134587" w:rsidRDefault="00123E13"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 xml:space="preserve">Navigational </w:t>
            </w:r>
          </w:p>
        </w:tc>
        <w:tc>
          <w:tcPr>
            <w:tcW w:w="7938" w:type="dxa"/>
          </w:tcPr>
          <w:p w:rsidR="00123E13" w:rsidRPr="00134587" w:rsidRDefault="00A420F8"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How the user moves ar</w:t>
            </w:r>
            <w:r w:rsidR="007C6E17" w:rsidRPr="00134587">
              <w:rPr>
                <w:lang w:val="en-US"/>
              </w:rPr>
              <w:t>o</w:t>
            </w:r>
            <w:r w:rsidRPr="00134587">
              <w:rPr>
                <w:lang w:val="en-US"/>
              </w:rPr>
              <w:t>und between different content</w:t>
            </w:r>
            <w:r w:rsidR="0037264C" w:rsidRPr="00134587">
              <w:rPr>
                <w:lang w:val="en-US"/>
              </w:rPr>
              <w:t>.</w:t>
            </w:r>
          </w:p>
        </w:tc>
      </w:tr>
      <w:tr w:rsidR="00123E13"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709" w:type="dxa"/>
          </w:tcPr>
          <w:p w:rsidR="00123E13" w:rsidRPr="001C45D5" w:rsidRDefault="00123E13" w:rsidP="001C45D5">
            <w:pPr>
              <w:jc w:val="center"/>
              <w:rPr>
                <w:sz w:val="28"/>
                <w:lang w:val="en-US"/>
              </w:rPr>
            </w:pPr>
            <w:r w:rsidRPr="001C45D5">
              <w:rPr>
                <w:sz w:val="28"/>
                <w:lang w:val="en-US"/>
              </w:rPr>
              <w:sym w:font="Webdings" w:char="F0A4"/>
            </w:r>
          </w:p>
        </w:tc>
        <w:tc>
          <w:tcPr>
            <w:tcW w:w="1843" w:type="dxa"/>
          </w:tcPr>
          <w:p w:rsidR="00123E13" w:rsidRPr="00134587" w:rsidRDefault="00123E13"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Rules</w:t>
            </w:r>
          </w:p>
        </w:tc>
        <w:tc>
          <w:tcPr>
            <w:tcW w:w="7938" w:type="dxa"/>
          </w:tcPr>
          <w:p w:rsidR="00123E13" w:rsidRPr="00134587" w:rsidRDefault="007C6E17"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Rules</w:t>
            </w:r>
            <w:r w:rsidR="0037264C" w:rsidRPr="00134587">
              <w:rPr>
                <w:lang w:val="en-US"/>
              </w:rPr>
              <w:t>.</w:t>
            </w:r>
          </w:p>
        </w:tc>
      </w:tr>
      <w:tr w:rsidR="00123E13"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709" w:type="dxa"/>
          </w:tcPr>
          <w:p w:rsidR="00123E13" w:rsidRPr="001C45D5" w:rsidRDefault="00123E13" w:rsidP="001C45D5">
            <w:pPr>
              <w:jc w:val="center"/>
              <w:rPr>
                <w:sz w:val="28"/>
                <w:lang w:val="en-US"/>
              </w:rPr>
            </w:pPr>
            <w:r w:rsidRPr="001C45D5">
              <w:rPr>
                <w:sz w:val="24"/>
                <w:lang w:val="en-US"/>
              </w:rPr>
              <w:sym w:font="Webdings" w:char="F07E"/>
            </w:r>
            <w:r w:rsidR="007C6E17" w:rsidRPr="001C45D5">
              <w:rPr>
                <w:b/>
                <w:sz w:val="16"/>
                <w:szCs w:val="20"/>
                <w:lang w:val="en-US"/>
              </w:rPr>
              <w:t>A#</w:t>
            </w:r>
          </w:p>
        </w:tc>
        <w:tc>
          <w:tcPr>
            <w:tcW w:w="1843" w:type="dxa"/>
          </w:tcPr>
          <w:p w:rsidR="00123E13" w:rsidRPr="00134587" w:rsidRDefault="007C6E17"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Actions</w:t>
            </w:r>
          </w:p>
        </w:tc>
        <w:tc>
          <w:tcPr>
            <w:tcW w:w="7938" w:type="dxa"/>
          </w:tcPr>
          <w:p w:rsidR="00123E13" w:rsidRPr="00134587" w:rsidRDefault="00E326A4"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Changes to the data and</w:t>
            </w:r>
            <w:r w:rsidR="00A420F8" w:rsidRPr="00134587">
              <w:rPr>
                <w:lang w:val="en-US"/>
              </w:rPr>
              <w:t xml:space="preserve"> operation</w:t>
            </w:r>
            <w:r w:rsidRPr="00134587">
              <w:rPr>
                <w:lang w:val="en-US"/>
              </w:rPr>
              <w:t>s</w:t>
            </w:r>
            <w:r w:rsidR="00A420F8" w:rsidRPr="00134587">
              <w:rPr>
                <w:lang w:val="en-US"/>
              </w:rPr>
              <w:t xml:space="preserve"> like sending emails etc.</w:t>
            </w:r>
          </w:p>
          <w:p w:rsidR="007C6E17" w:rsidRPr="00134587" w:rsidRDefault="007C6E17"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 number helps finding the action in the activity diagram</w:t>
            </w:r>
            <w:r w:rsidR="0037264C" w:rsidRPr="00134587">
              <w:rPr>
                <w:lang w:val="en-US"/>
              </w:rPr>
              <w:t>.</w:t>
            </w:r>
          </w:p>
        </w:tc>
      </w:tr>
      <w:tr w:rsidR="00034D61"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709" w:type="dxa"/>
          </w:tcPr>
          <w:p w:rsidR="00034D61" w:rsidRPr="001C45D5" w:rsidRDefault="00034D61" w:rsidP="001C45D5">
            <w:pPr>
              <w:jc w:val="center"/>
              <w:rPr>
                <w:color w:val="FFC000"/>
                <w:sz w:val="28"/>
                <w:lang w:val="en-US"/>
              </w:rPr>
            </w:pPr>
            <w:r w:rsidRPr="001C45D5">
              <w:rPr>
                <w:sz w:val="28"/>
                <w:lang w:val="en-US"/>
              </w:rPr>
              <w:sym w:font="Wingdings" w:char="F035"/>
            </w:r>
          </w:p>
        </w:tc>
        <w:tc>
          <w:tcPr>
            <w:tcW w:w="1843" w:type="dxa"/>
          </w:tcPr>
          <w:p w:rsidR="00034D61" w:rsidRPr="00134587" w:rsidRDefault="00034D61"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Data</w:t>
            </w:r>
          </w:p>
        </w:tc>
        <w:tc>
          <w:tcPr>
            <w:tcW w:w="7938" w:type="dxa"/>
          </w:tcPr>
          <w:p w:rsidR="00034D61" w:rsidRPr="00134587" w:rsidRDefault="00034D61"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How to store information</w:t>
            </w:r>
            <w:r w:rsidR="0037264C" w:rsidRPr="00134587">
              <w:rPr>
                <w:lang w:val="en-US"/>
              </w:rPr>
              <w:t>.</w:t>
            </w:r>
          </w:p>
        </w:tc>
      </w:tr>
      <w:tr w:rsidR="00BA5741"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709" w:type="dxa"/>
          </w:tcPr>
          <w:p w:rsidR="00BA5741" w:rsidRPr="001C45D5" w:rsidRDefault="00BA5741" w:rsidP="001C45D5">
            <w:pPr>
              <w:jc w:val="center"/>
              <w:rPr>
                <w:color w:val="E36C0A" w:themeColor="accent6" w:themeShade="BF"/>
                <w:sz w:val="28"/>
                <w:lang w:val="en-US"/>
              </w:rPr>
            </w:pPr>
            <w:r w:rsidRPr="001C45D5">
              <w:rPr>
                <w:sz w:val="28"/>
                <w:lang w:val="en-US"/>
              </w:rPr>
              <w:sym w:font="Webdings" w:char="F061"/>
            </w:r>
          </w:p>
        </w:tc>
        <w:tc>
          <w:tcPr>
            <w:tcW w:w="1843" w:type="dxa"/>
          </w:tcPr>
          <w:p w:rsidR="00BA5741" w:rsidRPr="00134587" w:rsidRDefault="00BA5741"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Implementation</w:t>
            </w:r>
          </w:p>
        </w:tc>
        <w:tc>
          <w:tcPr>
            <w:tcW w:w="7938" w:type="dxa"/>
          </w:tcPr>
          <w:p w:rsidR="00BA5741" w:rsidRPr="00134587" w:rsidRDefault="00BA5741"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Implementation of functionality</w:t>
            </w:r>
          </w:p>
        </w:tc>
      </w:tr>
      <w:tr w:rsidR="00034D61"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709" w:type="dxa"/>
          </w:tcPr>
          <w:p w:rsidR="00034D61" w:rsidRPr="001C45D5" w:rsidRDefault="00BA5741" w:rsidP="001C45D5">
            <w:pPr>
              <w:jc w:val="center"/>
              <w:rPr>
                <w:color w:val="E36C0A" w:themeColor="accent6" w:themeShade="BF"/>
                <w:sz w:val="28"/>
                <w:lang w:val="en-US"/>
              </w:rPr>
            </w:pPr>
            <w:r w:rsidRPr="001C45D5">
              <w:rPr>
                <w:sz w:val="28"/>
                <w:lang w:val="en-US"/>
              </w:rPr>
              <w:sym w:font="Webdings" w:char="F040"/>
            </w:r>
          </w:p>
        </w:tc>
        <w:tc>
          <w:tcPr>
            <w:tcW w:w="1843" w:type="dxa"/>
          </w:tcPr>
          <w:p w:rsidR="00034D61" w:rsidRPr="00134587" w:rsidRDefault="00034D61"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Technical</w:t>
            </w:r>
          </w:p>
        </w:tc>
        <w:tc>
          <w:tcPr>
            <w:tcW w:w="7938" w:type="dxa"/>
          </w:tcPr>
          <w:p w:rsidR="00034D61" w:rsidRPr="00134587" w:rsidRDefault="0037264C"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Implementation and c</w:t>
            </w:r>
            <w:r w:rsidR="00034D61" w:rsidRPr="00134587">
              <w:rPr>
                <w:lang w:val="en-US"/>
              </w:rPr>
              <w:t>ompatibility with machines</w:t>
            </w:r>
            <w:r w:rsidRPr="00134587">
              <w:rPr>
                <w:lang w:val="en-US"/>
              </w:rPr>
              <w:t xml:space="preserve"> and sub systems.</w:t>
            </w:r>
          </w:p>
        </w:tc>
      </w:tr>
      <w:tr w:rsidR="00034D61"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709" w:type="dxa"/>
          </w:tcPr>
          <w:p w:rsidR="00034D61" w:rsidRPr="001C45D5" w:rsidRDefault="00034D61" w:rsidP="001C45D5">
            <w:pPr>
              <w:jc w:val="center"/>
              <w:rPr>
                <w:color w:val="244061" w:themeColor="accent1" w:themeShade="80"/>
                <w:sz w:val="28"/>
                <w:lang w:val="en-US"/>
              </w:rPr>
            </w:pPr>
            <w:r w:rsidRPr="001C45D5">
              <w:rPr>
                <w:sz w:val="28"/>
                <w:lang w:val="en-US"/>
              </w:rPr>
              <w:sym w:font="Webdings" w:char="F0C2"/>
            </w:r>
          </w:p>
        </w:tc>
        <w:tc>
          <w:tcPr>
            <w:tcW w:w="1843" w:type="dxa"/>
          </w:tcPr>
          <w:p w:rsidR="00034D61" w:rsidRPr="00134587" w:rsidRDefault="003A59AA"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Integration</w:t>
            </w:r>
          </w:p>
        </w:tc>
        <w:tc>
          <w:tcPr>
            <w:tcW w:w="7938" w:type="dxa"/>
          </w:tcPr>
          <w:p w:rsidR="00034D61" w:rsidRPr="00134587" w:rsidRDefault="00034D61"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How to collaborate with other systems or services</w:t>
            </w:r>
            <w:r w:rsidR="00256F80" w:rsidRPr="00134587">
              <w:rPr>
                <w:lang w:val="en-US"/>
              </w:rPr>
              <w:t>.</w:t>
            </w:r>
          </w:p>
        </w:tc>
      </w:tr>
      <w:tr w:rsidR="009B66FC" w:rsidRPr="00134587" w:rsidTr="00A0291C">
        <w:tblPrEx>
          <w:tblCellMar>
            <w:top w:w="28" w:type="dxa"/>
            <w:bottom w:w="28" w:type="dxa"/>
          </w:tblCellMar>
        </w:tblPrEx>
        <w:tc>
          <w:tcPr>
            <w:cnfStyle w:val="001000000000" w:firstRow="0" w:lastRow="0" w:firstColumn="1" w:lastColumn="0" w:oddVBand="0" w:evenVBand="0" w:oddHBand="0" w:evenHBand="0" w:firstRowFirstColumn="0" w:firstRowLastColumn="0" w:lastRowFirstColumn="0" w:lastRowLastColumn="0"/>
            <w:tcW w:w="709" w:type="dxa"/>
          </w:tcPr>
          <w:p w:rsidR="009B66FC" w:rsidRPr="001C45D5" w:rsidRDefault="009B66FC" w:rsidP="001C45D5">
            <w:pPr>
              <w:jc w:val="center"/>
              <w:rPr>
                <w:color w:val="31849B" w:themeColor="accent5" w:themeShade="BF"/>
                <w:sz w:val="28"/>
                <w:lang w:val="en-US"/>
              </w:rPr>
            </w:pPr>
            <w:r w:rsidRPr="001C45D5">
              <w:rPr>
                <w:sz w:val="28"/>
                <w:lang w:val="en-US"/>
              </w:rPr>
              <w:sym w:font="Webdings" w:char="F078"/>
            </w:r>
          </w:p>
        </w:tc>
        <w:tc>
          <w:tcPr>
            <w:tcW w:w="1843" w:type="dxa"/>
          </w:tcPr>
          <w:p w:rsidR="009B66FC" w:rsidRPr="00134587" w:rsidRDefault="009B66FC"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Security</w:t>
            </w:r>
          </w:p>
        </w:tc>
        <w:tc>
          <w:tcPr>
            <w:tcW w:w="7938" w:type="dxa"/>
          </w:tcPr>
          <w:p w:rsidR="009B66FC" w:rsidRPr="00134587" w:rsidRDefault="009B66FC" w:rsidP="00134587">
            <w:pPr>
              <w:cnfStyle w:val="000000000000" w:firstRow="0" w:lastRow="0" w:firstColumn="0" w:lastColumn="0" w:oddVBand="0" w:evenVBand="0" w:oddHBand="0" w:evenHBand="0" w:firstRowFirstColumn="0" w:firstRowLastColumn="0" w:lastRowFirstColumn="0" w:lastRowLastColumn="0"/>
              <w:rPr>
                <w:lang w:val="en-US"/>
              </w:rPr>
            </w:pPr>
            <w:r w:rsidRPr="00134587">
              <w:rPr>
                <w:lang w:val="en-US"/>
              </w:rPr>
              <w:t>Authentication etc.</w:t>
            </w:r>
          </w:p>
        </w:tc>
      </w:tr>
    </w:tbl>
    <w:p w:rsidR="00EA2B02" w:rsidRPr="00A0291C" w:rsidRDefault="00EA2B02" w:rsidP="00134587">
      <w:pPr>
        <w:rPr>
          <w:color w:val="7A9EBE"/>
          <w:spacing w:val="-10"/>
          <w:kern w:val="28"/>
          <w:sz w:val="24"/>
          <w:lang w:val="en-US"/>
        </w:rPr>
      </w:pPr>
    </w:p>
    <w:sectPr w:rsidR="00EA2B02" w:rsidRPr="00A0291C" w:rsidSect="001C45D5">
      <w:headerReference w:type="default" r:id="rId40"/>
      <w:type w:val="continuous"/>
      <w:pgSz w:w="11907" w:h="16840" w:code="9"/>
      <w:pgMar w:top="720" w:right="720" w:bottom="720" w:left="72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39CC" w:rsidRDefault="00D439CC" w:rsidP="00134587">
      <w:r>
        <w:separator/>
      </w:r>
    </w:p>
  </w:endnote>
  <w:endnote w:type="continuationSeparator" w:id="0">
    <w:p w:rsidR="00D439CC" w:rsidRDefault="00D439CC" w:rsidP="00134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44C" w:rsidRDefault="0012244C" w:rsidP="00134587">
    <w:pPr>
      <w:pStyle w:val="Sidefod"/>
      <w:rPr>
        <w:rStyle w:val="Sidetal"/>
      </w:rPr>
    </w:pPr>
    <w:r>
      <w:rPr>
        <w:rStyle w:val="Sidetal"/>
      </w:rPr>
      <w:fldChar w:fldCharType="begin"/>
    </w:r>
    <w:r>
      <w:rPr>
        <w:rStyle w:val="Sidetal"/>
      </w:rPr>
      <w:instrText xml:space="preserve">PAGE  </w:instrText>
    </w:r>
    <w:r>
      <w:rPr>
        <w:rStyle w:val="Sidetal"/>
      </w:rPr>
      <w:fldChar w:fldCharType="separate"/>
    </w:r>
    <w:r>
      <w:rPr>
        <w:rStyle w:val="Sidetal"/>
      </w:rPr>
      <w:t>6</w:t>
    </w:r>
    <w:r>
      <w:rPr>
        <w:rStyle w:val="Sidetal"/>
      </w:rPr>
      <w:fldChar w:fldCharType="end"/>
    </w:r>
  </w:p>
  <w:p w:rsidR="0012244C" w:rsidRPr="004E7BB8" w:rsidRDefault="0012244C" w:rsidP="005D0782">
    <w:pPr>
      <w:pStyle w:val="Sidefod"/>
      <w:ind w:left="0"/>
      <w:jc w:val="center"/>
      <w:rPr>
        <w:lang w:val="en-US"/>
      </w:rPr>
    </w:pPr>
    <w:r>
      <w:fldChar w:fldCharType="begin"/>
    </w:r>
    <w:r>
      <w:instrText xml:space="preserve"> DOCPROPERTY  Category  \* MERGEFORMAT </w:instrText>
    </w:r>
    <w:r>
      <w:fldChar w:fldCharType="end"/>
    </w:r>
    <w:fldSimple w:instr=" DOCPROPERTY  Subject  \* MERGEFORMAT ">
      <w:r>
        <w:t>Specification</w:t>
      </w:r>
    </w:fldSimple>
    <w:r>
      <w:t xml:space="preserve"> - </w:t>
    </w:r>
    <w:fldSimple w:instr=" TITLE   \* MERGEFORMAT ">
      <w:r w:rsidRPr="00DD5995">
        <w:rPr>
          <w:lang w:val="en-US"/>
        </w:rPr>
        <w:t>MindMyPen</w:t>
      </w:r>
    </w:fldSimple>
    <w:r>
      <w:rPr>
        <w:lang w:val="en-US"/>
      </w:rPr>
      <w:t xml:space="preserve">   </w:t>
    </w:r>
    <w:r>
      <w:rPr>
        <w:lang w:val="en-US"/>
      </w:rPr>
      <w:tab/>
    </w:r>
    <w:r>
      <w:rPr>
        <w:lang w:val="en-US"/>
      </w:rPr>
      <w:tab/>
    </w:r>
    <w:r>
      <w:rPr>
        <w:lang w:val="en-US"/>
      </w:rPr>
      <w:tab/>
    </w:r>
    <w:r>
      <w:rPr>
        <w:lang w:val="en-US"/>
      </w:rPr>
      <w:tab/>
    </w:r>
    <w:r>
      <w:rPr>
        <w:lang w:val="en-US"/>
      </w:rPr>
      <w:tab/>
    </w:r>
    <w:r>
      <w:rPr>
        <w:lang w:val="en-US"/>
      </w:rPr>
      <w:tab/>
    </w:r>
    <w:r w:rsidRPr="00E326A4">
      <w:rPr>
        <w:lang w:val="en-US"/>
      </w:rPr>
      <w:tab/>
    </w:r>
    <w:r>
      <w:rPr>
        <w:rStyle w:val="Sidetal"/>
      </w:rPr>
      <w:fldChar w:fldCharType="begin"/>
    </w:r>
    <w:r>
      <w:rPr>
        <w:rStyle w:val="Sidetal"/>
      </w:rPr>
      <w:instrText xml:space="preserve"> PAGE </w:instrText>
    </w:r>
    <w:r>
      <w:rPr>
        <w:rStyle w:val="Sidetal"/>
      </w:rPr>
      <w:fldChar w:fldCharType="separate"/>
    </w:r>
    <w:r>
      <w:rPr>
        <w:rStyle w:val="Sidetal"/>
      </w:rPr>
      <w:t>6</w:t>
    </w:r>
    <w:r>
      <w:rPr>
        <w:rStyle w:val="Sidetal"/>
      </w:rPr>
      <w:fldChar w:fldCharType="end"/>
    </w:r>
    <w:r w:rsidRPr="004E7BB8">
      <w:rPr>
        <w:rStyle w:val="Sidetal"/>
        <w:szCs w:val="16"/>
        <w:lang w:val="en-US"/>
      </w:rPr>
      <w:t xml:space="preserve"> of </w:t>
    </w:r>
    <w:r w:rsidRPr="007F2F19">
      <w:rPr>
        <w:rStyle w:val="Sidetal"/>
      </w:rPr>
      <w:fldChar w:fldCharType="begin"/>
    </w:r>
    <w:r w:rsidRPr="004E7BB8">
      <w:rPr>
        <w:rStyle w:val="Sidetal"/>
        <w:lang w:val="en-US"/>
      </w:rPr>
      <w:instrText xml:space="preserve"> NUMPAGES </w:instrText>
    </w:r>
    <w:r w:rsidRPr="007F2F19">
      <w:rPr>
        <w:rStyle w:val="Sidetal"/>
      </w:rPr>
      <w:fldChar w:fldCharType="separate"/>
    </w:r>
    <w:r>
      <w:rPr>
        <w:rStyle w:val="Sidetal"/>
        <w:lang w:val="en-US"/>
      </w:rPr>
      <w:t>6</w:t>
    </w:r>
    <w:r w:rsidRPr="007F2F19">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39CC" w:rsidRDefault="00D439CC" w:rsidP="00134587">
      <w:r>
        <w:separator/>
      </w:r>
    </w:p>
  </w:footnote>
  <w:footnote w:type="continuationSeparator" w:id="0">
    <w:p w:rsidR="00D439CC" w:rsidRDefault="00D439CC" w:rsidP="001345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44C" w:rsidRDefault="0012244C" w:rsidP="00134587">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44C" w:rsidRDefault="0012244C" w:rsidP="00134587">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62F9"/>
    <w:multiLevelType w:val="hybridMultilevel"/>
    <w:tmpl w:val="901021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761361A"/>
    <w:multiLevelType w:val="hybridMultilevel"/>
    <w:tmpl w:val="8B76CA84"/>
    <w:lvl w:ilvl="0" w:tplc="0406000F">
      <w:start w:val="1"/>
      <w:numFmt w:val="decimal"/>
      <w:lvlText w:val="%1."/>
      <w:lvlJc w:val="left"/>
      <w:pPr>
        <w:ind w:left="3600" w:hanging="360"/>
      </w:pPr>
    </w:lvl>
    <w:lvl w:ilvl="1" w:tplc="04060019" w:tentative="1">
      <w:start w:val="1"/>
      <w:numFmt w:val="lowerLetter"/>
      <w:lvlText w:val="%2."/>
      <w:lvlJc w:val="left"/>
      <w:pPr>
        <w:ind w:left="4320" w:hanging="360"/>
      </w:pPr>
    </w:lvl>
    <w:lvl w:ilvl="2" w:tplc="0406001B" w:tentative="1">
      <w:start w:val="1"/>
      <w:numFmt w:val="lowerRoman"/>
      <w:lvlText w:val="%3."/>
      <w:lvlJc w:val="right"/>
      <w:pPr>
        <w:ind w:left="5040" w:hanging="180"/>
      </w:pPr>
    </w:lvl>
    <w:lvl w:ilvl="3" w:tplc="0406000F" w:tentative="1">
      <w:start w:val="1"/>
      <w:numFmt w:val="decimal"/>
      <w:lvlText w:val="%4."/>
      <w:lvlJc w:val="left"/>
      <w:pPr>
        <w:ind w:left="5760" w:hanging="360"/>
      </w:pPr>
    </w:lvl>
    <w:lvl w:ilvl="4" w:tplc="04060019" w:tentative="1">
      <w:start w:val="1"/>
      <w:numFmt w:val="lowerLetter"/>
      <w:lvlText w:val="%5."/>
      <w:lvlJc w:val="left"/>
      <w:pPr>
        <w:ind w:left="6480" w:hanging="360"/>
      </w:pPr>
    </w:lvl>
    <w:lvl w:ilvl="5" w:tplc="0406001B" w:tentative="1">
      <w:start w:val="1"/>
      <w:numFmt w:val="lowerRoman"/>
      <w:lvlText w:val="%6."/>
      <w:lvlJc w:val="right"/>
      <w:pPr>
        <w:ind w:left="7200" w:hanging="180"/>
      </w:pPr>
    </w:lvl>
    <w:lvl w:ilvl="6" w:tplc="0406000F" w:tentative="1">
      <w:start w:val="1"/>
      <w:numFmt w:val="decimal"/>
      <w:lvlText w:val="%7."/>
      <w:lvlJc w:val="left"/>
      <w:pPr>
        <w:ind w:left="7920" w:hanging="360"/>
      </w:pPr>
    </w:lvl>
    <w:lvl w:ilvl="7" w:tplc="04060019" w:tentative="1">
      <w:start w:val="1"/>
      <w:numFmt w:val="lowerLetter"/>
      <w:lvlText w:val="%8."/>
      <w:lvlJc w:val="left"/>
      <w:pPr>
        <w:ind w:left="8640" w:hanging="360"/>
      </w:pPr>
    </w:lvl>
    <w:lvl w:ilvl="8" w:tplc="0406001B" w:tentative="1">
      <w:start w:val="1"/>
      <w:numFmt w:val="lowerRoman"/>
      <w:lvlText w:val="%9."/>
      <w:lvlJc w:val="right"/>
      <w:pPr>
        <w:ind w:left="9360" w:hanging="180"/>
      </w:pPr>
    </w:lvl>
  </w:abstractNum>
  <w:abstractNum w:abstractNumId="2" w15:restartNumberingAfterBreak="0">
    <w:nsid w:val="0A3D6601"/>
    <w:multiLevelType w:val="multilevel"/>
    <w:tmpl w:val="643A9770"/>
    <w:numStyleLink w:val="BulletTree"/>
  </w:abstractNum>
  <w:abstractNum w:abstractNumId="3" w15:restartNumberingAfterBreak="0">
    <w:nsid w:val="0C6F2CCE"/>
    <w:multiLevelType w:val="multilevel"/>
    <w:tmpl w:val="643A9770"/>
    <w:lvl w:ilvl="0">
      <w:start w:val="1"/>
      <w:numFmt w:val="bullet"/>
      <w:lvlText w:val=""/>
      <w:lvlJc w:val="left"/>
      <w:pPr>
        <w:tabs>
          <w:tab w:val="num" w:pos="720"/>
        </w:tabs>
        <w:ind w:left="454" w:hanging="454"/>
      </w:pPr>
      <w:rPr>
        <w:rFonts w:ascii="Symbol" w:hAnsi="Symbol" w:hint="default"/>
        <w:b w:val="0"/>
        <w:i w:val="0"/>
        <w:color w:val="7A9EBE"/>
        <w:position w:val="0"/>
        <w:sz w:val="22"/>
        <w:szCs w:val="20"/>
      </w:rPr>
    </w:lvl>
    <w:lvl w:ilvl="1">
      <w:start w:val="1"/>
      <w:numFmt w:val="bullet"/>
      <w:lvlText w:val=""/>
      <w:lvlJc w:val="left"/>
      <w:pPr>
        <w:tabs>
          <w:tab w:val="num" w:pos="1174"/>
        </w:tabs>
        <w:ind w:left="908" w:hanging="454"/>
      </w:pPr>
      <w:rPr>
        <w:rFonts w:ascii="Symbol" w:hAnsi="Symbol" w:hint="default"/>
        <w:color w:val="8DB3E2" w:themeColor="text2" w:themeTint="66"/>
        <w:sz w:val="18"/>
      </w:rPr>
    </w:lvl>
    <w:lvl w:ilvl="2">
      <w:start w:val="1"/>
      <w:numFmt w:val="bullet"/>
      <w:lvlText w:val=""/>
      <w:lvlJc w:val="left"/>
      <w:pPr>
        <w:tabs>
          <w:tab w:val="num" w:pos="1628"/>
        </w:tabs>
        <w:ind w:left="1362" w:hanging="454"/>
      </w:pPr>
      <w:rPr>
        <w:rFonts w:ascii="Symbol" w:hAnsi="Symbol" w:hint="default"/>
        <w:color w:val="808080" w:themeColor="background1" w:themeShade="80"/>
        <w:sz w:val="16"/>
      </w:rPr>
    </w:lvl>
    <w:lvl w:ilvl="3">
      <w:start w:val="1"/>
      <w:numFmt w:val="bullet"/>
      <w:lvlText w:val=""/>
      <w:lvlJc w:val="left"/>
      <w:pPr>
        <w:tabs>
          <w:tab w:val="num" w:pos="2082"/>
        </w:tabs>
        <w:ind w:left="1816" w:hanging="454"/>
      </w:pPr>
      <w:rPr>
        <w:rFonts w:ascii="Symbol" w:hAnsi="Symbol" w:hint="default"/>
        <w:color w:val="BFBFBF" w:themeColor="background1" w:themeShade="BF"/>
        <w:sz w:val="12"/>
      </w:rPr>
    </w:lvl>
    <w:lvl w:ilvl="4">
      <w:start w:val="1"/>
      <w:numFmt w:val="bullet"/>
      <w:lvlText w:val="o"/>
      <w:lvlJc w:val="left"/>
      <w:pPr>
        <w:tabs>
          <w:tab w:val="num" w:pos="2536"/>
        </w:tabs>
        <w:ind w:left="2270" w:hanging="454"/>
      </w:pPr>
      <w:rPr>
        <w:rFonts w:ascii="Courier New" w:hAnsi="Courier New" w:hint="default"/>
        <w:color w:val="808080" w:themeColor="background1" w:themeShade="80"/>
        <w:sz w:val="12"/>
      </w:rPr>
    </w:lvl>
    <w:lvl w:ilvl="5">
      <w:start w:val="1"/>
      <w:numFmt w:val="bullet"/>
      <w:lvlText w:val="o"/>
      <w:lvlJc w:val="left"/>
      <w:pPr>
        <w:tabs>
          <w:tab w:val="num" w:pos="2990"/>
        </w:tabs>
        <w:ind w:left="2724" w:hanging="454"/>
      </w:pPr>
      <w:rPr>
        <w:rFonts w:ascii="Courier New" w:hAnsi="Courier New" w:hint="default"/>
        <w:color w:val="BFBFBF" w:themeColor="background1" w:themeShade="BF"/>
        <w:sz w:val="12"/>
      </w:rPr>
    </w:lvl>
    <w:lvl w:ilvl="6">
      <w:start w:val="1"/>
      <w:numFmt w:val="bullet"/>
      <w:lvlText w:val=""/>
      <w:lvlJc w:val="left"/>
      <w:pPr>
        <w:tabs>
          <w:tab w:val="num" w:pos="3444"/>
        </w:tabs>
        <w:ind w:left="3178" w:hanging="454"/>
      </w:pPr>
      <w:rPr>
        <w:rFonts w:ascii="Symbol" w:hAnsi="Symbol" w:hint="default"/>
      </w:rPr>
    </w:lvl>
    <w:lvl w:ilvl="7">
      <w:start w:val="1"/>
      <w:numFmt w:val="bullet"/>
      <w:lvlText w:val="o"/>
      <w:lvlJc w:val="left"/>
      <w:pPr>
        <w:tabs>
          <w:tab w:val="num" w:pos="3898"/>
        </w:tabs>
        <w:ind w:left="3632" w:hanging="454"/>
      </w:pPr>
      <w:rPr>
        <w:rFonts w:ascii="Courier New" w:hAnsi="Courier New" w:cs="Courier New" w:hint="default"/>
      </w:rPr>
    </w:lvl>
    <w:lvl w:ilvl="8">
      <w:start w:val="1"/>
      <w:numFmt w:val="bullet"/>
      <w:lvlText w:val=""/>
      <w:lvlJc w:val="left"/>
      <w:pPr>
        <w:tabs>
          <w:tab w:val="num" w:pos="4352"/>
        </w:tabs>
        <w:ind w:left="4086" w:hanging="454"/>
      </w:pPr>
      <w:rPr>
        <w:rFonts w:ascii="Wingdings" w:hAnsi="Wingdings" w:hint="default"/>
      </w:rPr>
    </w:lvl>
  </w:abstractNum>
  <w:abstractNum w:abstractNumId="4" w15:restartNumberingAfterBreak="0">
    <w:nsid w:val="0DB803E8"/>
    <w:multiLevelType w:val="multilevel"/>
    <w:tmpl w:val="643A9770"/>
    <w:styleLink w:val="BulletTree"/>
    <w:lvl w:ilvl="0">
      <w:start w:val="1"/>
      <w:numFmt w:val="bullet"/>
      <w:pStyle w:val="BulletTreeTypo"/>
      <w:lvlText w:val=""/>
      <w:lvlJc w:val="left"/>
      <w:pPr>
        <w:tabs>
          <w:tab w:val="num" w:pos="720"/>
        </w:tabs>
        <w:ind w:left="454" w:hanging="454"/>
      </w:pPr>
      <w:rPr>
        <w:rFonts w:ascii="Symbol" w:hAnsi="Symbol" w:hint="default"/>
        <w:b w:val="0"/>
        <w:i w:val="0"/>
        <w:color w:val="7A9EBE"/>
        <w:position w:val="0"/>
        <w:sz w:val="22"/>
        <w:szCs w:val="20"/>
      </w:rPr>
    </w:lvl>
    <w:lvl w:ilvl="1">
      <w:start w:val="1"/>
      <w:numFmt w:val="bullet"/>
      <w:lvlText w:val=""/>
      <w:lvlJc w:val="left"/>
      <w:pPr>
        <w:tabs>
          <w:tab w:val="num" w:pos="1174"/>
        </w:tabs>
        <w:ind w:left="908" w:hanging="454"/>
      </w:pPr>
      <w:rPr>
        <w:rFonts w:ascii="Symbol" w:hAnsi="Symbol" w:hint="default"/>
        <w:color w:val="8DB3E2" w:themeColor="text2" w:themeTint="66"/>
        <w:sz w:val="18"/>
      </w:rPr>
    </w:lvl>
    <w:lvl w:ilvl="2">
      <w:start w:val="1"/>
      <w:numFmt w:val="bullet"/>
      <w:lvlText w:val=""/>
      <w:lvlJc w:val="left"/>
      <w:pPr>
        <w:tabs>
          <w:tab w:val="num" w:pos="1628"/>
        </w:tabs>
        <w:ind w:left="1362" w:hanging="454"/>
      </w:pPr>
      <w:rPr>
        <w:rFonts w:ascii="Symbol" w:hAnsi="Symbol" w:hint="default"/>
        <w:color w:val="808080" w:themeColor="background1" w:themeShade="80"/>
        <w:sz w:val="16"/>
      </w:rPr>
    </w:lvl>
    <w:lvl w:ilvl="3">
      <w:start w:val="1"/>
      <w:numFmt w:val="bullet"/>
      <w:lvlText w:val=""/>
      <w:lvlJc w:val="left"/>
      <w:pPr>
        <w:tabs>
          <w:tab w:val="num" w:pos="2082"/>
        </w:tabs>
        <w:ind w:left="1816" w:hanging="454"/>
      </w:pPr>
      <w:rPr>
        <w:rFonts w:ascii="Symbol" w:hAnsi="Symbol" w:hint="default"/>
        <w:color w:val="BFBFBF" w:themeColor="background1" w:themeShade="BF"/>
        <w:sz w:val="12"/>
      </w:rPr>
    </w:lvl>
    <w:lvl w:ilvl="4">
      <w:start w:val="1"/>
      <w:numFmt w:val="bullet"/>
      <w:lvlText w:val="o"/>
      <w:lvlJc w:val="left"/>
      <w:pPr>
        <w:tabs>
          <w:tab w:val="num" w:pos="2536"/>
        </w:tabs>
        <w:ind w:left="2270" w:hanging="454"/>
      </w:pPr>
      <w:rPr>
        <w:rFonts w:ascii="Courier New" w:hAnsi="Courier New" w:hint="default"/>
        <w:color w:val="808080" w:themeColor="background1" w:themeShade="80"/>
        <w:sz w:val="12"/>
      </w:rPr>
    </w:lvl>
    <w:lvl w:ilvl="5">
      <w:start w:val="1"/>
      <w:numFmt w:val="bullet"/>
      <w:lvlText w:val="o"/>
      <w:lvlJc w:val="left"/>
      <w:pPr>
        <w:tabs>
          <w:tab w:val="num" w:pos="2990"/>
        </w:tabs>
        <w:ind w:left="2724" w:hanging="454"/>
      </w:pPr>
      <w:rPr>
        <w:rFonts w:ascii="Courier New" w:hAnsi="Courier New" w:hint="default"/>
        <w:color w:val="BFBFBF" w:themeColor="background1" w:themeShade="BF"/>
        <w:sz w:val="12"/>
      </w:rPr>
    </w:lvl>
    <w:lvl w:ilvl="6">
      <w:start w:val="1"/>
      <w:numFmt w:val="bullet"/>
      <w:lvlText w:val=""/>
      <w:lvlJc w:val="left"/>
      <w:pPr>
        <w:tabs>
          <w:tab w:val="num" w:pos="3444"/>
        </w:tabs>
        <w:ind w:left="3178" w:hanging="454"/>
      </w:pPr>
      <w:rPr>
        <w:rFonts w:ascii="Symbol" w:hAnsi="Symbol" w:hint="default"/>
      </w:rPr>
    </w:lvl>
    <w:lvl w:ilvl="7">
      <w:start w:val="1"/>
      <w:numFmt w:val="bullet"/>
      <w:lvlText w:val="o"/>
      <w:lvlJc w:val="left"/>
      <w:pPr>
        <w:tabs>
          <w:tab w:val="num" w:pos="3898"/>
        </w:tabs>
        <w:ind w:left="3632" w:hanging="454"/>
      </w:pPr>
      <w:rPr>
        <w:rFonts w:ascii="Courier New" w:hAnsi="Courier New" w:cs="Courier New" w:hint="default"/>
      </w:rPr>
    </w:lvl>
    <w:lvl w:ilvl="8">
      <w:start w:val="1"/>
      <w:numFmt w:val="bullet"/>
      <w:lvlText w:val=""/>
      <w:lvlJc w:val="left"/>
      <w:pPr>
        <w:tabs>
          <w:tab w:val="num" w:pos="4352"/>
        </w:tabs>
        <w:ind w:left="4086" w:hanging="454"/>
      </w:pPr>
      <w:rPr>
        <w:rFonts w:ascii="Wingdings" w:hAnsi="Wingdings" w:hint="default"/>
      </w:rPr>
    </w:lvl>
  </w:abstractNum>
  <w:abstractNum w:abstractNumId="5" w15:restartNumberingAfterBreak="0">
    <w:nsid w:val="0E1F6E87"/>
    <w:multiLevelType w:val="hybridMultilevel"/>
    <w:tmpl w:val="4C8AD9BC"/>
    <w:lvl w:ilvl="0" w:tplc="D982EF20">
      <w:start w:val="1"/>
      <w:numFmt w:val="decimal"/>
      <w:pStyle w:val="Adnote"/>
      <w:lvlText w:val="*%1"/>
      <w:lvlJc w:val="left"/>
      <w:pPr>
        <w:ind w:left="360" w:hanging="360"/>
      </w:pPr>
      <w:rPr>
        <w:rFonts w:hint="default"/>
        <w:b w:val="0"/>
        <w:i/>
        <w:color w:val="7F7F7F"/>
        <w:sz w:val="1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EA62ED6"/>
    <w:multiLevelType w:val="hybridMultilevel"/>
    <w:tmpl w:val="20C0E6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2307FAF"/>
    <w:multiLevelType w:val="hybridMultilevel"/>
    <w:tmpl w:val="77CA088C"/>
    <w:lvl w:ilvl="0" w:tplc="61682C5C">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3D46656"/>
    <w:multiLevelType w:val="hybridMultilevel"/>
    <w:tmpl w:val="6A6E8E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3FA0FE0"/>
    <w:multiLevelType w:val="hybridMultilevel"/>
    <w:tmpl w:val="310AD4AE"/>
    <w:lvl w:ilvl="0" w:tplc="CF36C1FC">
      <w:start w:val="1"/>
      <w:numFmt w:val="decimal"/>
      <w:pStyle w:val="Series"/>
      <w:lvlText w:val="%1."/>
      <w:lvlJc w:val="left"/>
      <w:pPr>
        <w:ind w:left="360" w:hanging="360"/>
      </w:pPr>
      <w:rPr>
        <w:rFonts w:hint="default"/>
        <w:b/>
        <w:i w:val="0"/>
        <w:color w:val="7A9EBE"/>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71F32AE"/>
    <w:multiLevelType w:val="multilevel"/>
    <w:tmpl w:val="4EB02A62"/>
    <w:lvl w:ilvl="0">
      <w:start w:val="1"/>
      <w:numFmt w:val="decimal"/>
      <w:lvlText w:val="%1"/>
      <w:lvlJc w:val="left"/>
      <w:pPr>
        <w:ind w:left="360" w:hanging="360"/>
      </w:pPr>
      <w:rPr>
        <w:rFonts w:hint="default"/>
      </w:rPr>
    </w:lvl>
    <w:lvl w:ilvl="1">
      <w:start w:val="1"/>
      <w:numFmt w:val="decimal"/>
      <w:lvlText w:val="%1.%2"/>
      <w:legacy w:legacy="1" w:legacySpace="360" w:legacyIndent="0"/>
      <w:lvlJc w:val="left"/>
    </w:lvl>
    <w:lvl w:ilvl="2">
      <w:start w:val="1"/>
      <w:numFmt w:val="decimal"/>
      <w:lvlText w:val="%1.%2.%3"/>
      <w:legacy w:legacy="1" w:legacySpace="360" w:legacyIndent="0"/>
      <w:lvlJc w:val="left"/>
    </w:lvl>
    <w:lvl w:ilvl="3">
      <w:start w:val="1"/>
      <w:numFmt w:val="decimal"/>
      <w:lvlText w:val="%1.%2.%3.%4"/>
      <w:legacy w:legacy="1" w:legacySpace="360" w:legacyIndent="0"/>
      <w:lvlJc w:val="left"/>
    </w:lvl>
    <w:lvl w:ilvl="4">
      <w:start w:val="1"/>
      <w:numFmt w:val="decimal"/>
      <w:lvlText w:val="%1.%2.%3.%4.%5"/>
      <w:legacy w:legacy="1" w:legacySpace="360" w:legacyIndent="0"/>
      <w:lvlJc w:val="left"/>
    </w:lvl>
    <w:lvl w:ilvl="5">
      <w:start w:val="1"/>
      <w:numFmt w:val="decimal"/>
      <w:lvlText w:val="%1.%2.%3.%4.%5.%6"/>
      <w:legacy w:legacy="1" w:legacySpace="360" w:legacyIndent="0"/>
      <w:lvlJc w:val="left"/>
    </w:lvl>
    <w:lvl w:ilvl="6">
      <w:start w:val="1"/>
      <w:numFmt w:val="decimal"/>
      <w:lvlText w:val="%1.%2.%3.%4.%5.%6.%7"/>
      <w:legacy w:legacy="1" w:legacySpace="360" w:legacyIndent="0"/>
      <w:lvlJc w:val="left"/>
    </w:lvl>
    <w:lvl w:ilvl="7">
      <w:start w:val="1"/>
      <w:numFmt w:val="decimal"/>
      <w:lvlText w:val="%1.%2.%3.%4.%5.%6.%7.%8"/>
      <w:legacy w:legacy="1" w:legacySpace="360" w:legacyIndent="0"/>
      <w:lvlJc w:val="left"/>
    </w:lvl>
    <w:lvl w:ilvl="8">
      <w:start w:val="1"/>
      <w:numFmt w:val="decimal"/>
      <w:lvlText w:val="%1.%2.%3.%4.%5.%6.%7.%8.%9"/>
      <w:legacy w:legacy="1" w:legacySpace="360" w:legacyIndent="0"/>
      <w:lvlJc w:val="left"/>
    </w:lvl>
  </w:abstractNum>
  <w:abstractNum w:abstractNumId="11" w15:restartNumberingAfterBreak="0">
    <w:nsid w:val="1D614FCA"/>
    <w:multiLevelType w:val="hybridMultilevel"/>
    <w:tmpl w:val="676AA3D6"/>
    <w:lvl w:ilvl="0" w:tplc="343E8CD4">
      <w:start w:val="1"/>
      <w:numFmt w:val="bullet"/>
      <w:pStyle w:val="Unspecifiednote"/>
      <w:lvlText w:val=""/>
      <w:lvlJc w:val="left"/>
      <w:pPr>
        <w:ind w:left="720" w:hanging="360"/>
      </w:pPr>
      <w:rPr>
        <w:rFonts w:ascii="Wingdings 2" w:hAnsi="Wingdings 2" w:hint="default"/>
        <w:b w:val="0"/>
        <w:i w:val="0"/>
        <w:color w:val="FF0000"/>
        <w:sz w:val="20"/>
        <w:szCs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1FC32C64"/>
    <w:multiLevelType w:val="multilevel"/>
    <w:tmpl w:val="643A9770"/>
    <w:numStyleLink w:val="BulletTree"/>
  </w:abstractNum>
  <w:abstractNum w:abstractNumId="13" w15:restartNumberingAfterBreak="0">
    <w:nsid w:val="23D5622E"/>
    <w:multiLevelType w:val="multilevel"/>
    <w:tmpl w:val="643A9770"/>
    <w:numStyleLink w:val="BulletTree"/>
  </w:abstractNum>
  <w:abstractNum w:abstractNumId="14" w15:restartNumberingAfterBreak="0">
    <w:nsid w:val="25130DDD"/>
    <w:multiLevelType w:val="hybridMultilevel"/>
    <w:tmpl w:val="00B80C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2A4C7049"/>
    <w:multiLevelType w:val="hybridMultilevel"/>
    <w:tmpl w:val="79E61330"/>
    <w:lvl w:ilvl="0" w:tplc="0406000F">
      <w:start w:val="1"/>
      <w:numFmt w:val="decimal"/>
      <w:pStyle w:val="Alphabeticlist"/>
      <w:lvlText w:val="%1."/>
      <w:lvlJc w:val="left"/>
      <w:pPr>
        <w:ind w:left="360" w:hanging="360"/>
      </w:pPr>
      <w:rPr>
        <w:rFonts w:hint="default"/>
        <w:b/>
        <w:i w:val="0"/>
        <w:color w:val="7A9EBE"/>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AB64B20"/>
    <w:multiLevelType w:val="multilevel"/>
    <w:tmpl w:val="931C286C"/>
    <w:lvl w:ilvl="0">
      <w:start w:val="1"/>
      <w:numFmt w:val="bullet"/>
      <w:pStyle w:val="Bullets"/>
      <w:lvlText w:val=""/>
      <w:lvlJc w:val="left"/>
      <w:pPr>
        <w:tabs>
          <w:tab w:val="num" w:pos="720"/>
        </w:tabs>
        <w:ind w:left="454" w:hanging="454"/>
      </w:pPr>
      <w:rPr>
        <w:rFonts w:ascii="Symbol" w:hAnsi="Symbol" w:hint="default"/>
        <w:b w:val="0"/>
        <w:i w:val="0"/>
        <w:color w:val="7A9EBE"/>
        <w:position w:val="0"/>
        <w:sz w:val="22"/>
        <w:szCs w:val="20"/>
      </w:rPr>
    </w:lvl>
    <w:lvl w:ilvl="1">
      <w:start w:val="1"/>
      <w:numFmt w:val="bullet"/>
      <w:lvlText w:val="o"/>
      <w:lvlJc w:val="left"/>
      <w:pPr>
        <w:tabs>
          <w:tab w:val="num" w:pos="1174"/>
        </w:tabs>
        <w:ind w:left="908" w:hanging="454"/>
      </w:pPr>
      <w:rPr>
        <w:rFonts w:ascii="Courier New" w:hAnsi="Courier New" w:hint="default"/>
      </w:rPr>
    </w:lvl>
    <w:lvl w:ilvl="2">
      <w:start w:val="1"/>
      <w:numFmt w:val="bullet"/>
      <w:lvlText w:val=""/>
      <w:lvlJc w:val="left"/>
      <w:pPr>
        <w:tabs>
          <w:tab w:val="num" w:pos="1628"/>
        </w:tabs>
        <w:ind w:left="1362" w:hanging="454"/>
      </w:pPr>
      <w:rPr>
        <w:rFonts w:ascii="Wingdings" w:hAnsi="Wingdings" w:hint="default"/>
      </w:rPr>
    </w:lvl>
    <w:lvl w:ilvl="3">
      <w:start w:val="1"/>
      <w:numFmt w:val="bullet"/>
      <w:lvlText w:val=""/>
      <w:lvlJc w:val="left"/>
      <w:pPr>
        <w:tabs>
          <w:tab w:val="num" w:pos="2082"/>
        </w:tabs>
        <w:ind w:left="1816" w:hanging="454"/>
      </w:pPr>
      <w:rPr>
        <w:rFonts w:ascii="Symbol" w:hAnsi="Symbol" w:hint="default"/>
      </w:rPr>
    </w:lvl>
    <w:lvl w:ilvl="4">
      <w:start w:val="1"/>
      <w:numFmt w:val="bullet"/>
      <w:lvlText w:val="o"/>
      <w:lvlJc w:val="left"/>
      <w:pPr>
        <w:tabs>
          <w:tab w:val="num" w:pos="2536"/>
        </w:tabs>
        <w:ind w:left="2270" w:hanging="454"/>
      </w:pPr>
      <w:rPr>
        <w:rFonts w:ascii="Courier New" w:hAnsi="Courier New" w:cs="Courier New" w:hint="default"/>
      </w:rPr>
    </w:lvl>
    <w:lvl w:ilvl="5">
      <w:start w:val="1"/>
      <w:numFmt w:val="bullet"/>
      <w:lvlText w:val=""/>
      <w:lvlJc w:val="left"/>
      <w:pPr>
        <w:tabs>
          <w:tab w:val="num" w:pos="2990"/>
        </w:tabs>
        <w:ind w:left="2724" w:hanging="454"/>
      </w:pPr>
      <w:rPr>
        <w:rFonts w:ascii="Wingdings" w:hAnsi="Wingdings" w:hint="default"/>
      </w:rPr>
    </w:lvl>
    <w:lvl w:ilvl="6">
      <w:start w:val="1"/>
      <w:numFmt w:val="bullet"/>
      <w:lvlText w:val=""/>
      <w:lvlJc w:val="left"/>
      <w:pPr>
        <w:tabs>
          <w:tab w:val="num" w:pos="3444"/>
        </w:tabs>
        <w:ind w:left="3178" w:hanging="454"/>
      </w:pPr>
      <w:rPr>
        <w:rFonts w:ascii="Symbol" w:hAnsi="Symbol" w:hint="default"/>
      </w:rPr>
    </w:lvl>
    <w:lvl w:ilvl="7">
      <w:start w:val="1"/>
      <w:numFmt w:val="bullet"/>
      <w:lvlText w:val="o"/>
      <w:lvlJc w:val="left"/>
      <w:pPr>
        <w:tabs>
          <w:tab w:val="num" w:pos="3898"/>
        </w:tabs>
        <w:ind w:left="3632" w:hanging="454"/>
      </w:pPr>
      <w:rPr>
        <w:rFonts w:ascii="Courier New" w:hAnsi="Courier New" w:cs="Courier New" w:hint="default"/>
      </w:rPr>
    </w:lvl>
    <w:lvl w:ilvl="8">
      <w:start w:val="1"/>
      <w:numFmt w:val="bullet"/>
      <w:lvlText w:val=""/>
      <w:lvlJc w:val="left"/>
      <w:pPr>
        <w:tabs>
          <w:tab w:val="num" w:pos="4352"/>
        </w:tabs>
        <w:ind w:left="4086" w:hanging="454"/>
      </w:pPr>
      <w:rPr>
        <w:rFonts w:ascii="Wingdings" w:hAnsi="Wingdings" w:hint="default"/>
      </w:rPr>
    </w:lvl>
  </w:abstractNum>
  <w:abstractNum w:abstractNumId="17" w15:restartNumberingAfterBreak="0">
    <w:nsid w:val="2F3A126A"/>
    <w:multiLevelType w:val="hybridMultilevel"/>
    <w:tmpl w:val="44FA85E0"/>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8" w15:restartNumberingAfterBreak="0">
    <w:nsid w:val="31722DE1"/>
    <w:multiLevelType w:val="hybridMultilevel"/>
    <w:tmpl w:val="7FD0CF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31D97BE7"/>
    <w:multiLevelType w:val="hybridMultilevel"/>
    <w:tmpl w:val="29E6E9E2"/>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0" w15:restartNumberingAfterBreak="0">
    <w:nsid w:val="32AB7EDF"/>
    <w:multiLevelType w:val="multilevel"/>
    <w:tmpl w:val="643A9770"/>
    <w:numStyleLink w:val="BulletTree"/>
  </w:abstractNum>
  <w:abstractNum w:abstractNumId="21" w15:restartNumberingAfterBreak="0">
    <w:nsid w:val="32BB6A5B"/>
    <w:multiLevelType w:val="multilevel"/>
    <w:tmpl w:val="643A9770"/>
    <w:numStyleLink w:val="BulletTree"/>
  </w:abstractNum>
  <w:abstractNum w:abstractNumId="22" w15:restartNumberingAfterBreak="0">
    <w:nsid w:val="335B62A5"/>
    <w:multiLevelType w:val="multilevel"/>
    <w:tmpl w:val="73086ABA"/>
    <w:numStyleLink w:val="MultiSteps"/>
  </w:abstractNum>
  <w:abstractNum w:abstractNumId="23" w15:restartNumberingAfterBreak="0">
    <w:nsid w:val="35147AF9"/>
    <w:multiLevelType w:val="hybridMultilevel"/>
    <w:tmpl w:val="8B6AF7EE"/>
    <w:lvl w:ilvl="0" w:tplc="3BE2B984">
      <w:start w:val="1"/>
      <w:numFmt w:val="bullet"/>
      <w:pStyle w:val="Smallunspecified"/>
      <w:lvlText w:val=""/>
      <w:lvlJc w:val="left"/>
      <w:pPr>
        <w:ind w:left="360" w:hanging="360"/>
      </w:pPr>
      <w:rPr>
        <w:rFonts w:ascii="Wingdings 2" w:hAnsi="Wingdings 2" w:hint="default"/>
        <w:b w:val="0"/>
        <w:i w:val="0"/>
        <w:color w:val="FF0000"/>
        <w:sz w:val="14"/>
        <w:szCs w:val="20"/>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4" w15:restartNumberingAfterBreak="0">
    <w:nsid w:val="352B6BAA"/>
    <w:multiLevelType w:val="multilevel"/>
    <w:tmpl w:val="F662B08A"/>
    <w:lvl w:ilvl="0">
      <w:start w:val="1"/>
      <w:numFmt w:val="decimal"/>
      <w:pStyle w:val="Overskrift1"/>
      <w:lvlText w:val="%1"/>
      <w:lvlJc w:val="left"/>
      <w:pPr>
        <w:ind w:left="360" w:hanging="360"/>
      </w:pPr>
      <w:rPr>
        <w:rFonts w:hint="default"/>
      </w:rPr>
    </w:lvl>
    <w:lvl w:ilvl="1">
      <w:start w:val="1"/>
      <w:numFmt w:val="decimal"/>
      <w:pStyle w:val="Overskrift2"/>
      <w:lvlText w:val="%1.%2"/>
      <w:legacy w:legacy="1" w:legacySpace="360" w:legacyIndent="0"/>
      <w:lvlJc w:val="left"/>
    </w:lvl>
    <w:lvl w:ilvl="2">
      <w:start w:val="1"/>
      <w:numFmt w:val="decimal"/>
      <w:pStyle w:val="Overskrift3"/>
      <w:lvlText w:val="%1.%2.%3"/>
      <w:legacy w:legacy="1" w:legacySpace="360" w:legacyIndent="0"/>
      <w:lvlJc w:val="left"/>
    </w:lvl>
    <w:lvl w:ilvl="3">
      <w:start w:val="1"/>
      <w:numFmt w:val="decimal"/>
      <w:lvlText w:val="%1.%2.%3.%4"/>
      <w:legacy w:legacy="1" w:legacySpace="360" w:legacyIndent="0"/>
      <w:lvlJc w:val="left"/>
    </w:lvl>
    <w:lvl w:ilvl="4">
      <w:start w:val="1"/>
      <w:numFmt w:val="decimal"/>
      <w:lvlText w:val="%1.%2.%3.%4.%5"/>
      <w:legacy w:legacy="1" w:legacySpace="360" w:legacyIndent="0"/>
      <w:lvlJc w:val="left"/>
    </w:lvl>
    <w:lvl w:ilvl="5">
      <w:start w:val="1"/>
      <w:numFmt w:val="decimal"/>
      <w:lvlText w:val="%1.%2.%3.%4.%5.%6"/>
      <w:legacy w:legacy="1" w:legacySpace="360" w:legacyIndent="0"/>
      <w:lvlJc w:val="left"/>
    </w:lvl>
    <w:lvl w:ilvl="6">
      <w:start w:val="1"/>
      <w:numFmt w:val="decimal"/>
      <w:pStyle w:val="Overskrift7"/>
      <w:lvlText w:val="%1.%2.%3.%4.%5.%6.%7"/>
      <w:legacy w:legacy="1" w:legacySpace="360" w:legacyIndent="0"/>
      <w:lvlJc w:val="left"/>
    </w:lvl>
    <w:lvl w:ilvl="7">
      <w:start w:val="1"/>
      <w:numFmt w:val="decimal"/>
      <w:pStyle w:val="Overskrift8"/>
      <w:lvlText w:val="%1.%2.%3.%4.%5.%6.%7.%8"/>
      <w:legacy w:legacy="1" w:legacySpace="360" w:legacyIndent="0"/>
      <w:lvlJc w:val="left"/>
    </w:lvl>
    <w:lvl w:ilvl="8">
      <w:start w:val="1"/>
      <w:numFmt w:val="decimal"/>
      <w:pStyle w:val="Overskrift9"/>
      <w:lvlText w:val="%1.%2.%3.%4.%5.%6.%7.%8.%9"/>
      <w:legacy w:legacy="1" w:legacySpace="360" w:legacyIndent="0"/>
      <w:lvlJc w:val="left"/>
    </w:lvl>
  </w:abstractNum>
  <w:abstractNum w:abstractNumId="25" w15:restartNumberingAfterBreak="0">
    <w:nsid w:val="35886AFA"/>
    <w:multiLevelType w:val="multilevel"/>
    <w:tmpl w:val="C36E0774"/>
    <w:numStyleLink w:val="StyleBulleted"/>
  </w:abstractNum>
  <w:abstractNum w:abstractNumId="26" w15:restartNumberingAfterBreak="0">
    <w:nsid w:val="3AC725F2"/>
    <w:multiLevelType w:val="hybridMultilevel"/>
    <w:tmpl w:val="DDEC54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3AF46404"/>
    <w:multiLevelType w:val="hybridMultilevel"/>
    <w:tmpl w:val="8B2813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48B92485"/>
    <w:multiLevelType w:val="multilevel"/>
    <w:tmpl w:val="643A9770"/>
    <w:numStyleLink w:val="BulletTree"/>
  </w:abstractNum>
  <w:abstractNum w:abstractNumId="29" w15:restartNumberingAfterBreak="0">
    <w:nsid w:val="4CCE3274"/>
    <w:multiLevelType w:val="hybridMultilevel"/>
    <w:tmpl w:val="65166F68"/>
    <w:lvl w:ilvl="0" w:tplc="AF3036CA">
      <w:start w:val="1"/>
      <w:numFmt w:val="decimal"/>
      <w:pStyle w:val="Requirementnumbering"/>
      <w:lvlText w:val="R%1"/>
      <w:lvlJc w:val="left"/>
      <w:pPr>
        <w:ind w:left="785" w:hanging="360"/>
      </w:pPr>
      <w:rPr>
        <w:rFonts w:cs="Times New Roman" w:hint="default"/>
        <w:b/>
        <w:bCs w:val="0"/>
        <w:i w:val="0"/>
        <w:iCs w:val="0"/>
        <w:caps w:val="0"/>
        <w:smallCaps w:val="0"/>
        <w:strike w:val="0"/>
        <w:dstrike w:val="0"/>
        <w:noProof w:val="0"/>
        <w:vanish w:val="0"/>
        <w:color w:val="4F81BD"/>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4CD301CE"/>
    <w:multiLevelType w:val="multilevel"/>
    <w:tmpl w:val="B622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4C62D1"/>
    <w:multiLevelType w:val="multilevel"/>
    <w:tmpl w:val="931C286C"/>
    <w:lvl w:ilvl="0">
      <w:start w:val="1"/>
      <w:numFmt w:val="bullet"/>
      <w:lvlText w:val=""/>
      <w:lvlJc w:val="left"/>
      <w:pPr>
        <w:tabs>
          <w:tab w:val="num" w:pos="720"/>
        </w:tabs>
        <w:ind w:left="454" w:hanging="454"/>
      </w:pPr>
      <w:rPr>
        <w:rFonts w:ascii="Symbol" w:hAnsi="Symbol" w:hint="default"/>
        <w:b w:val="0"/>
        <w:i w:val="0"/>
        <w:color w:val="7A9EBE"/>
        <w:position w:val="0"/>
        <w:sz w:val="22"/>
        <w:szCs w:val="20"/>
      </w:rPr>
    </w:lvl>
    <w:lvl w:ilvl="1">
      <w:start w:val="1"/>
      <w:numFmt w:val="bullet"/>
      <w:lvlText w:val="o"/>
      <w:lvlJc w:val="left"/>
      <w:pPr>
        <w:tabs>
          <w:tab w:val="num" w:pos="1174"/>
        </w:tabs>
        <w:ind w:left="908" w:hanging="454"/>
      </w:pPr>
      <w:rPr>
        <w:rFonts w:ascii="Courier New" w:hAnsi="Courier New" w:hint="default"/>
      </w:rPr>
    </w:lvl>
    <w:lvl w:ilvl="2">
      <w:start w:val="1"/>
      <w:numFmt w:val="bullet"/>
      <w:lvlText w:val=""/>
      <w:lvlJc w:val="left"/>
      <w:pPr>
        <w:tabs>
          <w:tab w:val="num" w:pos="1628"/>
        </w:tabs>
        <w:ind w:left="1362" w:hanging="454"/>
      </w:pPr>
      <w:rPr>
        <w:rFonts w:ascii="Wingdings" w:hAnsi="Wingdings" w:hint="default"/>
      </w:rPr>
    </w:lvl>
    <w:lvl w:ilvl="3">
      <w:start w:val="1"/>
      <w:numFmt w:val="bullet"/>
      <w:lvlText w:val=""/>
      <w:lvlJc w:val="left"/>
      <w:pPr>
        <w:tabs>
          <w:tab w:val="num" w:pos="2082"/>
        </w:tabs>
        <w:ind w:left="1816" w:hanging="454"/>
      </w:pPr>
      <w:rPr>
        <w:rFonts w:ascii="Symbol" w:hAnsi="Symbol" w:hint="default"/>
      </w:rPr>
    </w:lvl>
    <w:lvl w:ilvl="4">
      <w:start w:val="1"/>
      <w:numFmt w:val="bullet"/>
      <w:lvlText w:val="o"/>
      <w:lvlJc w:val="left"/>
      <w:pPr>
        <w:tabs>
          <w:tab w:val="num" w:pos="2536"/>
        </w:tabs>
        <w:ind w:left="2270" w:hanging="454"/>
      </w:pPr>
      <w:rPr>
        <w:rFonts w:ascii="Courier New" w:hAnsi="Courier New" w:cs="Courier New" w:hint="default"/>
      </w:rPr>
    </w:lvl>
    <w:lvl w:ilvl="5">
      <w:start w:val="1"/>
      <w:numFmt w:val="bullet"/>
      <w:lvlText w:val=""/>
      <w:lvlJc w:val="left"/>
      <w:pPr>
        <w:tabs>
          <w:tab w:val="num" w:pos="2990"/>
        </w:tabs>
        <w:ind w:left="2724" w:hanging="454"/>
      </w:pPr>
      <w:rPr>
        <w:rFonts w:ascii="Wingdings" w:hAnsi="Wingdings" w:hint="default"/>
      </w:rPr>
    </w:lvl>
    <w:lvl w:ilvl="6">
      <w:start w:val="1"/>
      <w:numFmt w:val="bullet"/>
      <w:lvlText w:val=""/>
      <w:lvlJc w:val="left"/>
      <w:pPr>
        <w:tabs>
          <w:tab w:val="num" w:pos="3444"/>
        </w:tabs>
        <w:ind w:left="3178" w:hanging="454"/>
      </w:pPr>
      <w:rPr>
        <w:rFonts w:ascii="Symbol" w:hAnsi="Symbol" w:hint="default"/>
      </w:rPr>
    </w:lvl>
    <w:lvl w:ilvl="7">
      <w:start w:val="1"/>
      <w:numFmt w:val="bullet"/>
      <w:lvlText w:val="o"/>
      <w:lvlJc w:val="left"/>
      <w:pPr>
        <w:tabs>
          <w:tab w:val="num" w:pos="3898"/>
        </w:tabs>
        <w:ind w:left="3632" w:hanging="454"/>
      </w:pPr>
      <w:rPr>
        <w:rFonts w:ascii="Courier New" w:hAnsi="Courier New" w:cs="Courier New" w:hint="default"/>
      </w:rPr>
    </w:lvl>
    <w:lvl w:ilvl="8">
      <w:start w:val="1"/>
      <w:numFmt w:val="bullet"/>
      <w:lvlText w:val=""/>
      <w:lvlJc w:val="left"/>
      <w:pPr>
        <w:tabs>
          <w:tab w:val="num" w:pos="4352"/>
        </w:tabs>
        <w:ind w:left="4086" w:hanging="454"/>
      </w:pPr>
      <w:rPr>
        <w:rFonts w:ascii="Wingdings" w:hAnsi="Wingdings" w:hint="default"/>
      </w:rPr>
    </w:lvl>
  </w:abstractNum>
  <w:abstractNum w:abstractNumId="32" w15:restartNumberingAfterBreak="0">
    <w:nsid w:val="56F121B2"/>
    <w:multiLevelType w:val="hybridMultilevel"/>
    <w:tmpl w:val="AE44E7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58D82D4C"/>
    <w:multiLevelType w:val="hybridMultilevel"/>
    <w:tmpl w:val="737E0952"/>
    <w:lvl w:ilvl="0" w:tplc="EDA4381C">
      <w:start w:val="1"/>
      <w:numFmt w:val="bullet"/>
      <w:pStyle w:val="Importantnote"/>
      <w:lvlText w:val="!"/>
      <w:lvlJc w:val="left"/>
      <w:pPr>
        <w:ind w:left="720" w:hanging="360"/>
      </w:pPr>
      <w:rPr>
        <w:rFonts w:ascii="Verdana" w:hAnsi="Verdana" w:hint="default"/>
        <w:b/>
        <w:i w:val="0"/>
        <w:color w:val="00B050"/>
        <w:sz w:val="24"/>
        <w:szCs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5E4413DC"/>
    <w:multiLevelType w:val="hybridMultilevel"/>
    <w:tmpl w:val="712E8054"/>
    <w:lvl w:ilvl="0" w:tplc="AD30ACF8">
      <w:start w:val="1"/>
      <w:numFmt w:val="decimal"/>
      <w:pStyle w:val="Steps"/>
      <w:lvlText w:val="%1"/>
      <w:lvlJc w:val="left"/>
      <w:pPr>
        <w:ind w:left="360" w:hanging="360"/>
      </w:pPr>
      <w:rPr>
        <w:rFonts w:hint="default"/>
        <w:b w:val="0"/>
        <w:i w:val="0"/>
        <w:color w:val="4F81BD"/>
        <w:sz w:val="18"/>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5FA76753"/>
    <w:multiLevelType w:val="multilevel"/>
    <w:tmpl w:val="643A9770"/>
    <w:numStyleLink w:val="BulletTree"/>
  </w:abstractNum>
  <w:abstractNum w:abstractNumId="36" w15:restartNumberingAfterBreak="0">
    <w:nsid w:val="5FC850BE"/>
    <w:multiLevelType w:val="multilevel"/>
    <w:tmpl w:val="643A9770"/>
    <w:numStyleLink w:val="BulletTree"/>
  </w:abstractNum>
  <w:abstractNum w:abstractNumId="37" w15:restartNumberingAfterBreak="0">
    <w:nsid w:val="606F604A"/>
    <w:multiLevelType w:val="multilevel"/>
    <w:tmpl w:val="C36E0774"/>
    <w:styleLink w:val="StyleBulleted"/>
    <w:lvl w:ilvl="0">
      <w:start w:val="1"/>
      <w:numFmt w:val="bullet"/>
      <w:lvlText w:val=""/>
      <w:lvlJc w:val="left"/>
      <w:pPr>
        <w:tabs>
          <w:tab w:val="num" w:pos="720"/>
        </w:tabs>
        <w:ind w:left="720" w:hanging="360"/>
      </w:pPr>
      <w:rPr>
        <w:rFonts w:ascii="Symbol" w:hAnsi="Symbol"/>
        <w:position w:val="0"/>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0AD237B"/>
    <w:multiLevelType w:val="multilevel"/>
    <w:tmpl w:val="73086ABA"/>
    <w:styleLink w:val="MultiSteps"/>
    <w:lvl w:ilvl="0">
      <w:start w:val="1"/>
      <w:numFmt w:val="decimal"/>
      <w:lvlText w:val="%1."/>
      <w:lvlJc w:val="left"/>
      <w:pPr>
        <w:ind w:left="360" w:hanging="360"/>
      </w:pPr>
      <w:rPr>
        <w:rFonts w:hint="default"/>
        <w:b w:val="0"/>
        <w:i w:val="0"/>
        <w:color w:val="4F81BD"/>
        <w:sz w:val="18"/>
      </w:rPr>
    </w:lvl>
    <w:lvl w:ilvl="1">
      <w:start w:val="1"/>
      <w:numFmt w:val="decimal"/>
      <w:lvlText w:val="%1.%2."/>
      <w:lvlJc w:val="left"/>
      <w:pPr>
        <w:ind w:left="792" w:hanging="432"/>
      </w:pPr>
      <w:rPr>
        <w:rFonts w:hint="default"/>
        <w:color w:val="4785D1"/>
        <w:sz w:val="18"/>
      </w:rPr>
    </w:lvl>
    <w:lvl w:ilvl="2">
      <w:start w:val="1"/>
      <w:numFmt w:val="decimal"/>
      <w:lvlText w:val="%1.%2.%3."/>
      <w:lvlJc w:val="left"/>
      <w:pPr>
        <w:ind w:left="1361" w:hanging="641"/>
      </w:pPr>
      <w:rPr>
        <w:rFonts w:hint="default"/>
        <w:color w:val="4785D1"/>
        <w:sz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0E73BFD"/>
    <w:multiLevelType w:val="multilevel"/>
    <w:tmpl w:val="643A9770"/>
    <w:lvl w:ilvl="0">
      <w:start w:val="1"/>
      <w:numFmt w:val="bullet"/>
      <w:lvlText w:val=""/>
      <w:lvlJc w:val="left"/>
      <w:pPr>
        <w:tabs>
          <w:tab w:val="num" w:pos="720"/>
        </w:tabs>
        <w:ind w:left="454" w:hanging="454"/>
      </w:pPr>
      <w:rPr>
        <w:rFonts w:ascii="Symbol" w:hAnsi="Symbol" w:hint="default"/>
        <w:b w:val="0"/>
        <w:i w:val="0"/>
        <w:color w:val="7A9EBE"/>
        <w:position w:val="0"/>
        <w:sz w:val="22"/>
        <w:szCs w:val="20"/>
      </w:rPr>
    </w:lvl>
    <w:lvl w:ilvl="1">
      <w:start w:val="1"/>
      <w:numFmt w:val="bullet"/>
      <w:lvlText w:val=""/>
      <w:lvlJc w:val="left"/>
      <w:pPr>
        <w:tabs>
          <w:tab w:val="num" w:pos="1174"/>
        </w:tabs>
        <w:ind w:left="908" w:hanging="454"/>
      </w:pPr>
      <w:rPr>
        <w:rFonts w:ascii="Symbol" w:hAnsi="Symbol" w:hint="default"/>
        <w:color w:val="8DB3E2" w:themeColor="text2" w:themeTint="66"/>
        <w:sz w:val="18"/>
      </w:rPr>
    </w:lvl>
    <w:lvl w:ilvl="2">
      <w:start w:val="1"/>
      <w:numFmt w:val="bullet"/>
      <w:lvlText w:val=""/>
      <w:lvlJc w:val="left"/>
      <w:pPr>
        <w:tabs>
          <w:tab w:val="num" w:pos="1628"/>
        </w:tabs>
        <w:ind w:left="1362" w:hanging="454"/>
      </w:pPr>
      <w:rPr>
        <w:rFonts w:ascii="Symbol" w:hAnsi="Symbol" w:hint="default"/>
        <w:color w:val="808080" w:themeColor="background1" w:themeShade="80"/>
        <w:sz w:val="16"/>
      </w:rPr>
    </w:lvl>
    <w:lvl w:ilvl="3">
      <w:start w:val="1"/>
      <w:numFmt w:val="bullet"/>
      <w:lvlText w:val=""/>
      <w:lvlJc w:val="left"/>
      <w:pPr>
        <w:tabs>
          <w:tab w:val="num" w:pos="2082"/>
        </w:tabs>
        <w:ind w:left="1816" w:hanging="454"/>
      </w:pPr>
      <w:rPr>
        <w:rFonts w:ascii="Symbol" w:hAnsi="Symbol" w:hint="default"/>
        <w:color w:val="BFBFBF" w:themeColor="background1" w:themeShade="BF"/>
        <w:sz w:val="12"/>
      </w:rPr>
    </w:lvl>
    <w:lvl w:ilvl="4">
      <w:start w:val="1"/>
      <w:numFmt w:val="bullet"/>
      <w:lvlText w:val="o"/>
      <w:lvlJc w:val="left"/>
      <w:pPr>
        <w:tabs>
          <w:tab w:val="num" w:pos="2536"/>
        </w:tabs>
        <w:ind w:left="2270" w:hanging="454"/>
      </w:pPr>
      <w:rPr>
        <w:rFonts w:ascii="Courier New" w:hAnsi="Courier New" w:hint="default"/>
        <w:color w:val="808080" w:themeColor="background1" w:themeShade="80"/>
        <w:sz w:val="12"/>
      </w:rPr>
    </w:lvl>
    <w:lvl w:ilvl="5">
      <w:start w:val="1"/>
      <w:numFmt w:val="bullet"/>
      <w:lvlText w:val="o"/>
      <w:lvlJc w:val="left"/>
      <w:pPr>
        <w:tabs>
          <w:tab w:val="num" w:pos="2990"/>
        </w:tabs>
        <w:ind w:left="2724" w:hanging="454"/>
      </w:pPr>
      <w:rPr>
        <w:rFonts w:ascii="Courier New" w:hAnsi="Courier New" w:hint="default"/>
        <w:color w:val="BFBFBF" w:themeColor="background1" w:themeShade="BF"/>
        <w:sz w:val="12"/>
      </w:rPr>
    </w:lvl>
    <w:lvl w:ilvl="6">
      <w:start w:val="1"/>
      <w:numFmt w:val="bullet"/>
      <w:lvlText w:val=""/>
      <w:lvlJc w:val="left"/>
      <w:pPr>
        <w:tabs>
          <w:tab w:val="num" w:pos="3444"/>
        </w:tabs>
        <w:ind w:left="3178" w:hanging="454"/>
      </w:pPr>
      <w:rPr>
        <w:rFonts w:ascii="Symbol" w:hAnsi="Symbol" w:hint="default"/>
      </w:rPr>
    </w:lvl>
    <w:lvl w:ilvl="7">
      <w:start w:val="1"/>
      <w:numFmt w:val="bullet"/>
      <w:lvlText w:val="o"/>
      <w:lvlJc w:val="left"/>
      <w:pPr>
        <w:tabs>
          <w:tab w:val="num" w:pos="3898"/>
        </w:tabs>
        <w:ind w:left="3632" w:hanging="454"/>
      </w:pPr>
      <w:rPr>
        <w:rFonts w:ascii="Courier New" w:hAnsi="Courier New" w:cs="Courier New" w:hint="default"/>
      </w:rPr>
    </w:lvl>
    <w:lvl w:ilvl="8">
      <w:start w:val="1"/>
      <w:numFmt w:val="bullet"/>
      <w:lvlText w:val=""/>
      <w:lvlJc w:val="left"/>
      <w:pPr>
        <w:tabs>
          <w:tab w:val="num" w:pos="4352"/>
        </w:tabs>
        <w:ind w:left="4086" w:hanging="454"/>
      </w:pPr>
      <w:rPr>
        <w:rFonts w:ascii="Wingdings" w:hAnsi="Wingdings" w:hint="default"/>
      </w:rPr>
    </w:lvl>
  </w:abstractNum>
  <w:abstractNum w:abstractNumId="40" w15:restartNumberingAfterBreak="0">
    <w:nsid w:val="660E6203"/>
    <w:multiLevelType w:val="hybridMultilevel"/>
    <w:tmpl w:val="CCE85E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6E8D5A8F"/>
    <w:multiLevelType w:val="hybridMultilevel"/>
    <w:tmpl w:val="37E009EA"/>
    <w:lvl w:ilvl="0" w:tplc="77624588">
      <w:start w:val="1"/>
      <w:numFmt w:val="bullet"/>
      <w:pStyle w:val="Multianswerselected"/>
      <w:lvlText w:val=""/>
      <w:lvlJc w:val="left"/>
      <w:pPr>
        <w:ind w:left="720" w:hanging="360"/>
      </w:pPr>
      <w:rPr>
        <w:rFonts w:ascii="Wingdings" w:hAnsi="Wingdings" w:hint="default"/>
        <w:b/>
        <w:i w:val="0"/>
        <w:color w:val="365F91"/>
        <w:sz w:val="24"/>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78D25FF8"/>
    <w:multiLevelType w:val="hybridMultilevel"/>
    <w:tmpl w:val="0A92F500"/>
    <w:lvl w:ilvl="0" w:tplc="BEE86876">
      <w:start w:val="1"/>
      <w:numFmt w:val="bullet"/>
      <w:pStyle w:val="Multianswer"/>
      <w:lvlText w:val="¨"/>
      <w:lvlJc w:val="left"/>
      <w:pPr>
        <w:ind w:left="720" w:hanging="360"/>
      </w:pPr>
      <w:rPr>
        <w:rFonts w:ascii="Wingdings" w:hAnsi="Wingdings" w:hint="default"/>
        <w:b/>
        <w:i w:val="0"/>
        <w:color w:val="365F91"/>
        <w:sz w:val="24"/>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7"/>
  </w:num>
  <w:num w:numId="2">
    <w:abstractNumId w:val="24"/>
  </w:num>
  <w:num w:numId="3">
    <w:abstractNumId w:val="16"/>
  </w:num>
  <w:num w:numId="4">
    <w:abstractNumId w:val="11"/>
  </w:num>
  <w:num w:numId="5">
    <w:abstractNumId w:val="33"/>
  </w:num>
  <w:num w:numId="6">
    <w:abstractNumId w:val="34"/>
  </w:num>
  <w:num w:numId="7">
    <w:abstractNumId w:val="5"/>
  </w:num>
  <w:num w:numId="8">
    <w:abstractNumId w:val="29"/>
    <w:lvlOverride w:ilvl="0">
      <w:startOverride w:val="1"/>
    </w:lvlOverride>
  </w:num>
  <w:num w:numId="9">
    <w:abstractNumId w:val="42"/>
  </w:num>
  <w:num w:numId="10">
    <w:abstractNumId w:val="41"/>
  </w:num>
  <w:num w:numId="11">
    <w:abstractNumId w:val="38"/>
  </w:num>
  <w:num w:numId="12">
    <w:abstractNumId w:val="23"/>
  </w:num>
  <w:num w:numId="13">
    <w:abstractNumId w:val="15"/>
  </w:num>
  <w:num w:numId="14">
    <w:abstractNumId w:val="15"/>
    <w:lvlOverride w:ilvl="0">
      <w:startOverride w:val="1"/>
    </w:lvlOverride>
  </w:num>
  <w:num w:numId="15">
    <w:abstractNumId w:val="15"/>
    <w:lvlOverride w:ilvl="0">
      <w:startOverride w:val="1"/>
    </w:lvlOverride>
  </w:num>
  <w:num w:numId="16">
    <w:abstractNumId w:val="27"/>
  </w:num>
  <w:num w:numId="17">
    <w:abstractNumId w:val="8"/>
  </w:num>
  <w:num w:numId="18">
    <w:abstractNumId w:val="6"/>
  </w:num>
  <w:num w:numId="19">
    <w:abstractNumId w:val="40"/>
  </w:num>
  <w:num w:numId="20">
    <w:abstractNumId w:val="0"/>
  </w:num>
  <w:num w:numId="21">
    <w:abstractNumId w:val="5"/>
    <w:lvlOverride w:ilvl="0">
      <w:startOverride w:val="1"/>
    </w:lvlOverride>
  </w:num>
  <w:num w:numId="22">
    <w:abstractNumId w:val="18"/>
  </w:num>
  <w:num w:numId="23">
    <w:abstractNumId w:val="1"/>
  </w:num>
  <w:num w:numId="24">
    <w:abstractNumId w:val="17"/>
  </w:num>
  <w:num w:numId="25">
    <w:abstractNumId w:val="22"/>
  </w:num>
  <w:num w:numId="26">
    <w:abstractNumId w:val="30"/>
  </w:num>
  <w:num w:numId="27">
    <w:abstractNumId w:val="32"/>
  </w:num>
  <w:num w:numId="28">
    <w:abstractNumId w:val="25"/>
  </w:num>
  <w:num w:numId="29">
    <w:abstractNumId w:val="10"/>
  </w:num>
  <w:num w:numId="30">
    <w:abstractNumId w:val="19"/>
  </w:num>
  <w:num w:numId="31">
    <w:abstractNumId w:val="14"/>
  </w:num>
  <w:num w:numId="32">
    <w:abstractNumId w:val="7"/>
  </w:num>
  <w:num w:numId="33">
    <w:abstractNumId w:val="31"/>
  </w:num>
  <w:num w:numId="34">
    <w:abstractNumId w:val="4"/>
  </w:num>
  <w:num w:numId="35">
    <w:abstractNumId w:val="2"/>
  </w:num>
  <w:num w:numId="36">
    <w:abstractNumId w:val="28"/>
  </w:num>
  <w:num w:numId="37">
    <w:abstractNumId w:val="21"/>
  </w:num>
  <w:num w:numId="38">
    <w:abstractNumId w:val="20"/>
  </w:num>
  <w:num w:numId="39">
    <w:abstractNumId w:val="36"/>
  </w:num>
  <w:num w:numId="40">
    <w:abstractNumId w:val="12"/>
  </w:num>
  <w:num w:numId="41">
    <w:abstractNumId w:val="13"/>
  </w:num>
  <w:num w:numId="42">
    <w:abstractNumId w:val="39"/>
  </w:num>
  <w:num w:numId="43">
    <w:abstractNumId w:val="35"/>
  </w:num>
  <w:num w:numId="44">
    <w:abstractNumId w:val="3"/>
  </w:num>
  <w:num w:numId="45">
    <w:abstractNumId w:val="26"/>
  </w:num>
  <w:num w:numId="46">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8" w:dllVersion="513" w:checkStyle="1"/>
  <w:activeWritingStyle w:appName="MSWord" w:lang="da-DK" w:vendorID="666" w:dllVersion="513" w:checkStyle="1"/>
  <w:activeWritingStyle w:appName="MSWord" w:lang="da-DK" w:vendorID="22" w:dllVersion="513" w:checkStyle="1"/>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284"/>
  <w:autoHyphenation/>
  <w:hyphenationZone w:val="357"/>
  <w:drawingGridHorizontalSpacing w:val="100"/>
  <w:drawingGridVerticalSpacing w:val="187"/>
  <w:displayHorizontalDrawingGridEvery w:val="2"/>
  <w:noPunctuationKerning/>
  <w:characterSpacingControl w:val="doNotCompress"/>
  <w:hdrShapeDefaults>
    <o:shapedefaults v:ext="edit" spidmax="2049">
      <o:colormru v:ext="edit" colors="#bebeb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D57"/>
    <w:rsid w:val="0000127C"/>
    <w:rsid w:val="00001384"/>
    <w:rsid w:val="00001CE3"/>
    <w:rsid w:val="000025AF"/>
    <w:rsid w:val="00005D8D"/>
    <w:rsid w:val="00005E68"/>
    <w:rsid w:val="00006A84"/>
    <w:rsid w:val="00007B14"/>
    <w:rsid w:val="00010298"/>
    <w:rsid w:val="00011113"/>
    <w:rsid w:val="00011992"/>
    <w:rsid w:val="00013FF0"/>
    <w:rsid w:val="00015D57"/>
    <w:rsid w:val="00016368"/>
    <w:rsid w:val="000217D8"/>
    <w:rsid w:val="0002357F"/>
    <w:rsid w:val="00023AE5"/>
    <w:rsid w:val="00024F1B"/>
    <w:rsid w:val="0002611B"/>
    <w:rsid w:val="00026A06"/>
    <w:rsid w:val="00027419"/>
    <w:rsid w:val="00030A2A"/>
    <w:rsid w:val="000345A5"/>
    <w:rsid w:val="00034D61"/>
    <w:rsid w:val="00037BD6"/>
    <w:rsid w:val="00040C7B"/>
    <w:rsid w:val="00040D2E"/>
    <w:rsid w:val="00043420"/>
    <w:rsid w:val="000438D6"/>
    <w:rsid w:val="00044A66"/>
    <w:rsid w:val="00044BCA"/>
    <w:rsid w:val="00047688"/>
    <w:rsid w:val="00051D34"/>
    <w:rsid w:val="00054623"/>
    <w:rsid w:val="00054CDA"/>
    <w:rsid w:val="00055A5D"/>
    <w:rsid w:val="00055E83"/>
    <w:rsid w:val="00056690"/>
    <w:rsid w:val="00057358"/>
    <w:rsid w:val="0006086C"/>
    <w:rsid w:val="00060D1B"/>
    <w:rsid w:val="000612C3"/>
    <w:rsid w:val="00061771"/>
    <w:rsid w:val="00062344"/>
    <w:rsid w:val="0006424C"/>
    <w:rsid w:val="00065974"/>
    <w:rsid w:val="00073760"/>
    <w:rsid w:val="00073C21"/>
    <w:rsid w:val="00073D8C"/>
    <w:rsid w:val="00073FF0"/>
    <w:rsid w:val="00074876"/>
    <w:rsid w:val="0008132D"/>
    <w:rsid w:val="00081D5E"/>
    <w:rsid w:val="00082233"/>
    <w:rsid w:val="00084420"/>
    <w:rsid w:val="000903F2"/>
    <w:rsid w:val="000904D2"/>
    <w:rsid w:val="000917D3"/>
    <w:rsid w:val="00093CB0"/>
    <w:rsid w:val="00094BE8"/>
    <w:rsid w:val="00095411"/>
    <w:rsid w:val="00095A87"/>
    <w:rsid w:val="000A24BC"/>
    <w:rsid w:val="000A356A"/>
    <w:rsid w:val="000A6AE5"/>
    <w:rsid w:val="000B010A"/>
    <w:rsid w:val="000B0723"/>
    <w:rsid w:val="000B07FE"/>
    <w:rsid w:val="000B1CE2"/>
    <w:rsid w:val="000B5296"/>
    <w:rsid w:val="000C0667"/>
    <w:rsid w:val="000C206C"/>
    <w:rsid w:val="000C23FA"/>
    <w:rsid w:val="000C616A"/>
    <w:rsid w:val="000C6F28"/>
    <w:rsid w:val="000D1E20"/>
    <w:rsid w:val="000D214C"/>
    <w:rsid w:val="000D2DFC"/>
    <w:rsid w:val="000D34BE"/>
    <w:rsid w:val="000D353A"/>
    <w:rsid w:val="000D3959"/>
    <w:rsid w:val="000D5092"/>
    <w:rsid w:val="000D6DFD"/>
    <w:rsid w:val="000D7091"/>
    <w:rsid w:val="000D782F"/>
    <w:rsid w:val="000E0EB9"/>
    <w:rsid w:val="000E14F3"/>
    <w:rsid w:val="000E15BF"/>
    <w:rsid w:val="000E1A56"/>
    <w:rsid w:val="000E3BBC"/>
    <w:rsid w:val="000E4375"/>
    <w:rsid w:val="000E43A7"/>
    <w:rsid w:val="000E44A7"/>
    <w:rsid w:val="000E5283"/>
    <w:rsid w:val="000E76F6"/>
    <w:rsid w:val="000F14EF"/>
    <w:rsid w:val="000F1E4F"/>
    <w:rsid w:val="000F3190"/>
    <w:rsid w:val="000F339C"/>
    <w:rsid w:val="000F3923"/>
    <w:rsid w:val="000F43EE"/>
    <w:rsid w:val="000F4FE2"/>
    <w:rsid w:val="00100875"/>
    <w:rsid w:val="00100AAB"/>
    <w:rsid w:val="00100E00"/>
    <w:rsid w:val="00103841"/>
    <w:rsid w:val="00103F5B"/>
    <w:rsid w:val="00105814"/>
    <w:rsid w:val="0010698B"/>
    <w:rsid w:val="00106B17"/>
    <w:rsid w:val="0011019C"/>
    <w:rsid w:val="00110CEC"/>
    <w:rsid w:val="00111C02"/>
    <w:rsid w:val="00111E93"/>
    <w:rsid w:val="001125A1"/>
    <w:rsid w:val="0011431E"/>
    <w:rsid w:val="0011517D"/>
    <w:rsid w:val="00120ABC"/>
    <w:rsid w:val="00120DC8"/>
    <w:rsid w:val="0012122C"/>
    <w:rsid w:val="0012215B"/>
    <w:rsid w:val="0012244C"/>
    <w:rsid w:val="00122DAE"/>
    <w:rsid w:val="00123544"/>
    <w:rsid w:val="00123E13"/>
    <w:rsid w:val="00127305"/>
    <w:rsid w:val="0013255B"/>
    <w:rsid w:val="0013351E"/>
    <w:rsid w:val="00134587"/>
    <w:rsid w:val="00141574"/>
    <w:rsid w:val="00142154"/>
    <w:rsid w:val="00143265"/>
    <w:rsid w:val="001433D3"/>
    <w:rsid w:val="00143B7C"/>
    <w:rsid w:val="0014734B"/>
    <w:rsid w:val="00152FBA"/>
    <w:rsid w:val="00153262"/>
    <w:rsid w:val="0015382A"/>
    <w:rsid w:val="001538FA"/>
    <w:rsid w:val="00153A64"/>
    <w:rsid w:val="00153EB5"/>
    <w:rsid w:val="00154AAD"/>
    <w:rsid w:val="00155A01"/>
    <w:rsid w:val="00155C0D"/>
    <w:rsid w:val="00160FED"/>
    <w:rsid w:val="0016212F"/>
    <w:rsid w:val="001648E7"/>
    <w:rsid w:val="00165B46"/>
    <w:rsid w:val="0016768D"/>
    <w:rsid w:val="001677C4"/>
    <w:rsid w:val="0017077E"/>
    <w:rsid w:val="00172FD7"/>
    <w:rsid w:val="00175DCE"/>
    <w:rsid w:val="00176CB2"/>
    <w:rsid w:val="00177893"/>
    <w:rsid w:val="00182E24"/>
    <w:rsid w:val="00183ED1"/>
    <w:rsid w:val="001841CD"/>
    <w:rsid w:val="00186D1A"/>
    <w:rsid w:val="00194E27"/>
    <w:rsid w:val="001963F9"/>
    <w:rsid w:val="001A0E60"/>
    <w:rsid w:val="001A2C65"/>
    <w:rsid w:val="001A355D"/>
    <w:rsid w:val="001A3D8C"/>
    <w:rsid w:val="001A3FFC"/>
    <w:rsid w:val="001A58F2"/>
    <w:rsid w:val="001A661B"/>
    <w:rsid w:val="001A6CE4"/>
    <w:rsid w:val="001A6D25"/>
    <w:rsid w:val="001B1378"/>
    <w:rsid w:val="001B2628"/>
    <w:rsid w:val="001B60F6"/>
    <w:rsid w:val="001C06DA"/>
    <w:rsid w:val="001C22EF"/>
    <w:rsid w:val="001C33CC"/>
    <w:rsid w:val="001C45D5"/>
    <w:rsid w:val="001C6270"/>
    <w:rsid w:val="001C72E9"/>
    <w:rsid w:val="001C769F"/>
    <w:rsid w:val="001D39F1"/>
    <w:rsid w:val="001D51E0"/>
    <w:rsid w:val="001D6A5E"/>
    <w:rsid w:val="001D7FDF"/>
    <w:rsid w:val="001E174A"/>
    <w:rsid w:val="001E26A7"/>
    <w:rsid w:val="001E3353"/>
    <w:rsid w:val="001E33ED"/>
    <w:rsid w:val="001E4D6F"/>
    <w:rsid w:val="001E5926"/>
    <w:rsid w:val="001E70E4"/>
    <w:rsid w:val="001E7D7A"/>
    <w:rsid w:val="001F2052"/>
    <w:rsid w:val="001F270E"/>
    <w:rsid w:val="001F3572"/>
    <w:rsid w:val="001F38A0"/>
    <w:rsid w:val="001F423D"/>
    <w:rsid w:val="001F7BBF"/>
    <w:rsid w:val="00202D56"/>
    <w:rsid w:val="0020456D"/>
    <w:rsid w:val="00206D1A"/>
    <w:rsid w:val="00210415"/>
    <w:rsid w:val="00213A85"/>
    <w:rsid w:val="00213BE5"/>
    <w:rsid w:val="00213D49"/>
    <w:rsid w:val="00214B16"/>
    <w:rsid w:val="002151B0"/>
    <w:rsid w:val="00220472"/>
    <w:rsid w:val="002206C1"/>
    <w:rsid w:val="00220F8C"/>
    <w:rsid w:val="00222327"/>
    <w:rsid w:val="0022344C"/>
    <w:rsid w:val="00224BD6"/>
    <w:rsid w:val="002262C9"/>
    <w:rsid w:val="00226697"/>
    <w:rsid w:val="00227CF5"/>
    <w:rsid w:val="00232061"/>
    <w:rsid w:val="00232224"/>
    <w:rsid w:val="00233989"/>
    <w:rsid w:val="00233A3E"/>
    <w:rsid w:val="002359E6"/>
    <w:rsid w:val="00236BF5"/>
    <w:rsid w:val="00237223"/>
    <w:rsid w:val="00242413"/>
    <w:rsid w:val="002455BA"/>
    <w:rsid w:val="00247BA0"/>
    <w:rsid w:val="00247F0D"/>
    <w:rsid w:val="00250895"/>
    <w:rsid w:val="00253B65"/>
    <w:rsid w:val="0025621B"/>
    <w:rsid w:val="00256F80"/>
    <w:rsid w:val="00257559"/>
    <w:rsid w:val="00260E4B"/>
    <w:rsid w:val="0026100D"/>
    <w:rsid w:val="002628A8"/>
    <w:rsid w:val="00263008"/>
    <w:rsid w:val="00264BC0"/>
    <w:rsid w:val="002657F7"/>
    <w:rsid w:val="00266506"/>
    <w:rsid w:val="0027134D"/>
    <w:rsid w:val="0027165E"/>
    <w:rsid w:val="002724E7"/>
    <w:rsid w:val="002728E2"/>
    <w:rsid w:val="0027352D"/>
    <w:rsid w:val="00273884"/>
    <w:rsid w:val="00273EC4"/>
    <w:rsid w:val="00274142"/>
    <w:rsid w:val="002742B9"/>
    <w:rsid w:val="00274E88"/>
    <w:rsid w:val="0027638A"/>
    <w:rsid w:val="002774F8"/>
    <w:rsid w:val="002800C2"/>
    <w:rsid w:val="002815A2"/>
    <w:rsid w:val="00281689"/>
    <w:rsid w:val="00282F34"/>
    <w:rsid w:val="002833FA"/>
    <w:rsid w:val="00284AE9"/>
    <w:rsid w:val="00285632"/>
    <w:rsid w:val="002863DB"/>
    <w:rsid w:val="00287D4C"/>
    <w:rsid w:val="00290902"/>
    <w:rsid w:val="00291EAC"/>
    <w:rsid w:val="00292439"/>
    <w:rsid w:val="002977AA"/>
    <w:rsid w:val="00297B73"/>
    <w:rsid w:val="00297BF3"/>
    <w:rsid w:val="002A0113"/>
    <w:rsid w:val="002A0DBF"/>
    <w:rsid w:val="002A3737"/>
    <w:rsid w:val="002A6387"/>
    <w:rsid w:val="002A7C2B"/>
    <w:rsid w:val="002B01E1"/>
    <w:rsid w:val="002B1896"/>
    <w:rsid w:val="002B4B56"/>
    <w:rsid w:val="002B7A68"/>
    <w:rsid w:val="002C0285"/>
    <w:rsid w:val="002C1B9B"/>
    <w:rsid w:val="002C42D1"/>
    <w:rsid w:val="002C4D48"/>
    <w:rsid w:val="002C5474"/>
    <w:rsid w:val="002C54E9"/>
    <w:rsid w:val="002C638F"/>
    <w:rsid w:val="002C735D"/>
    <w:rsid w:val="002D069B"/>
    <w:rsid w:val="002D32BB"/>
    <w:rsid w:val="002D4C75"/>
    <w:rsid w:val="002D4FE7"/>
    <w:rsid w:val="002E12A8"/>
    <w:rsid w:val="002E18BE"/>
    <w:rsid w:val="002E273D"/>
    <w:rsid w:val="002E3266"/>
    <w:rsid w:val="002E4493"/>
    <w:rsid w:val="002E5706"/>
    <w:rsid w:val="002E6A69"/>
    <w:rsid w:val="002E6EC4"/>
    <w:rsid w:val="002E7690"/>
    <w:rsid w:val="002F0668"/>
    <w:rsid w:val="002F12B3"/>
    <w:rsid w:val="002F1E8F"/>
    <w:rsid w:val="002F37D9"/>
    <w:rsid w:val="002F3F98"/>
    <w:rsid w:val="002F4068"/>
    <w:rsid w:val="002F5E01"/>
    <w:rsid w:val="00300221"/>
    <w:rsid w:val="0030111D"/>
    <w:rsid w:val="003021A9"/>
    <w:rsid w:val="00302324"/>
    <w:rsid w:val="0030428A"/>
    <w:rsid w:val="00304F27"/>
    <w:rsid w:val="00310FD0"/>
    <w:rsid w:val="0031286B"/>
    <w:rsid w:val="003136CA"/>
    <w:rsid w:val="003144B5"/>
    <w:rsid w:val="003154D4"/>
    <w:rsid w:val="00315644"/>
    <w:rsid w:val="003164F8"/>
    <w:rsid w:val="00316745"/>
    <w:rsid w:val="00320264"/>
    <w:rsid w:val="003210C2"/>
    <w:rsid w:val="00322EC9"/>
    <w:rsid w:val="0032518C"/>
    <w:rsid w:val="003264EE"/>
    <w:rsid w:val="00326B3C"/>
    <w:rsid w:val="00330679"/>
    <w:rsid w:val="003320F0"/>
    <w:rsid w:val="00332CA4"/>
    <w:rsid w:val="00335A53"/>
    <w:rsid w:val="00341E9E"/>
    <w:rsid w:val="003425BA"/>
    <w:rsid w:val="00344A50"/>
    <w:rsid w:val="00344C07"/>
    <w:rsid w:val="00346E91"/>
    <w:rsid w:val="00347B2A"/>
    <w:rsid w:val="003512C5"/>
    <w:rsid w:val="003521B6"/>
    <w:rsid w:val="00352E38"/>
    <w:rsid w:val="00355CEC"/>
    <w:rsid w:val="003562CA"/>
    <w:rsid w:val="00356CC0"/>
    <w:rsid w:val="00361C48"/>
    <w:rsid w:val="003654A1"/>
    <w:rsid w:val="003658C7"/>
    <w:rsid w:val="00365969"/>
    <w:rsid w:val="00365E66"/>
    <w:rsid w:val="00367078"/>
    <w:rsid w:val="00370539"/>
    <w:rsid w:val="003717F0"/>
    <w:rsid w:val="00371CCC"/>
    <w:rsid w:val="0037264C"/>
    <w:rsid w:val="00372D99"/>
    <w:rsid w:val="00372FDA"/>
    <w:rsid w:val="00373581"/>
    <w:rsid w:val="00375E22"/>
    <w:rsid w:val="003766EC"/>
    <w:rsid w:val="00376A81"/>
    <w:rsid w:val="00380330"/>
    <w:rsid w:val="003806F9"/>
    <w:rsid w:val="003817C3"/>
    <w:rsid w:val="00381A8B"/>
    <w:rsid w:val="003840B4"/>
    <w:rsid w:val="003841C8"/>
    <w:rsid w:val="00386986"/>
    <w:rsid w:val="003870A8"/>
    <w:rsid w:val="0038798A"/>
    <w:rsid w:val="0039142C"/>
    <w:rsid w:val="00391A5D"/>
    <w:rsid w:val="0039402A"/>
    <w:rsid w:val="00394280"/>
    <w:rsid w:val="00396238"/>
    <w:rsid w:val="00396ACF"/>
    <w:rsid w:val="00397A18"/>
    <w:rsid w:val="003A0847"/>
    <w:rsid w:val="003A092D"/>
    <w:rsid w:val="003A1131"/>
    <w:rsid w:val="003A1ACF"/>
    <w:rsid w:val="003A1C90"/>
    <w:rsid w:val="003A2883"/>
    <w:rsid w:val="003A4C04"/>
    <w:rsid w:val="003A59AA"/>
    <w:rsid w:val="003A6934"/>
    <w:rsid w:val="003A7610"/>
    <w:rsid w:val="003A777F"/>
    <w:rsid w:val="003B05BB"/>
    <w:rsid w:val="003B3954"/>
    <w:rsid w:val="003B4200"/>
    <w:rsid w:val="003C113A"/>
    <w:rsid w:val="003C373C"/>
    <w:rsid w:val="003C504B"/>
    <w:rsid w:val="003C5756"/>
    <w:rsid w:val="003C73D3"/>
    <w:rsid w:val="003D1AA2"/>
    <w:rsid w:val="003D2ECF"/>
    <w:rsid w:val="003D3D27"/>
    <w:rsid w:val="003D6836"/>
    <w:rsid w:val="003D7ACE"/>
    <w:rsid w:val="003E0466"/>
    <w:rsid w:val="003E3992"/>
    <w:rsid w:val="003E5112"/>
    <w:rsid w:val="003E5A97"/>
    <w:rsid w:val="003E761F"/>
    <w:rsid w:val="003F3846"/>
    <w:rsid w:val="003F4656"/>
    <w:rsid w:val="003F59D7"/>
    <w:rsid w:val="003F7DA8"/>
    <w:rsid w:val="00400EBE"/>
    <w:rsid w:val="00402A15"/>
    <w:rsid w:val="004039E9"/>
    <w:rsid w:val="00404404"/>
    <w:rsid w:val="00405D83"/>
    <w:rsid w:val="0041166D"/>
    <w:rsid w:val="00411671"/>
    <w:rsid w:val="00413B18"/>
    <w:rsid w:val="00414489"/>
    <w:rsid w:val="00415DA5"/>
    <w:rsid w:val="00415EC9"/>
    <w:rsid w:val="0041668E"/>
    <w:rsid w:val="00416747"/>
    <w:rsid w:val="004177DC"/>
    <w:rsid w:val="00421091"/>
    <w:rsid w:val="00421B3D"/>
    <w:rsid w:val="00422A53"/>
    <w:rsid w:val="00424DE6"/>
    <w:rsid w:val="00431D67"/>
    <w:rsid w:val="004334B4"/>
    <w:rsid w:val="00434DAE"/>
    <w:rsid w:val="00435AFC"/>
    <w:rsid w:val="00437555"/>
    <w:rsid w:val="00437F09"/>
    <w:rsid w:val="00437F19"/>
    <w:rsid w:val="00442970"/>
    <w:rsid w:val="0044323D"/>
    <w:rsid w:val="00444513"/>
    <w:rsid w:val="00446E4B"/>
    <w:rsid w:val="00447D5D"/>
    <w:rsid w:val="004502EC"/>
    <w:rsid w:val="004508FD"/>
    <w:rsid w:val="00451488"/>
    <w:rsid w:val="0045151E"/>
    <w:rsid w:val="00451533"/>
    <w:rsid w:val="004518E3"/>
    <w:rsid w:val="00453D60"/>
    <w:rsid w:val="00454EF2"/>
    <w:rsid w:val="00455676"/>
    <w:rsid w:val="00455ECC"/>
    <w:rsid w:val="0045643A"/>
    <w:rsid w:val="00461487"/>
    <w:rsid w:val="0046151A"/>
    <w:rsid w:val="00462E1B"/>
    <w:rsid w:val="00463265"/>
    <w:rsid w:val="00463FF8"/>
    <w:rsid w:val="00464C81"/>
    <w:rsid w:val="004653F0"/>
    <w:rsid w:val="00465921"/>
    <w:rsid w:val="00465B16"/>
    <w:rsid w:val="00465C07"/>
    <w:rsid w:val="0046671D"/>
    <w:rsid w:val="00471D4F"/>
    <w:rsid w:val="00473A12"/>
    <w:rsid w:val="0047415D"/>
    <w:rsid w:val="00477871"/>
    <w:rsid w:val="004802BD"/>
    <w:rsid w:val="00480D1F"/>
    <w:rsid w:val="00482C90"/>
    <w:rsid w:val="00483BC5"/>
    <w:rsid w:val="00485232"/>
    <w:rsid w:val="00486B35"/>
    <w:rsid w:val="00492CC5"/>
    <w:rsid w:val="00492F8B"/>
    <w:rsid w:val="0049533A"/>
    <w:rsid w:val="00496FD8"/>
    <w:rsid w:val="004974D7"/>
    <w:rsid w:val="004A09E2"/>
    <w:rsid w:val="004A5FE0"/>
    <w:rsid w:val="004B00DE"/>
    <w:rsid w:val="004B15C7"/>
    <w:rsid w:val="004B4924"/>
    <w:rsid w:val="004B563C"/>
    <w:rsid w:val="004B5D5A"/>
    <w:rsid w:val="004B6190"/>
    <w:rsid w:val="004C23E6"/>
    <w:rsid w:val="004C2BAF"/>
    <w:rsid w:val="004C5060"/>
    <w:rsid w:val="004D129A"/>
    <w:rsid w:val="004D1E84"/>
    <w:rsid w:val="004D260A"/>
    <w:rsid w:val="004D27D2"/>
    <w:rsid w:val="004D340C"/>
    <w:rsid w:val="004D4064"/>
    <w:rsid w:val="004D4E70"/>
    <w:rsid w:val="004E1482"/>
    <w:rsid w:val="004E3014"/>
    <w:rsid w:val="004E365C"/>
    <w:rsid w:val="004E3C52"/>
    <w:rsid w:val="004E6D1D"/>
    <w:rsid w:val="004E70CC"/>
    <w:rsid w:val="004E751A"/>
    <w:rsid w:val="004E7BB8"/>
    <w:rsid w:val="004E7DB5"/>
    <w:rsid w:val="004E7E1B"/>
    <w:rsid w:val="004F2B86"/>
    <w:rsid w:val="004F3450"/>
    <w:rsid w:val="004F3F93"/>
    <w:rsid w:val="004F5092"/>
    <w:rsid w:val="004F50A1"/>
    <w:rsid w:val="004F52B6"/>
    <w:rsid w:val="004F5AD0"/>
    <w:rsid w:val="004F7D54"/>
    <w:rsid w:val="005020B6"/>
    <w:rsid w:val="0050530E"/>
    <w:rsid w:val="00510600"/>
    <w:rsid w:val="00513330"/>
    <w:rsid w:val="005138AD"/>
    <w:rsid w:val="005146A9"/>
    <w:rsid w:val="005163E7"/>
    <w:rsid w:val="00522BCA"/>
    <w:rsid w:val="00524D45"/>
    <w:rsid w:val="00527CC6"/>
    <w:rsid w:val="005312D9"/>
    <w:rsid w:val="0053187A"/>
    <w:rsid w:val="00531C1B"/>
    <w:rsid w:val="00535EB4"/>
    <w:rsid w:val="00536068"/>
    <w:rsid w:val="005436DB"/>
    <w:rsid w:val="0054371E"/>
    <w:rsid w:val="00543A67"/>
    <w:rsid w:val="00543AA3"/>
    <w:rsid w:val="00543CD1"/>
    <w:rsid w:val="00543E29"/>
    <w:rsid w:val="005442D9"/>
    <w:rsid w:val="005443D2"/>
    <w:rsid w:val="00545CB5"/>
    <w:rsid w:val="0055059D"/>
    <w:rsid w:val="00552C9F"/>
    <w:rsid w:val="00552D38"/>
    <w:rsid w:val="00560092"/>
    <w:rsid w:val="00560179"/>
    <w:rsid w:val="00560ADE"/>
    <w:rsid w:val="00562D9A"/>
    <w:rsid w:val="005636CF"/>
    <w:rsid w:val="00565B42"/>
    <w:rsid w:val="00566D02"/>
    <w:rsid w:val="00566EEC"/>
    <w:rsid w:val="00567611"/>
    <w:rsid w:val="0057030D"/>
    <w:rsid w:val="00570A9A"/>
    <w:rsid w:val="00572318"/>
    <w:rsid w:val="00573689"/>
    <w:rsid w:val="00574A34"/>
    <w:rsid w:val="00575187"/>
    <w:rsid w:val="0057798F"/>
    <w:rsid w:val="00581383"/>
    <w:rsid w:val="00581738"/>
    <w:rsid w:val="00581B94"/>
    <w:rsid w:val="00584256"/>
    <w:rsid w:val="00584416"/>
    <w:rsid w:val="005846F8"/>
    <w:rsid w:val="00585CD2"/>
    <w:rsid w:val="005866BD"/>
    <w:rsid w:val="00590D20"/>
    <w:rsid w:val="00591990"/>
    <w:rsid w:val="00592332"/>
    <w:rsid w:val="00593BB2"/>
    <w:rsid w:val="00594A34"/>
    <w:rsid w:val="00597C15"/>
    <w:rsid w:val="005A24D7"/>
    <w:rsid w:val="005A35EB"/>
    <w:rsid w:val="005A51DC"/>
    <w:rsid w:val="005A7676"/>
    <w:rsid w:val="005B18C0"/>
    <w:rsid w:val="005B2D5F"/>
    <w:rsid w:val="005B4E8A"/>
    <w:rsid w:val="005B69C0"/>
    <w:rsid w:val="005B72E8"/>
    <w:rsid w:val="005B7507"/>
    <w:rsid w:val="005C0BAD"/>
    <w:rsid w:val="005C104F"/>
    <w:rsid w:val="005C2772"/>
    <w:rsid w:val="005C3514"/>
    <w:rsid w:val="005C5851"/>
    <w:rsid w:val="005C6183"/>
    <w:rsid w:val="005C68A5"/>
    <w:rsid w:val="005C73DB"/>
    <w:rsid w:val="005C7735"/>
    <w:rsid w:val="005D009C"/>
    <w:rsid w:val="005D0782"/>
    <w:rsid w:val="005D1D37"/>
    <w:rsid w:val="005D2468"/>
    <w:rsid w:val="005D3423"/>
    <w:rsid w:val="005D3EE1"/>
    <w:rsid w:val="005D43F2"/>
    <w:rsid w:val="005D4DDC"/>
    <w:rsid w:val="005D6ACE"/>
    <w:rsid w:val="005D6DC6"/>
    <w:rsid w:val="005D7BE6"/>
    <w:rsid w:val="005E0138"/>
    <w:rsid w:val="005E0334"/>
    <w:rsid w:val="005E03A4"/>
    <w:rsid w:val="005E28CA"/>
    <w:rsid w:val="005E681D"/>
    <w:rsid w:val="005E755A"/>
    <w:rsid w:val="005F007F"/>
    <w:rsid w:val="005F0AEA"/>
    <w:rsid w:val="005F26DD"/>
    <w:rsid w:val="005F6241"/>
    <w:rsid w:val="00600207"/>
    <w:rsid w:val="00602A19"/>
    <w:rsid w:val="006034AE"/>
    <w:rsid w:val="00603B27"/>
    <w:rsid w:val="006047F9"/>
    <w:rsid w:val="006063E3"/>
    <w:rsid w:val="00606B86"/>
    <w:rsid w:val="00606DE3"/>
    <w:rsid w:val="00611C75"/>
    <w:rsid w:val="006129F8"/>
    <w:rsid w:val="00612D5E"/>
    <w:rsid w:val="00615B08"/>
    <w:rsid w:val="00616349"/>
    <w:rsid w:val="00617929"/>
    <w:rsid w:val="00617F39"/>
    <w:rsid w:val="006222E7"/>
    <w:rsid w:val="006227CA"/>
    <w:rsid w:val="00624948"/>
    <w:rsid w:val="0062602B"/>
    <w:rsid w:val="0062674A"/>
    <w:rsid w:val="00630296"/>
    <w:rsid w:val="0063197A"/>
    <w:rsid w:val="00632A85"/>
    <w:rsid w:val="00634102"/>
    <w:rsid w:val="0063431C"/>
    <w:rsid w:val="00634EE5"/>
    <w:rsid w:val="00634F4B"/>
    <w:rsid w:val="0063695A"/>
    <w:rsid w:val="00637DDF"/>
    <w:rsid w:val="006416EC"/>
    <w:rsid w:val="006430F9"/>
    <w:rsid w:val="006445F1"/>
    <w:rsid w:val="0064465F"/>
    <w:rsid w:val="006464D0"/>
    <w:rsid w:val="00653939"/>
    <w:rsid w:val="00655936"/>
    <w:rsid w:val="00655CFE"/>
    <w:rsid w:val="00656921"/>
    <w:rsid w:val="00660EC3"/>
    <w:rsid w:val="00661E9C"/>
    <w:rsid w:val="006624C2"/>
    <w:rsid w:val="00663E47"/>
    <w:rsid w:val="00670366"/>
    <w:rsid w:val="006709F2"/>
    <w:rsid w:val="00670E0A"/>
    <w:rsid w:val="00671920"/>
    <w:rsid w:val="00673E9A"/>
    <w:rsid w:val="0068339E"/>
    <w:rsid w:val="006855A3"/>
    <w:rsid w:val="00685BFA"/>
    <w:rsid w:val="00686814"/>
    <w:rsid w:val="00686E4C"/>
    <w:rsid w:val="0069677F"/>
    <w:rsid w:val="00696D42"/>
    <w:rsid w:val="00697AE1"/>
    <w:rsid w:val="006A0B10"/>
    <w:rsid w:val="006A226F"/>
    <w:rsid w:val="006A3094"/>
    <w:rsid w:val="006A541C"/>
    <w:rsid w:val="006A5F38"/>
    <w:rsid w:val="006A6FEC"/>
    <w:rsid w:val="006A7AAD"/>
    <w:rsid w:val="006B23CD"/>
    <w:rsid w:val="006B2CE9"/>
    <w:rsid w:val="006B49E3"/>
    <w:rsid w:val="006B4E76"/>
    <w:rsid w:val="006C0287"/>
    <w:rsid w:val="006C1989"/>
    <w:rsid w:val="006C1A77"/>
    <w:rsid w:val="006C5F4D"/>
    <w:rsid w:val="006C6954"/>
    <w:rsid w:val="006D3497"/>
    <w:rsid w:val="006D4D87"/>
    <w:rsid w:val="006E0409"/>
    <w:rsid w:val="006E2AFB"/>
    <w:rsid w:val="006E510B"/>
    <w:rsid w:val="006F12D5"/>
    <w:rsid w:val="006F15FF"/>
    <w:rsid w:val="006F2143"/>
    <w:rsid w:val="006F2256"/>
    <w:rsid w:val="006F2419"/>
    <w:rsid w:val="006F4237"/>
    <w:rsid w:val="006F4DCE"/>
    <w:rsid w:val="00700C65"/>
    <w:rsid w:val="00702009"/>
    <w:rsid w:val="007027C3"/>
    <w:rsid w:val="0070306D"/>
    <w:rsid w:val="007051D3"/>
    <w:rsid w:val="00706C08"/>
    <w:rsid w:val="00706F20"/>
    <w:rsid w:val="00711008"/>
    <w:rsid w:val="00712145"/>
    <w:rsid w:val="00712A50"/>
    <w:rsid w:val="00714116"/>
    <w:rsid w:val="00714DAA"/>
    <w:rsid w:val="0071534B"/>
    <w:rsid w:val="0071550C"/>
    <w:rsid w:val="007202E9"/>
    <w:rsid w:val="007222AF"/>
    <w:rsid w:val="0072366E"/>
    <w:rsid w:val="0072488A"/>
    <w:rsid w:val="00726393"/>
    <w:rsid w:val="00726C7D"/>
    <w:rsid w:val="00730A2F"/>
    <w:rsid w:val="0073200C"/>
    <w:rsid w:val="00732DAA"/>
    <w:rsid w:val="00733D6A"/>
    <w:rsid w:val="00735FEA"/>
    <w:rsid w:val="00740B6D"/>
    <w:rsid w:val="00744831"/>
    <w:rsid w:val="00745CD0"/>
    <w:rsid w:val="00747B23"/>
    <w:rsid w:val="00747D2E"/>
    <w:rsid w:val="0075107D"/>
    <w:rsid w:val="00751A2C"/>
    <w:rsid w:val="00754304"/>
    <w:rsid w:val="007545C5"/>
    <w:rsid w:val="0075510B"/>
    <w:rsid w:val="0075644F"/>
    <w:rsid w:val="00757CBC"/>
    <w:rsid w:val="0076013D"/>
    <w:rsid w:val="007613DF"/>
    <w:rsid w:val="0076315F"/>
    <w:rsid w:val="00763EC3"/>
    <w:rsid w:val="0076469E"/>
    <w:rsid w:val="007650E1"/>
    <w:rsid w:val="00770544"/>
    <w:rsid w:val="007735C0"/>
    <w:rsid w:val="0077626A"/>
    <w:rsid w:val="00777FC2"/>
    <w:rsid w:val="007849F0"/>
    <w:rsid w:val="00784AD5"/>
    <w:rsid w:val="007869EA"/>
    <w:rsid w:val="0079021E"/>
    <w:rsid w:val="0079166F"/>
    <w:rsid w:val="00791775"/>
    <w:rsid w:val="00795FA3"/>
    <w:rsid w:val="0079673A"/>
    <w:rsid w:val="00796F1D"/>
    <w:rsid w:val="00797CE7"/>
    <w:rsid w:val="007A1531"/>
    <w:rsid w:val="007A2367"/>
    <w:rsid w:val="007A40E9"/>
    <w:rsid w:val="007A7268"/>
    <w:rsid w:val="007B0222"/>
    <w:rsid w:val="007B4C2F"/>
    <w:rsid w:val="007B6B25"/>
    <w:rsid w:val="007C08C3"/>
    <w:rsid w:val="007C2A88"/>
    <w:rsid w:val="007C3E58"/>
    <w:rsid w:val="007C6E17"/>
    <w:rsid w:val="007C7623"/>
    <w:rsid w:val="007D06EF"/>
    <w:rsid w:val="007D1EF2"/>
    <w:rsid w:val="007D27DB"/>
    <w:rsid w:val="007D4550"/>
    <w:rsid w:val="007D565F"/>
    <w:rsid w:val="007D6A31"/>
    <w:rsid w:val="007D72A8"/>
    <w:rsid w:val="007E423D"/>
    <w:rsid w:val="007E4F6E"/>
    <w:rsid w:val="007E5536"/>
    <w:rsid w:val="007E6413"/>
    <w:rsid w:val="007E71AB"/>
    <w:rsid w:val="007F0747"/>
    <w:rsid w:val="007F1129"/>
    <w:rsid w:val="007F1F85"/>
    <w:rsid w:val="007F4E1B"/>
    <w:rsid w:val="007F7514"/>
    <w:rsid w:val="008003F0"/>
    <w:rsid w:val="00800B25"/>
    <w:rsid w:val="00800B53"/>
    <w:rsid w:val="00801BD4"/>
    <w:rsid w:val="0080530D"/>
    <w:rsid w:val="008058A3"/>
    <w:rsid w:val="00806E67"/>
    <w:rsid w:val="00811881"/>
    <w:rsid w:val="0081306F"/>
    <w:rsid w:val="008159D0"/>
    <w:rsid w:val="00815D4C"/>
    <w:rsid w:val="00816CEB"/>
    <w:rsid w:val="008206D9"/>
    <w:rsid w:val="008217FE"/>
    <w:rsid w:val="0082423F"/>
    <w:rsid w:val="00824439"/>
    <w:rsid w:val="00825C04"/>
    <w:rsid w:val="00825C80"/>
    <w:rsid w:val="0082740A"/>
    <w:rsid w:val="008303D3"/>
    <w:rsid w:val="008307FE"/>
    <w:rsid w:val="00833ED6"/>
    <w:rsid w:val="00835E05"/>
    <w:rsid w:val="008364D3"/>
    <w:rsid w:val="008367E6"/>
    <w:rsid w:val="00840CAE"/>
    <w:rsid w:val="00841A10"/>
    <w:rsid w:val="00844E64"/>
    <w:rsid w:val="008469FC"/>
    <w:rsid w:val="008504E1"/>
    <w:rsid w:val="00851A85"/>
    <w:rsid w:val="00851F2A"/>
    <w:rsid w:val="00853C0E"/>
    <w:rsid w:val="008549A7"/>
    <w:rsid w:val="00857DEC"/>
    <w:rsid w:val="00861776"/>
    <w:rsid w:val="00861792"/>
    <w:rsid w:val="008649E3"/>
    <w:rsid w:val="0086512D"/>
    <w:rsid w:val="008723DB"/>
    <w:rsid w:val="00875C78"/>
    <w:rsid w:val="00876BF6"/>
    <w:rsid w:val="00876F93"/>
    <w:rsid w:val="00880903"/>
    <w:rsid w:val="008825E9"/>
    <w:rsid w:val="008840E3"/>
    <w:rsid w:val="00884D52"/>
    <w:rsid w:val="00884FF3"/>
    <w:rsid w:val="008851B9"/>
    <w:rsid w:val="00886CBD"/>
    <w:rsid w:val="00890642"/>
    <w:rsid w:val="00891FEA"/>
    <w:rsid w:val="0089207A"/>
    <w:rsid w:val="00892E4F"/>
    <w:rsid w:val="008937A7"/>
    <w:rsid w:val="008941AE"/>
    <w:rsid w:val="0089490A"/>
    <w:rsid w:val="00895643"/>
    <w:rsid w:val="00895CE3"/>
    <w:rsid w:val="00896B5C"/>
    <w:rsid w:val="0089714C"/>
    <w:rsid w:val="008A2FBD"/>
    <w:rsid w:val="008A6408"/>
    <w:rsid w:val="008A6B88"/>
    <w:rsid w:val="008B22F9"/>
    <w:rsid w:val="008B3810"/>
    <w:rsid w:val="008B7C83"/>
    <w:rsid w:val="008C0703"/>
    <w:rsid w:val="008C1DE3"/>
    <w:rsid w:val="008C42A2"/>
    <w:rsid w:val="008C47BC"/>
    <w:rsid w:val="008C4C37"/>
    <w:rsid w:val="008C608B"/>
    <w:rsid w:val="008C70B1"/>
    <w:rsid w:val="008D0289"/>
    <w:rsid w:val="008D06B4"/>
    <w:rsid w:val="008D1009"/>
    <w:rsid w:val="008D2237"/>
    <w:rsid w:val="008D5463"/>
    <w:rsid w:val="008E030C"/>
    <w:rsid w:val="008E18C1"/>
    <w:rsid w:val="008E1DB5"/>
    <w:rsid w:val="008E27A0"/>
    <w:rsid w:val="008E4C8C"/>
    <w:rsid w:val="008E56B3"/>
    <w:rsid w:val="008E5A8D"/>
    <w:rsid w:val="008E5C59"/>
    <w:rsid w:val="008E6622"/>
    <w:rsid w:val="008E7B47"/>
    <w:rsid w:val="008F05B9"/>
    <w:rsid w:val="008F0A58"/>
    <w:rsid w:val="008F2F43"/>
    <w:rsid w:val="008F4461"/>
    <w:rsid w:val="008F5C7A"/>
    <w:rsid w:val="008F5FF3"/>
    <w:rsid w:val="008F7009"/>
    <w:rsid w:val="009013F6"/>
    <w:rsid w:val="009027B3"/>
    <w:rsid w:val="00903A1F"/>
    <w:rsid w:val="00903B62"/>
    <w:rsid w:val="00904716"/>
    <w:rsid w:val="00907D38"/>
    <w:rsid w:val="00911FED"/>
    <w:rsid w:val="00913834"/>
    <w:rsid w:val="00913A43"/>
    <w:rsid w:val="0091443C"/>
    <w:rsid w:val="00914BB3"/>
    <w:rsid w:val="009154CB"/>
    <w:rsid w:val="00922D23"/>
    <w:rsid w:val="00924DBD"/>
    <w:rsid w:val="00926B94"/>
    <w:rsid w:val="00927202"/>
    <w:rsid w:val="009307EF"/>
    <w:rsid w:val="009307F4"/>
    <w:rsid w:val="009319AA"/>
    <w:rsid w:val="009326A5"/>
    <w:rsid w:val="0093289B"/>
    <w:rsid w:val="00933FCA"/>
    <w:rsid w:val="0093532B"/>
    <w:rsid w:val="009355B9"/>
    <w:rsid w:val="00943D0E"/>
    <w:rsid w:val="00945D88"/>
    <w:rsid w:val="00946D1E"/>
    <w:rsid w:val="0094762B"/>
    <w:rsid w:val="00947AF8"/>
    <w:rsid w:val="00947E08"/>
    <w:rsid w:val="00950FD3"/>
    <w:rsid w:val="00951554"/>
    <w:rsid w:val="009518CD"/>
    <w:rsid w:val="00952FD6"/>
    <w:rsid w:val="00956624"/>
    <w:rsid w:val="00956A1D"/>
    <w:rsid w:val="0095737B"/>
    <w:rsid w:val="00962C65"/>
    <w:rsid w:val="009646D8"/>
    <w:rsid w:val="00965897"/>
    <w:rsid w:val="009678F9"/>
    <w:rsid w:val="00967E42"/>
    <w:rsid w:val="00967EDE"/>
    <w:rsid w:val="00974405"/>
    <w:rsid w:val="009837D2"/>
    <w:rsid w:val="00984C46"/>
    <w:rsid w:val="009852CB"/>
    <w:rsid w:val="00987D90"/>
    <w:rsid w:val="00991E4B"/>
    <w:rsid w:val="00992296"/>
    <w:rsid w:val="00993DD8"/>
    <w:rsid w:val="009949F4"/>
    <w:rsid w:val="00995193"/>
    <w:rsid w:val="00996CBD"/>
    <w:rsid w:val="009A3A23"/>
    <w:rsid w:val="009A574E"/>
    <w:rsid w:val="009A5E58"/>
    <w:rsid w:val="009A6837"/>
    <w:rsid w:val="009A70FC"/>
    <w:rsid w:val="009B12DF"/>
    <w:rsid w:val="009B2EBF"/>
    <w:rsid w:val="009B3D66"/>
    <w:rsid w:val="009B5A41"/>
    <w:rsid w:val="009B66FC"/>
    <w:rsid w:val="009B6C9C"/>
    <w:rsid w:val="009C0B3D"/>
    <w:rsid w:val="009C1402"/>
    <w:rsid w:val="009C1A2F"/>
    <w:rsid w:val="009C567A"/>
    <w:rsid w:val="009D13ED"/>
    <w:rsid w:val="009D226B"/>
    <w:rsid w:val="009D3592"/>
    <w:rsid w:val="009D479E"/>
    <w:rsid w:val="009D5B6F"/>
    <w:rsid w:val="009D616E"/>
    <w:rsid w:val="009D7A87"/>
    <w:rsid w:val="009E2B0B"/>
    <w:rsid w:val="009F02E0"/>
    <w:rsid w:val="009F0B8D"/>
    <w:rsid w:val="009F1AD6"/>
    <w:rsid w:val="009F1BEF"/>
    <w:rsid w:val="009F2A0D"/>
    <w:rsid w:val="009F31C8"/>
    <w:rsid w:val="009F4BE2"/>
    <w:rsid w:val="009F4F61"/>
    <w:rsid w:val="009F6B33"/>
    <w:rsid w:val="00A009BE"/>
    <w:rsid w:val="00A0291C"/>
    <w:rsid w:val="00A0487F"/>
    <w:rsid w:val="00A05F95"/>
    <w:rsid w:val="00A0700B"/>
    <w:rsid w:val="00A0764B"/>
    <w:rsid w:val="00A07887"/>
    <w:rsid w:val="00A12836"/>
    <w:rsid w:val="00A156A6"/>
    <w:rsid w:val="00A1583A"/>
    <w:rsid w:val="00A206F4"/>
    <w:rsid w:val="00A22CA1"/>
    <w:rsid w:val="00A26BA9"/>
    <w:rsid w:val="00A26DA1"/>
    <w:rsid w:val="00A2704F"/>
    <w:rsid w:val="00A270DB"/>
    <w:rsid w:val="00A271D3"/>
    <w:rsid w:val="00A27510"/>
    <w:rsid w:val="00A27DE0"/>
    <w:rsid w:val="00A3197B"/>
    <w:rsid w:val="00A32AB7"/>
    <w:rsid w:val="00A349AE"/>
    <w:rsid w:val="00A3596D"/>
    <w:rsid w:val="00A36104"/>
    <w:rsid w:val="00A4007F"/>
    <w:rsid w:val="00A420F8"/>
    <w:rsid w:val="00A42FEA"/>
    <w:rsid w:val="00A43F96"/>
    <w:rsid w:val="00A4495F"/>
    <w:rsid w:val="00A4679B"/>
    <w:rsid w:val="00A46D4B"/>
    <w:rsid w:val="00A5115E"/>
    <w:rsid w:val="00A52A22"/>
    <w:rsid w:val="00A52AD3"/>
    <w:rsid w:val="00A53484"/>
    <w:rsid w:val="00A60A53"/>
    <w:rsid w:val="00A63730"/>
    <w:rsid w:val="00A63CEC"/>
    <w:rsid w:val="00A64C48"/>
    <w:rsid w:val="00A64F0E"/>
    <w:rsid w:val="00A65C46"/>
    <w:rsid w:val="00A712E0"/>
    <w:rsid w:val="00A71475"/>
    <w:rsid w:val="00A76F12"/>
    <w:rsid w:val="00A8355F"/>
    <w:rsid w:val="00A842E5"/>
    <w:rsid w:val="00A8475B"/>
    <w:rsid w:val="00A86639"/>
    <w:rsid w:val="00A93A84"/>
    <w:rsid w:val="00A94965"/>
    <w:rsid w:val="00A94EAE"/>
    <w:rsid w:val="00A95F13"/>
    <w:rsid w:val="00A964C3"/>
    <w:rsid w:val="00A96F2A"/>
    <w:rsid w:val="00AA08C4"/>
    <w:rsid w:val="00AA0C79"/>
    <w:rsid w:val="00AA170B"/>
    <w:rsid w:val="00AA2222"/>
    <w:rsid w:val="00AA22CA"/>
    <w:rsid w:val="00AA36EC"/>
    <w:rsid w:val="00AA38D1"/>
    <w:rsid w:val="00AA4675"/>
    <w:rsid w:val="00AA5840"/>
    <w:rsid w:val="00AA5C25"/>
    <w:rsid w:val="00AA725D"/>
    <w:rsid w:val="00AB1832"/>
    <w:rsid w:val="00AB4458"/>
    <w:rsid w:val="00AB4DD5"/>
    <w:rsid w:val="00AB4DFA"/>
    <w:rsid w:val="00AB608E"/>
    <w:rsid w:val="00AC388D"/>
    <w:rsid w:val="00AD1199"/>
    <w:rsid w:val="00AD1975"/>
    <w:rsid w:val="00AD251D"/>
    <w:rsid w:val="00AD2524"/>
    <w:rsid w:val="00AD30CF"/>
    <w:rsid w:val="00AD31C2"/>
    <w:rsid w:val="00AD6F63"/>
    <w:rsid w:val="00AE1670"/>
    <w:rsid w:val="00AE18AF"/>
    <w:rsid w:val="00AE1BD4"/>
    <w:rsid w:val="00AE38B2"/>
    <w:rsid w:val="00AE4812"/>
    <w:rsid w:val="00AE73AF"/>
    <w:rsid w:val="00AF1384"/>
    <w:rsid w:val="00AF289F"/>
    <w:rsid w:val="00AF488E"/>
    <w:rsid w:val="00AF52C7"/>
    <w:rsid w:val="00AF7924"/>
    <w:rsid w:val="00AF7A58"/>
    <w:rsid w:val="00B001CC"/>
    <w:rsid w:val="00B0050C"/>
    <w:rsid w:val="00B01900"/>
    <w:rsid w:val="00B0302D"/>
    <w:rsid w:val="00B0687B"/>
    <w:rsid w:val="00B06FE2"/>
    <w:rsid w:val="00B072B4"/>
    <w:rsid w:val="00B07568"/>
    <w:rsid w:val="00B10182"/>
    <w:rsid w:val="00B101FA"/>
    <w:rsid w:val="00B11F59"/>
    <w:rsid w:val="00B1215F"/>
    <w:rsid w:val="00B12185"/>
    <w:rsid w:val="00B124BB"/>
    <w:rsid w:val="00B129E1"/>
    <w:rsid w:val="00B132F6"/>
    <w:rsid w:val="00B17C62"/>
    <w:rsid w:val="00B17CF8"/>
    <w:rsid w:val="00B21052"/>
    <w:rsid w:val="00B21145"/>
    <w:rsid w:val="00B21FB8"/>
    <w:rsid w:val="00B23291"/>
    <w:rsid w:val="00B237BA"/>
    <w:rsid w:val="00B27B65"/>
    <w:rsid w:val="00B3004B"/>
    <w:rsid w:val="00B30F64"/>
    <w:rsid w:val="00B31222"/>
    <w:rsid w:val="00B3212F"/>
    <w:rsid w:val="00B366E4"/>
    <w:rsid w:val="00B37D45"/>
    <w:rsid w:val="00B42CEE"/>
    <w:rsid w:val="00B42FCE"/>
    <w:rsid w:val="00B47CB3"/>
    <w:rsid w:val="00B50B37"/>
    <w:rsid w:val="00B517B0"/>
    <w:rsid w:val="00B530D7"/>
    <w:rsid w:val="00B540E5"/>
    <w:rsid w:val="00B56400"/>
    <w:rsid w:val="00B56847"/>
    <w:rsid w:val="00B56EED"/>
    <w:rsid w:val="00B61520"/>
    <w:rsid w:val="00B61B25"/>
    <w:rsid w:val="00B644A8"/>
    <w:rsid w:val="00B65A65"/>
    <w:rsid w:val="00B72152"/>
    <w:rsid w:val="00B7560C"/>
    <w:rsid w:val="00B774E4"/>
    <w:rsid w:val="00B83A78"/>
    <w:rsid w:val="00B864EB"/>
    <w:rsid w:val="00B91315"/>
    <w:rsid w:val="00B92951"/>
    <w:rsid w:val="00B92EEB"/>
    <w:rsid w:val="00B94AF1"/>
    <w:rsid w:val="00B94C45"/>
    <w:rsid w:val="00B95A59"/>
    <w:rsid w:val="00B97D77"/>
    <w:rsid w:val="00BA4BE7"/>
    <w:rsid w:val="00BA56B3"/>
    <w:rsid w:val="00BA5741"/>
    <w:rsid w:val="00BC0905"/>
    <w:rsid w:val="00BC2B63"/>
    <w:rsid w:val="00BC41A9"/>
    <w:rsid w:val="00BC483E"/>
    <w:rsid w:val="00BC7F6C"/>
    <w:rsid w:val="00BD125B"/>
    <w:rsid w:val="00BD18F3"/>
    <w:rsid w:val="00BD52A7"/>
    <w:rsid w:val="00BD5E1C"/>
    <w:rsid w:val="00BD6758"/>
    <w:rsid w:val="00BD6CDD"/>
    <w:rsid w:val="00BD7636"/>
    <w:rsid w:val="00BD7FD5"/>
    <w:rsid w:val="00BE0D60"/>
    <w:rsid w:val="00BE118A"/>
    <w:rsid w:val="00BE19A7"/>
    <w:rsid w:val="00BE1CD0"/>
    <w:rsid w:val="00BE6B77"/>
    <w:rsid w:val="00BE6EB6"/>
    <w:rsid w:val="00BF1072"/>
    <w:rsid w:val="00BF2CAD"/>
    <w:rsid w:val="00BF306F"/>
    <w:rsid w:val="00BF4FCC"/>
    <w:rsid w:val="00BF6FE2"/>
    <w:rsid w:val="00BF741B"/>
    <w:rsid w:val="00C00BCD"/>
    <w:rsid w:val="00C00BEB"/>
    <w:rsid w:val="00C03923"/>
    <w:rsid w:val="00C03AED"/>
    <w:rsid w:val="00C04B51"/>
    <w:rsid w:val="00C05148"/>
    <w:rsid w:val="00C052A3"/>
    <w:rsid w:val="00C0559C"/>
    <w:rsid w:val="00C12D76"/>
    <w:rsid w:val="00C16A8F"/>
    <w:rsid w:val="00C202E1"/>
    <w:rsid w:val="00C217F9"/>
    <w:rsid w:val="00C221CE"/>
    <w:rsid w:val="00C22662"/>
    <w:rsid w:val="00C25F54"/>
    <w:rsid w:val="00C26D9A"/>
    <w:rsid w:val="00C30976"/>
    <w:rsid w:val="00C30F40"/>
    <w:rsid w:val="00C35489"/>
    <w:rsid w:val="00C35F38"/>
    <w:rsid w:val="00C408AA"/>
    <w:rsid w:val="00C40CAA"/>
    <w:rsid w:val="00C426E4"/>
    <w:rsid w:val="00C43ACE"/>
    <w:rsid w:val="00C44E2B"/>
    <w:rsid w:val="00C47DB6"/>
    <w:rsid w:val="00C51590"/>
    <w:rsid w:val="00C53ED4"/>
    <w:rsid w:val="00C544A7"/>
    <w:rsid w:val="00C54628"/>
    <w:rsid w:val="00C56A80"/>
    <w:rsid w:val="00C653BC"/>
    <w:rsid w:val="00C6565A"/>
    <w:rsid w:val="00C65C5C"/>
    <w:rsid w:val="00C735E4"/>
    <w:rsid w:val="00C74D97"/>
    <w:rsid w:val="00C75677"/>
    <w:rsid w:val="00C8135D"/>
    <w:rsid w:val="00C816A8"/>
    <w:rsid w:val="00C8176C"/>
    <w:rsid w:val="00C81B00"/>
    <w:rsid w:val="00C8279F"/>
    <w:rsid w:val="00C82861"/>
    <w:rsid w:val="00C83559"/>
    <w:rsid w:val="00C83CE5"/>
    <w:rsid w:val="00C8573D"/>
    <w:rsid w:val="00C859EC"/>
    <w:rsid w:val="00C91F56"/>
    <w:rsid w:val="00C93469"/>
    <w:rsid w:val="00C95368"/>
    <w:rsid w:val="00C956AA"/>
    <w:rsid w:val="00C97034"/>
    <w:rsid w:val="00CA6C03"/>
    <w:rsid w:val="00CA7682"/>
    <w:rsid w:val="00CB55FB"/>
    <w:rsid w:val="00CB5CBF"/>
    <w:rsid w:val="00CB6DF1"/>
    <w:rsid w:val="00CC2FA8"/>
    <w:rsid w:val="00CC528B"/>
    <w:rsid w:val="00CC5824"/>
    <w:rsid w:val="00CD077A"/>
    <w:rsid w:val="00CD15A8"/>
    <w:rsid w:val="00CD3014"/>
    <w:rsid w:val="00CD4A40"/>
    <w:rsid w:val="00CD519A"/>
    <w:rsid w:val="00CD6268"/>
    <w:rsid w:val="00CD71B1"/>
    <w:rsid w:val="00CE0178"/>
    <w:rsid w:val="00CE4973"/>
    <w:rsid w:val="00CE4FD4"/>
    <w:rsid w:val="00CE5263"/>
    <w:rsid w:val="00CE544D"/>
    <w:rsid w:val="00CE6230"/>
    <w:rsid w:val="00CE6C49"/>
    <w:rsid w:val="00CE765B"/>
    <w:rsid w:val="00CF0B59"/>
    <w:rsid w:val="00CF5ECE"/>
    <w:rsid w:val="00CF7BC7"/>
    <w:rsid w:val="00D008DB"/>
    <w:rsid w:val="00D01015"/>
    <w:rsid w:val="00D01530"/>
    <w:rsid w:val="00D02E42"/>
    <w:rsid w:val="00D03867"/>
    <w:rsid w:val="00D039F7"/>
    <w:rsid w:val="00D03DC4"/>
    <w:rsid w:val="00D04690"/>
    <w:rsid w:val="00D04999"/>
    <w:rsid w:val="00D06D56"/>
    <w:rsid w:val="00D139C8"/>
    <w:rsid w:val="00D13B40"/>
    <w:rsid w:val="00D147E3"/>
    <w:rsid w:val="00D1640A"/>
    <w:rsid w:val="00D165B6"/>
    <w:rsid w:val="00D17CD8"/>
    <w:rsid w:val="00D202E7"/>
    <w:rsid w:val="00D21EA5"/>
    <w:rsid w:val="00D22F27"/>
    <w:rsid w:val="00D230EC"/>
    <w:rsid w:val="00D26321"/>
    <w:rsid w:val="00D303AC"/>
    <w:rsid w:val="00D31686"/>
    <w:rsid w:val="00D31EF7"/>
    <w:rsid w:val="00D3292E"/>
    <w:rsid w:val="00D3395E"/>
    <w:rsid w:val="00D36830"/>
    <w:rsid w:val="00D372F7"/>
    <w:rsid w:val="00D37D16"/>
    <w:rsid w:val="00D41607"/>
    <w:rsid w:val="00D42970"/>
    <w:rsid w:val="00D43610"/>
    <w:rsid w:val="00D43943"/>
    <w:rsid w:val="00D439CC"/>
    <w:rsid w:val="00D44A2E"/>
    <w:rsid w:val="00D506EF"/>
    <w:rsid w:val="00D55E93"/>
    <w:rsid w:val="00D60FD7"/>
    <w:rsid w:val="00D617E2"/>
    <w:rsid w:val="00D675B7"/>
    <w:rsid w:val="00D70274"/>
    <w:rsid w:val="00D7181A"/>
    <w:rsid w:val="00D74798"/>
    <w:rsid w:val="00D75040"/>
    <w:rsid w:val="00D8137B"/>
    <w:rsid w:val="00D82FD0"/>
    <w:rsid w:val="00D843E0"/>
    <w:rsid w:val="00D84625"/>
    <w:rsid w:val="00D937CF"/>
    <w:rsid w:val="00D93C09"/>
    <w:rsid w:val="00D93CE4"/>
    <w:rsid w:val="00D94A79"/>
    <w:rsid w:val="00D9526B"/>
    <w:rsid w:val="00D95A52"/>
    <w:rsid w:val="00D9622F"/>
    <w:rsid w:val="00D964E1"/>
    <w:rsid w:val="00D96E08"/>
    <w:rsid w:val="00D97645"/>
    <w:rsid w:val="00DA189D"/>
    <w:rsid w:val="00DA2A27"/>
    <w:rsid w:val="00DA3342"/>
    <w:rsid w:val="00DA45DC"/>
    <w:rsid w:val="00DA58D6"/>
    <w:rsid w:val="00DA59AF"/>
    <w:rsid w:val="00DA6D95"/>
    <w:rsid w:val="00DA749F"/>
    <w:rsid w:val="00DB132E"/>
    <w:rsid w:val="00DB1A9F"/>
    <w:rsid w:val="00DB1D20"/>
    <w:rsid w:val="00DB2258"/>
    <w:rsid w:val="00DB3249"/>
    <w:rsid w:val="00DB4037"/>
    <w:rsid w:val="00DB59D9"/>
    <w:rsid w:val="00DC0F3F"/>
    <w:rsid w:val="00DC167B"/>
    <w:rsid w:val="00DC224A"/>
    <w:rsid w:val="00DC2998"/>
    <w:rsid w:val="00DC2D67"/>
    <w:rsid w:val="00DC695A"/>
    <w:rsid w:val="00DD4B0D"/>
    <w:rsid w:val="00DD4D38"/>
    <w:rsid w:val="00DD5995"/>
    <w:rsid w:val="00DE1617"/>
    <w:rsid w:val="00DE326D"/>
    <w:rsid w:val="00DE39EB"/>
    <w:rsid w:val="00DE4584"/>
    <w:rsid w:val="00DE45E5"/>
    <w:rsid w:val="00DE4C4A"/>
    <w:rsid w:val="00DE5725"/>
    <w:rsid w:val="00DE7332"/>
    <w:rsid w:val="00DF2071"/>
    <w:rsid w:val="00DF298D"/>
    <w:rsid w:val="00DF2D5D"/>
    <w:rsid w:val="00DF55B0"/>
    <w:rsid w:val="00DF589F"/>
    <w:rsid w:val="00DF5B3C"/>
    <w:rsid w:val="00DF7911"/>
    <w:rsid w:val="00E00491"/>
    <w:rsid w:val="00E00D0B"/>
    <w:rsid w:val="00E01954"/>
    <w:rsid w:val="00E01C08"/>
    <w:rsid w:val="00E026D1"/>
    <w:rsid w:val="00E02FFB"/>
    <w:rsid w:val="00E038CF"/>
    <w:rsid w:val="00E04C25"/>
    <w:rsid w:val="00E06CF5"/>
    <w:rsid w:val="00E12084"/>
    <w:rsid w:val="00E121CA"/>
    <w:rsid w:val="00E155B7"/>
    <w:rsid w:val="00E167D6"/>
    <w:rsid w:val="00E174FC"/>
    <w:rsid w:val="00E20579"/>
    <w:rsid w:val="00E22622"/>
    <w:rsid w:val="00E22FFD"/>
    <w:rsid w:val="00E23712"/>
    <w:rsid w:val="00E2413C"/>
    <w:rsid w:val="00E24300"/>
    <w:rsid w:val="00E27D86"/>
    <w:rsid w:val="00E3006A"/>
    <w:rsid w:val="00E301C6"/>
    <w:rsid w:val="00E3182F"/>
    <w:rsid w:val="00E326A4"/>
    <w:rsid w:val="00E32970"/>
    <w:rsid w:val="00E35792"/>
    <w:rsid w:val="00E40929"/>
    <w:rsid w:val="00E419BD"/>
    <w:rsid w:val="00E44187"/>
    <w:rsid w:val="00E46387"/>
    <w:rsid w:val="00E47E30"/>
    <w:rsid w:val="00E500DB"/>
    <w:rsid w:val="00E50BD3"/>
    <w:rsid w:val="00E51DCD"/>
    <w:rsid w:val="00E520DE"/>
    <w:rsid w:val="00E52C90"/>
    <w:rsid w:val="00E5387A"/>
    <w:rsid w:val="00E53C95"/>
    <w:rsid w:val="00E54151"/>
    <w:rsid w:val="00E560E4"/>
    <w:rsid w:val="00E57E38"/>
    <w:rsid w:val="00E60B4E"/>
    <w:rsid w:val="00E611F8"/>
    <w:rsid w:val="00E6252A"/>
    <w:rsid w:val="00E63E29"/>
    <w:rsid w:val="00E64A7E"/>
    <w:rsid w:val="00E64F7B"/>
    <w:rsid w:val="00E65B93"/>
    <w:rsid w:val="00E662AB"/>
    <w:rsid w:val="00E662FC"/>
    <w:rsid w:val="00E670B0"/>
    <w:rsid w:val="00E70FD1"/>
    <w:rsid w:val="00E72458"/>
    <w:rsid w:val="00E7319A"/>
    <w:rsid w:val="00E731D0"/>
    <w:rsid w:val="00E74A0B"/>
    <w:rsid w:val="00E76945"/>
    <w:rsid w:val="00E804EE"/>
    <w:rsid w:val="00E82006"/>
    <w:rsid w:val="00E822A4"/>
    <w:rsid w:val="00E825FD"/>
    <w:rsid w:val="00E84168"/>
    <w:rsid w:val="00E84F61"/>
    <w:rsid w:val="00E85D0E"/>
    <w:rsid w:val="00E8611C"/>
    <w:rsid w:val="00E86F98"/>
    <w:rsid w:val="00E905B1"/>
    <w:rsid w:val="00E912FD"/>
    <w:rsid w:val="00E91D8D"/>
    <w:rsid w:val="00E91FBF"/>
    <w:rsid w:val="00E935F9"/>
    <w:rsid w:val="00E9372F"/>
    <w:rsid w:val="00E94391"/>
    <w:rsid w:val="00E94918"/>
    <w:rsid w:val="00E94D91"/>
    <w:rsid w:val="00E96403"/>
    <w:rsid w:val="00E96E92"/>
    <w:rsid w:val="00EA0566"/>
    <w:rsid w:val="00EA23DC"/>
    <w:rsid w:val="00EA2B02"/>
    <w:rsid w:val="00EA32C8"/>
    <w:rsid w:val="00EA4F81"/>
    <w:rsid w:val="00EA67BC"/>
    <w:rsid w:val="00EA6E88"/>
    <w:rsid w:val="00EA7C09"/>
    <w:rsid w:val="00EB1D15"/>
    <w:rsid w:val="00EB2509"/>
    <w:rsid w:val="00EB2972"/>
    <w:rsid w:val="00EB7FF2"/>
    <w:rsid w:val="00EC0184"/>
    <w:rsid w:val="00EC4129"/>
    <w:rsid w:val="00EC6539"/>
    <w:rsid w:val="00EC6A33"/>
    <w:rsid w:val="00ED032E"/>
    <w:rsid w:val="00ED2745"/>
    <w:rsid w:val="00ED370C"/>
    <w:rsid w:val="00ED3FF8"/>
    <w:rsid w:val="00ED633C"/>
    <w:rsid w:val="00ED6A67"/>
    <w:rsid w:val="00ED7A8C"/>
    <w:rsid w:val="00ED7ACE"/>
    <w:rsid w:val="00EE0114"/>
    <w:rsid w:val="00EE073A"/>
    <w:rsid w:val="00EE303B"/>
    <w:rsid w:val="00EE3254"/>
    <w:rsid w:val="00EE38EC"/>
    <w:rsid w:val="00EE434A"/>
    <w:rsid w:val="00EE4FAF"/>
    <w:rsid w:val="00EE54CB"/>
    <w:rsid w:val="00EE6276"/>
    <w:rsid w:val="00EE6B3D"/>
    <w:rsid w:val="00EE7056"/>
    <w:rsid w:val="00EF1319"/>
    <w:rsid w:val="00EF2686"/>
    <w:rsid w:val="00EF4926"/>
    <w:rsid w:val="00F005F0"/>
    <w:rsid w:val="00F00A35"/>
    <w:rsid w:val="00F00EEE"/>
    <w:rsid w:val="00F03594"/>
    <w:rsid w:val="00F0385D"/>
    <w:rsid w:val="00F0527B"/>
    <w:rsid w:val="00F078D2"/>
    <w:rsid w:val="00F10AEE"/>
    <w:rsid w:val="00F12707"/>
    <w:rsid w:val="00F15DE5"/>
    <w:rsid w:val="00F170D0"/>
    <w:rsid w:val="00F17353"/>
    <w:rsid w:val="00F206E4"/>
    <w:rsid w:val="00F20709"/>
    <w:rsid w:val="00F21164"/>
    <w:rsid w:val="00F24E38"/>
    <w:rsid w:val="00F25213"/>
    <w:rsid w:val="00F25661"/>
    <w:rsid w:val="00F27AC5"/>
    <w:rsid w:val="00F33591"/>
    <w:rsid w:val="00F356A7"/>
    <w:rsid w:val="00F375EC"/>
    <w:rsid w:val="00F37697"/>
    <w:rsid w:val="00F37A72"/>
    <w:rsid w:val="00F40853"/>
    <w:rsid w:val="00F412A3"/>
    <w:rsid w:val="00F41996"/>
    <w:rsid w:val="00F44B68"/>
    <w:rsid w:val="00F4526E"/>
    <w:rsid w:val="00F46F76"/>
    <w:rsid w:val="00F50969"/>
    <w:rsid w:val="00F512B4"/>
    <w:rsid w:val="00F51F8B"/>
    <w:rsid w:val="00F5500C"/>
    <w:rsid w:val="00F560EC"/>
    <w:rsid w:val="00F56778"/>
    <w:rsid w:val="00F6161F"/>
    <w:rsid w:val="00F621B6"/>
    <w:rsid w:val="00F636EF"/>
    <w:rsid w:val="00F63F8F"/>
    <w:rsid w:val="00F64756"/>
    <w:rsid w:val="00F65A10"/>
    <w:rsid w:val="00F705F1"/>
    <w:rsid w:val="00F705F4"/>
    <w:rsid w:val="00F70B7E"/>
    <w:rsid w:val="00F75C94"/>
    <w:rsid w:val="00F772D2"/>
    <w:rsid w:val="00F80243"/>
    <w:rsid w:val="00F81562"/>
    <w:rsid w:val="00F828C0"/>
    <w:rsid w:val="00F82A63"/>
    <w:rsid w:val="00F82AFD"/>
    <w:rsid w:val="00F82C7F"/>
    <w:rsid w:val="00F86F17"/>
    <w:rsid w:val="00F912B7"/>
    <w:rsid w:val="00F970C6"/>
    <w:rsid w:val="00F9789E"/>
    <w:rsid w:val="00FA1643"/>
    <w:rsid w:val="00FA402D"/>
    <w:rsid w:val="00FA609B"/>
    <w:rsid w:val="00FA652C"/>
    <w:rsid w:val="00FA7021"/>
    <w:rsid w:val="00FB0C24"/>
    <w:rsid w:val="00FB1FC8"/>
    <w:rsid w:val="00FB2756"/>
    <w:rsid w:val="00FB4306"/>
    <w:rsid w:val="00FB4537"/>
    <w:rsid w:val="00FB4CCB"/>
    <w:rsid w:val="00FB73D4"/>
    <w:rsid w:val="00FC08FB"/>
    <w:rsid w:val="00FC16F5"/>
    <w:rsid w:val="00FC339B"/>
    <w:rsid w:val="00FC59EE"/>
    <w:rsid w:val="00FC7573"/>
    <w:rsid w:val="00FD2859"/>
    <w:rsid w:val="00FE0BE5"/>
    <w:rsid w:val="00FE25F2"/>
    <w:rsid w:val="00FE75CB"/>
    <w:rsid w:val="00FF15B1"/>
    <w:rsid w:val="00FF244C"/>
    <w:rsid w:val="00FF448F"/>
    <w:rsid w:val="00FF537D"/>
    <w:rsid w:val="00FF5E01"/>
    <w:rsid w:val="00FF6310"/>
    <w:rsid w:val="00FF73E8"/>
    <w:rsid w:val="00FF7B6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ebebe"/>
    </o:shapedefaults>
    <o:shapelayout v:ext="edit">
      <o:idmap v:ext="edit" data="1"/>
    </o:shapelayout>
  </w:shapeDefaults>
  <w:decimalSymbol w:val=","/>
  <w:listSeparator w:val=";"/>
  <w15:docId w15:val="{B1A8CD56-72DC-44FC-8C81-1CA1A394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34587"/>
    <w:pPr>
      <w:spacing w:before="60" w:after="60"/>
    </w:pPr>
    <w:rPr>
      <w:rFonts w:ascii="Verdana" w:hAnsi="Verdana"/>
      <w:sz w:val="18"/>
      <w:szCs w:val="24"/>
      <w:lang w:val="en-GB" w:eastAsia="en-US"/>
    </w:rPr>
  </w:style>
  <w:style w:type="paragraph" w:styleId="Overskrift1">
    <w:name w:val="heading 1"/>
    <w:basedOn w:val="HeadingBase"/>
    <w:next w:val="Normal"/>
    <w:link w:val="Overskrift1Tegn"/>
    <w:qFormat/>
    <w:rsid w:val="00134587"/>
    <w:pPr>
      <w:numPr>
        <w:numId w:val="2"/>
      </w:numPr>
      <w:pBdr>
        <w:top w:val="single" w:sz="12" w:space="1" w:color="4F81BD"/>
      </w:pBdr>
      <w:tabs>
        <w:tab w:val="left" w:pos="567"/>
      </w:tabs>
      <w:spacing w:after="60"/>
      <w:outlineLvl w:val="0"/>
    </w:pPr>
    <w:rPr>
      <w:sz w:val="36"/>
      <w:lang w:val="en-US"/>
    </w:rPr>
  </w:style>
  <w:style w:type="paragraph" w:styleId="Overskrift2">
    <w:name w:val="heading 2"/>
    <w:basedOn w:val="HeadingBase"/>
    <w:next w:val="Normal"/>
    <w:link w:val="Overskrift2Tegn"/>
    <w:qFormat/>
    <w:rsid w:val="00134587"/>
    <w:pPr>
      <w:numPr>
        <w:ilvl w:val="1"/>
        <w:numId w:val="2"/>
      </w:numPr>
      <w:spacing w:before="360" w:after="60" w:line="200" w:lineRule="atLeast"/>
      <w:outlineLvl w:val="1"/>
    </w:pPr>
    <w:rPr>
      <w:b/>
      <w:sz w:val="28"/>
    </w:rPr>
  </w:style>
  <w:style w:type="paragraph" w:styleId="Overskrift3">
    <w:name w:val="heading 3"/>
    <w:basedOn w:val="Normal"/>
    <w:next w:val="Brdtekst"/>
    <w:link w:val="Overskrift3Tegn"/>
    <w:qFormat/>
    <w:rsid w:val="00134587"/>
    <w:pPr>
      <w:keepNext/>
      <w:keepLines/>
      <w:numPr>
        <w:ilvl w:val="2"/>
        <w:numId w:val="2"/>
      </w:numPr>
      <w:spacing w:before="180" w:line="220" w:lineRule="atLeast"/>
      <w:outlineLvl w:val="2"/>
    </w:pPr>
    <w:rPr>
      <w:i/>
      <w:color w:val="7A9EBE"/>
      <w:spacing w:val="-5"/>
      <w:kern w:val="28"/>
      <w:sz w:val="22"/>
    </w:rPr>
  </w:style>
  <w:style w:type="paragraph" w:styleId="Overskrift4">
    <w:name w:val="heading 4"/>
    <w:basedOn w:val="Normal"/>
    <w:next w:val="Brdtekst"/>
    <w:qFormat/>
    <w:rsid w:val="005D0782"/>
    <w:pPr>
      <w:keepNext/>
      <w:keepLines/>
      <w:spacing w:before="240" w:line="220" w:lineRule="atLeast"/>
      <w:outlineLvl w:val="3"/>
    </w:pPr>
    <w:rPr>
      <w:b/>
      <w:i/>
      <w:spacing w:val="-2"/>
      <w:kern w:val="28"/>
    </w:rPr>
  </w:style>
  <w:style w:type="paragraph" w:styleId="Overskrift5">
    <w:name w:val="heading 5"/>
    <w:basedOn w:val="Normal"/>
    <w:next w:val="Brdtekst"/>
    <w:link w:val="Overskrift5Tegn"/>
    <w:qFormat/>
    <w:rsid w:val="00A009BE"/>
    <w:pPr>
      <w:keepNext/>
      <w:keepLines/>
      <w:spacing w:line="220" w:lineRule="atLeast"/>
      <w:outlineLvl w:val="4"/>
    </w:pPr>
    <w:rPr>
      <w:b/>
      <w:i/>
      <w:spacing w:val="-2"/>
      <w:kern w:val="28"/>
    </w:rPr>
  </w:style>
  <w:style w:type="paragraph" w:styleId="Overskrift6">
    <w:name w:val="heading 6"/>
    <w:basedOn w:val="Normal"/>
    <w:next w:val="Normal"/>
    <w:qFormat/>
    <w:rsid w:val="00A009BE"/>
    <w:pPr>
      <w:spacing w:before="240"/>
      <w:outlineLvl w:val="5"/>
    </w:pPr>
    <w:rPr>
      <w:rFonts w:ascii="Times New Roman" w:hAnsi="Times New Roman"/>
      <w:b/>
      <w:bCs/>
      <w:szCs w:val="22"/>
      <w:lang w:eastAsia="da-DK"/>
    </w:rPr>
  </w:style>
  <w:style w:type="paragraph" w:styleId="Overskrift7">
    <w:name w:val="heading 7"/>
    <w:basedOn w:val="Normal"/>
    <w:next w:val="Normal"/>
    <w:qFormat/>
    <w:rsid w:val="00A009BE"/>
    <w:pPr>
      <w:numPr>
        <w:ilvl w:val="6"/>
        <w:numId w:val="2"/>
      </w:numPr>
      <w:spacing w:before="240"/>
      <w:outlineLvl w:val="6"/>
    </w:pPr>
    <w:rPr>
      <w:rFonts w:ascii="Times New Roman" w:hAnsi="Times New Roman"/>
      <w:sz w:val="24"/>
      <w:lang w:eastAsia="da-DK"/>
    </w:rPr>
  </w:style>
  <w:style w:type="paragraph" w:styleId="Overskrift8">
    <w:name w:val="heading 8"/>
    <w:basedOn w:val="Normal"/>
    <w:next w:val="Normal"/>
    <w:qFormat/>
    <w:rsid w:val="00A009BE"/>
    <w:pPr>
      <w:numPr>
        <w:ilvl w:val="7"/>
        <w:numId w:val="2"/>
      </w:numPr>
      <w:spacing w:before="240"/>
      <w:outlineLvl w:val="7"/>
    </w:pPr>
    <w:rPr>
      <w:rFonts w:ascii="Times New Roman" w:hAnsi="Times New Roman"/>
      <w:i/>
      <w:iCs/>
      <w:sz w:val="24"/>
      <w:lang w:eastAsia="da-DK"/>
    </w:rPr>
  </w:style>
  <w:style w:type="paragraph" w:styleId="Overskrift9">
    <w:name w:val="heading 9"/>
    <w:basedOn w:val="Normal"/>
    <w:next w:val="Normal"/>
    <w:qFormat/>
    <w:rsid w:val="00A009BE"/>
    <w:pPr>
      <w:numPr>
        <w:ilvl w:val="8"/>
        <w:numId w:val="2"/>
      </w:numPr>
      <w:spacing w:before="240"/>
      <w:outlineLvl w:val="8"/>
    </w:pPr>
    <w:rPr>
      <w:rFonts w:ascii="Arial" w:hAnsi="Arial" w:cs="Arial"/>
      <w:szCs w:val="22"/>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HeadingBase">
    <w:name w:val="Heading Base"/>
    <w:basedOn w:val="Brdtekst"/>
    <w:next w:val="Brdtekst"/>
    <w:link w:val="HeadingBaseChar"/>
    <w:rsid w:val="00A009BE"/>
    <w:pPr>
      <w:keepNext/>
      <w:keepLines/>
      <w:suppressLineNumbers/>
      <w:suppressAutoHyphens/>
      <w:spacing w:after="0"/>
    </w:pPr>
    <w:rPr>
      <w:color w:val="7A9EBE"/>
      <w:spacing w:val="-10"/>
      <w:kern w:val="28"/>
    </w:rPr>
  </w:style>
  <w:style w:type="paragraph" w:styleId="Brdtekst">
    <w:name w:val="Body Text"/>
    <w:basedOn w:val="Normal"/>
    <w:link w:val="BrdtekstTegn"/>
    <w:rsid w:val="00A009BE"/>
  </w:style>
  <w:style w:type="paragraph" w:styleId="Sidehoved">
    <w:name w:val="header"/>
    <w:basedOn w:val="Normal"/>
    <w:rsid w:val="00A009BE"/>
    <w:pPr>
      <w:tabs>
        <w:tab w:val="center" w:pos="4320"/>
        <w:tab w:val="right" w:pos="8640"/>
      </w:tabs>
    </w:pPr>
  </w:style>
  <w:style w:type="paragraph" w:customStyle="1" w:styleId="CompanyName">
    <w:name w:val="Company Name"/>
    <w:basedOn w:val="Normal"/>
    <w:rsid w:val="00A009BE"/>
    <w:pPr>
      <w:keepLines/>
      <w:spacing w:line="200" w:lineRule="atLeast"/>
      <w:ind w:right="-115"/>
    </w:pPr>
    <w:rPr>
      <w:sz w:val="16"/>
    </w:rPr>
  </w:style>
  <w:style w:type="paragraph" w:customStyle="1" w:styleId="DocumentLabel">
    <w:name w:val="Document Label"/>
    <w:basedOn w:val="Normal"/>
    <w:next w:val="Normal"/>
    <w:rsid w:val="00A009BE"/>
    <w:pPr>
      <w:keepNext/>
      <w:keepLines/>
      <w:suppressLineNumbers/>
      <w:suppressAutoHyphens/>
      <w:spacing w:after="0" w:line="400" w:lineRule="atLeast"/>
    </w:pPr>
    <w:rPr>
      <w:b/>
      <w:color w:val="7A9EBE"/>
      <w:spacing w:val="-40"/>
      <w:kern w:val="72"/>
      <w:sz w:val="42"/>
      <w:szCs w:val="42"/>
      <w:lang w:val="en-US"/>
    </w:rPr>
  </w:style>
  <w:style w:type="paragraph" w:customStyle="1" w:styleId="Enclosure">
    <w:name w:val="Enclosure"/>
    <w:basedOn w:val="Brdtekst"/>
    <w:next w:val="Normal"/>
    <w:rsid w:val="00A009BE"/>
    <w:pPr>
      <w:keepLines/>
      <w:spacing w:before="220"/>
    </w:pPr>
  </w:style>
  <w:style w:type="paragraph" w:styleId="Sidefod">
    <w:name w:val="footer"/>
    <w:aliases w:val="f"/>
    <w:basedOn w:val="Normal"/>
    <w:rsid w:val="00A009BE"/>
    <w:pPr>
      <w:suppressLineNumbers/>
      <w:tabs>
        <w:tab w:val="center" w:pos="1970"/>
        <w:tab w:val="right" w:pos="7020"/>
      </w:tabs>
      <w:suppressAutoHyphens/>
      <w:ind w:left="-3226"/>
    </w:pPr>
    <w:rPr>
      <w:b/>
      <w:noProof/>
      <w:color w:val="7A9EBE"/>
      <w:kern w:val="20"/>
      <w:sz w:val="16"/>
    </w:rPr>
  </w:style>
  <w:style w:type="paragraph" w:styleId="Brevhoved">
    <w:name w:val="Message Header"/>
    <w:basedOn w:val="Brdtekst"/>
    <w:rsid w:val="00A009BE"/>
    <w:pPr>
      <w:keepLines/>
      <w:spacing w:after="0" w:line="415" w:lineRule="atLeast"/>
      <w:ind w:left="720" w:hanging="720"/>
    </w:pPr>
  </w:style>
  <w:style w:type="character" w:customStyle="1" w:styleId="MessageHeaderLabel">
    <w:name w:val="Message Header Label"/>
    <w:rsid w:val="00A009BE"/>
    <w:rPr>
      <w:rFonts w:ascii="Verdana" w:hAnsi="Verdana"/>
      <w:b/>
      <w:spacing w:val="-4"/>
      <w:sz w:val="18"/>
      <w:vertAlign w:val="baseline"/>
    </w:rPr>
  </w:style>
  <w:style w:type="paragraph" w:customStyle="1" w:styleId="MessageHeaderLast">
    <w:name w:val="Message Header Last"/>
    <w:basedOn w:val="Brevhoved"/>
    <w:next w:val="Brdtekst"/>
    <w:rsid w:val="00A009BE"/>
    <w:pPr>
      <w:pBdr>
        <w:bottom w:val="single" w:sz="6" w:space="22" w:color="auto"/>
      </w:pBdr>
      <w:spacing w:after="400"/>
    </w:pPr>
  </w:style>
  <w:style w:type="character" w:styleId="Sidetal">
    <w:name w:val="page number"/>
    <w:basedOn w:val="Standardskrifttypeiafsnit"/>
    <w:rsid w:val="00A009BE"/>
    <w:rPr>
      <w:b/>
    </w:rPr>
  </w:style>
  <w:style w:type="paragraph" w:styleId="Underskrift">
    <w:name w:val="Signature"/>
    <w:basedOn w:val="Brdtekst"/>
    <w:rsid w:val="00A009BE"/>
    <w:pPr>
      <w:keepNext/>
      <w:keepLines/>
      <w:spacing w:before="660" w:after="0"/>
    </w:pPr>
  </w:style>
  <w:style w:type="paragraph" w:customStyle="1" w:styleId="SignatureJobTitle">
    <w:name w:val="Signature Job Title"/>
    <w:basedOn w:val="Underskrift"/>
    <w:next w:val="Normal"/>
    <w:rsid w:val="00A009BE"/>
    <w:pPr>
      <w:spacing w:before="0"/>
    </w:pPr>
  </w:style>
  <w:style w:type="paragraph" w:customStyle="1" w:styleId="SignatureName">
    <w:name w:val="Signature Name"/>
    <w:basedOn w:val="Underskrift"/>
    <w:next w:val="SignatureJobTitle"/>
    <w:rsid w:val="00A009BE"/>
    <w:pPr>
      <w:spacing w:before="720"/>
    </w:pPr>
  </w:style>
  <w:style w:type="paragraph" w:customStyle="1" w:styleId="BodyTextafterTable">
    <w:name w:val="Body Text after Table"/>
    <w:basedOn w:val="Brdtekst"/>
    <w:rsid w:val="00A009BE"/>
    <w:pPr>
      <w:spacing w:before="240"/>
    </w:pPr>
    <w:rPr>
      <w:snapToGrid w:val="0"/>
    </w:rPr>
  </w:style>
  <w:style w:type="paragraph" w:styleId="Markeringsbobletekst">
    <w:name w:val="Balloon Text"/>
    <w:basedOn w:val="Normal"/>
    <w:semiHidden/>
    <w:rsid w:val="00A009BE"/>
    <w:rPr>
      <w:rFonts w:ascii="Tahoma" w:hAnsi="Tahoma" w:cs="Tahoma"/>
      <w:sz w:val="16"/>
      <w:szCs w:val="16"/>
    </w:rPr>
  </w:style>
  <w:style w:type="paragraph" w:customStyle="1" w:styleId="FooterRule">
    <w:name w:val="Footer Rule"/>
    <w:aliases w:val="fr"/>
    <w:basedOn w:val="Sidefod"/>
    <w:rsid w:val="00A009BE"/>
    <w:pPr>
      <w:pBdr>
        <w:top w:val="single" w:sz="6" w:space="1" w:color="auto"/>
      </w:pBdr>
    </w:pPr>
    <w:rPr>
      <w:sz w:val="8"/>
    </w:rPr>
  </w:style>
  <w:style w:type="character" w:customStyle="1" w:styleId="BrdtekstTegn">
    <w:name w:val="Brødtekst Tegn"/>
    <w:basedOn w:val="Standardskrifttypeiafsnit"/>
    <w:link w:val="Brdtekst"/>
    <w:rsid w:val="00A009BE"/>
    <w:rPr>
      <w:rFonts w:ascii="Verdana" w:hAnsi="Verdana"/>
      <w:sz w:val="22"/>
      <w:szCs w:val="24"/>
      <w:lang w:val="en-GB" w:eastAsia="en-US"/>
    </w:rPr>
  </w:style>
  <w:style w:type="character" w:customStyle="1" w:styleId="HeadingBaseChar">
    <w:name w:val="Heading Base Char"/>
    <w:basedOn w:val="BrdtekstTegn"/>
    <w:link w:val="HeadingBase"/>
    <w:rsid w:val="00A009BE"/>
    <w:rPr>
      <w:rFonts w:ascii="Verdana" w:hAnsi="Verdana"/>
      <w:color w:val="7A9EBE"/>
      <w:spacing w:val="-10"/>
      <w:kern w:val="28"/>
      <w:sz w:val="18"/>
      <w:szCs w:val="24"/>
      <w:lang w:val="en-GB" w:eastAsia="en-US"/>
    </w:rPr>
  </w:style>
  <w:style w:type="character" w:customStyle="1" w:styleId="Overskrift2Tegn">
    <w:name w:val="Overskrift 2 Tegn"/>
    <w:basedOn w:val="HeadingBaseChar"/>
    <w:link w:val="Overskrift2"/>
    <w:rsid w:val="00134587"/>
    <w:rPr>
      <w:rFonts w:ascii="Verdana" w:hAnsi="Verdana"/>
      <w:b/>
      <w:color w:val="7A9EBE"/>
      <w:spacing w:val="-10"/>
      <w:kern w:val="28"/>
      <w:sz w:val="28"/>
      <w:szCs w:val="24"/>
      <w:lang w:val="en-GB" w:eastAsia="en-US"/>
    </w:rPr>
  </w:style>
  <w:style w:type="character" w:styleId="Kommentarhenvisning">
    <w:name w:val="annotation reference"/>
    <w:basedOn w:val="Standardskrifttypeiafsnit"/>
    <w:rsid w:val="00A009BE"/>
    <w:rPr>
      <w:sz w:val="16"/>
      <w:szCs w:val="16"/>
    </w:rPr>
  </w:style>
  <w:style w:type="paragraph" w:styleId="Kommentartekst">
    <w:name w:val="annotation text"/>
    <w:basedOn w:val="Normal"/>
    <w:link w:val="KommentartekstTegn"/>
    <w:rsid w:val="00A009BE"/>
  </w:style>
  <w:style w:type="character" w:customStyle="1" w:styleId="KommentartekstTegn">
    <w:name w:val="Kommentartekst Tegn"/>
    <w:basedOn w:val="Standardskrifttypeiafsnit"/>
    <w:link w:val="Kommentartekst"/>
    <w:rsid w:val="00A009BE"/>
    <w:rPr>
      <w:rFonts w:ascii="Verdana" w:hAnsi="Verdana"/>
      <w:sz w:val="22"/>
      <w:szCs w:val="24"/>
      <w:lang w:val="en-GB" w:eastAsia="en-US"/>
    </w:rPr>
  </w:style>
  <w:style w:type="paragraph" w:styleId="Kommentaremne">
    <w:name w:val="annotation subject"/>
    <w:basedOn w:val="Kommentartekst"/>
    <w:next w:val="Kommentartekst"/>
    <w:link w:val="KommentaremneTegn"/>
    <w:rsid w:val="00A009BE"/>
    <w:rPr>
      <w:b/>
      <w:bCs/>
    </w:rPr>
  </w:style>
  <w:style w:type="character" w:customStyle="1" w:styleId="KommentaremneTegn">
    <w:name w:val="Kommentaremne Tegn"/>
    <w:basedOn w:val="KommentartekstTegn"/>
    <w:link w:val="Kommentaremne"/>
    <w:rsid w:val="00A009BE"/>
    <w:rPr>
      <w:rFonts w:ascii="Verdana" w:hAnsi="Verdana"/>
      <w:b/>
      <w:bCs/>
      <w:sz w:val="22"/>
      <w:szCs w:val="24"/>
      <w:lang w:val="en-GB" w:eastAsia="en-US"/>
    </w:rPr>
  </w:style>
  <w:style w:type="character" w:customStyle="1" w:styleId="Overskrift1Tegn">
    <w:name w:val="Overskrift 1 Tegn"/>
    <w:basedOn w:val="Standardskrifttypeiafsnit"/>
    <w:link w:val="Overskrift1"/>
    <w:rsid w:val="00134587"/>
    <w:rPr>
      <w:rFonts w:ascii="Verdana" w:hAnsi="Verdana"/>
      <w:color w:val="7A9EBE"/>
      <w:spacing w:val="-10"/>
      <w:kern w:val="28"/>
      <w:sz w:val="36"/>
      <w:szCs w:val="24"/>
      <w:lang w:val="en-US" w:eastAsia="en-US"/>
    </w:rPr>
  </w:style>
  <w:style w:type="paragraph" w:styleId="Fodnotetekst">
    <w:name w:val="footnote text"/>
    <w:basedOn w:val="Normal"/>
    <w:link w:val="FodnotetekstTegn"/>
    <w:rsid w:val="00A009BE"/>
  </w:style>
  <w:style w:type="character" w:customStyle="1" w:styleId="FodnotetekstTegn">
    <w:name w:val="Fodnotetekst Tegn"/>
    <w:basedOn w:val="Standardskrifttypeiafsnit"/>
    <w:link w:val="Fodnotetekst"/>
    <w:rsid w:val="00A009BE"/>
    <w:rPr>
      <w:rFonts w:ascii="Verdana" w:hAnsi="Verdana"/>
      <w:sz w:val="22"/>
      <w:szCs w:val="24"/>
      <w:lang w:val="en-GB" w:eastAsia="en-US"/>
    </w:rPr>
  </w:style>
  <w:style w:type="character" w:styleId="Fodnotehenvisning">
    <w:name w:val="footnote reference"/>
    <w:basedOn w:val="Standardskrifttypeiafsnit"/>
    <w:rsid w:val="00A009BE"/>
    <w:rPr>
      <w:vertAlign w:val="superscript"/>
    </w:rPr>
  </w:style>
  <w:style w:type="paragraph" w:customStyle="1" w:styleId="Bullets">
    <w:name w:val="Bullets"/>
    <w:basedOn w:val="Normal"/>
    <w:link w:val="BulletsTegn"/>
    <w:qFormat/>
    <w:rsid w:val="00AA2222"/>
    <w:pPr>
      <w:numPr>
        <w:numId w:val="3"/>
      </w:numPr>
      <w:tabs>
        <w:tab w:val="left" w:pos="397"/>
      </w:tabs>
      <w:spacing w:before="0"/>
    </w:pPr>
    <w:rPr>
      <w:szCs w:val="20"/>
    </w:rPr>
  </w:style>
  <w:style w:type="table" w:styleId="Tabel-Gitter">
    <w:name w:val="Table Grid"/>
    <w:basedOn w:val="Tabel-Normal"/>
    <w:uiPriority w:val="39"/>
    <w:rsid w:val="00A00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SubLabel">
    <w:name w:val="DocumentSubLabel"/>
    <w:basedOn w:val="DocumentLabel"/>
    <w:rsid w:val="00A009BE"/>
    <w:pPr>
      <w:spacing w:after="540"/>
    </w:pPr>
    <w:rPr>
      <w:b w:val="0"/>
      <w:spacing w:val="-20"/>
      <w:sz w:val="22"/>
    </w:rPr>
  </w:style>
  <w:style w:type="paragraph" w:styleId="NormalWeb">
    <w:name w:val="Normal (Web)"/>
    <w:basedOn w:val="Normal"/>
    <w:rsid w:val="00A009BE"/>
    <w:rPr>
      <w:rFonts w:ascii="Times New Roman" w:hAnsi="Times New Roman"/>
      <w:sz w:val="24"/>
    </w:rPr>
  </w:style>
  <w:style w:type="paragraph" w:customStyle="1" w:styleId="LightColumnHeader">
    <w:name w:val="LightColumnHeader"/>
    <w:basedOn w:val="Normal"/>
    <w:rsid w:val="00A009BE"/>
    <w:rPr>
      <w:i/>
      <w:color w:val="000000"/>
    </w:rPr>
  </w:style>
  <w:style w:type="table" w:customStyle="1" w:styleId="SimpleTable">
    <w:name w:val="SimpleTable"/>
    <w:basedOn w:val="Tabel-Normal"/>
    <w:rsid w:val="00A009BE"/>
    <w:tblPr>
      <w:tblCellMar>
        <w:top w:w="85" w:type="dxa"/>
        <w:left w:w="57" w:type="dxa"/>
        <w:bottom w:w="85" w:type="dxa"/>
        <w:right w:w="57" w:type="dxa"/>
      </w:tblCellMar>
    </w:tblPr>
  </w:style>
  <w:style w:type="paragraph" w:customStyle="1" w:styleId="DocumentType">
    <w:name w:val="DocumentType"/>
    <w:basedOn w:val="DocumentLabel"/>
    <w:rsid w:val="00A009BE"/>
    <w:pPr>
      <w:tabs>
        <w:tab w:val="left" w:pos="5554"/>
      </w:tabs>
      <w:spacing w:before="300"/>
    </w:pPr>
    <w:rPr>
      <w:spacing w:val="-20"/>
      <w:sz w:val="24"/>
      <w:szCs w:val="24"/>
    </w:rPr>
  </w:style>
  <w:style w:type="character" w:styleId="Hyperlink">
    <w:name w:val="Hyperlink"/>
    <w:basedOn w:val="Standardskrifttypeiafsnit"/>
    <w:uiPriority w:val="99"/>
    <w:rsid w:val="00A009BE"/>
    <w:rPr>
      <w:color w:val="0000FF"/>
      <w:u w:val="single"/>
    </w:rPr>
  </w:style>
  <w:style w:type="paragraph" w:styleId="Listeafsnit">
    <w:name w:val="List Paragraph"/>
    <w:basedOn w:val="Normal"/>
    <w:uiPriority w:val="34"/>
    <w:qFormat/>
    <w:rsid w:val="00A009BE"/>
    <w:pPr>
      <w:spacing w:after="200" w:line="276" w:lineRule="auto"/>
      <w:ind w:left="720"/>
    </w:pPr>
    <w:rPr>
      <w:rFonts w:ascii="Calibri" w:eastAsia="Calibri" w:hAnsi="Calibri"/>
      <w:szCs w:val="22"/>
      <w:lang w:val="en-US"/>
    </w:rPr>
  </w:style>
  <w:style w:type="paragraph" w:styleId="Titel">
    <w:name w:val="Title"/>
    <w:basedOn w:val="Normal"/>
    <w:next w:val="Normal"/>
    <w:qFormat/>
    <w:rsid w:val="00A009BE"/>
    <w:pPr>
      <w:pBdr>
        <w:bottom w:val="single" w:sz="8" w:space="4" w:color="4F81BD"/>
      </w:pBdr>
      <w:spacing w:after="300"/>
    </w:pPr>
    <w:rPr>
      <w:rFonts w:ascii="Cambria" w:hAnsi="Cambria"/>
      <w:color w:val="17365D"/>
      <w:spacing w:val="5"/>
      <w:kern w:val="28"/>
      <w:sz w:val="52"/>
      <w:szCs w:val="52"/>
      <w:lang w:val="en-US"/>
    </w:rPr>
  </w:style>
  <w:style w:type="paragraph" w:customStyle="1" w:styleId="Heading1">
    <w:name w:val="Heading1"/>
    <w:basedOn w:val="Overskrift1"/>
    <w:rsid w:val="00A009BE"/>
    <w:rPr>
      <w:color w:val="FF0000"/>
    </w:rPr>
  </w:style>
  <w:style w:type="paragraph" w:styleId="Indholdsfortegnelse1">
    <w:name w:val="toc 1"/>
    <w:basedOn w:val="Normal"/>
    <w:next w:val="Normal"/>
    <w:autoRedefine/>
    <w:uiPriority w:val="39"/>
    <w:rsid w:val="00A009BE"/>
  </w:style>
  <w:style w:type="paragraph" w:styleId="Indholdsfortegnelse2">
    <w:name w:val="toc 2"/>
    <w:basedOn w:val="Normal"/>
    <w:next w:val="Normal"/>
    <w:autoRedefine/>
    <w:uiPriority w:val="39"/>
    <w:rsid w:val="00A009BE"/>
    <w:pPr>
      <w:ind w:left="220"/>
    </w:pPr>
  </w:style>
  <w:style w:type="paragraph" w:styleId="Indholdsfortegnelse3">
    <w:name w:val="toc 3"/>
    <w:basedOn w:val="Normal"/>
    <w:next w:val="Normal"/>
    <w:autoRedefine/>
    <w:semiHidden/>
    <w:rsid w:val="00A009BE"/>
    <w:pPr>
      <w:ind w:left="440"/>
    </w:pPr>
  </w:style>
  <w:style w:type="paragraph" w:customStyle="1" w:styleId="Mno">
    <w:name w:val="Mno"/>
    <w:basedOn w:val="Overskrift2"/>
    <w:rsid w:val="00A009BE"/>
  </w:style>
  <w:style w:type="numbering" w:customStyle="1" w:styleId="StyleBulleted">
    <w:name w:val="Style Bulleted"/>
    <w:basedOn w:val="Ingenoversigt"/>
    <w:rsid w:val="00A009BE"/>
    <w:pPr>
      <w:numPr>
        <w:numId w:val="1"/>
      </w:numPr>
    </w:pPr>
  </w:style>
  <w:style w:type="paragraph" w:customStyle="1" w:styleId="Unspecifiednote">
    <w:name w:val="Unspecified note"/>
    <w:basedOn w:val="Normal"/>
    <w:link w:val="UnspecifiednoteChar"/>
    <w:qFormat/>
    <w:rsid w:val="00A009BE"/>
    <w:pPr>
      <w:numPr>
        <w:numId w:val="4"/>
      </w:numPr>
      <w:tabs>
        <w:tab w:val="left" w:pos="397"/>
      </w:tabs>
      <w:spacing w:after="180"/>
      <w:ind w:left="397" w:hanging="397"/>
    </w:pPr>
    <w:rPr>
      <w:color w:val="FF0000"/>
      <w:lang w:eastAsia="da-DK"/>
    </w:rPr>
  </w:style>
  <w:style w:type="paragraph" w:customStyle="1" w:styleId="Importantnote">
    <w:name w:val="Important note"/>
    <w:basedOn w:val="Brdtekst"/>
    <w:link w:val="ImportantnoteChar"/>
    <w:qFormat/>
    <w:rsid w:val="008937A7"/>
    <w:pPr>
      <w:numPr>
        <w:numId w:val="5"/>
      </w:numPr>
      <w:tabs>
        <w:tab w:val="left" w:pos="397"/>
      </w:tabs>
      <w:ind w:left="397" w:hanging="397"/>
    </w:pPr>
    <w:rPr>
      <w:i/>
    </w:rPr>
  </w:style>
  <w:style w:type="character" w:customStyle="1" w:styleId="UnspecifiednoteChar">
    <w:name w:val="Unspecified note Char"/>
    <w:basedOn w:val="Standardskrifttypeiafsnit"/>
    <w:link w:val="Unspecifiednote"/>
    <w:rsid w:val="00A009BE"/>
    <w:rPr>
      <w:rFonts w:ascii="Verdana" w:hAnsi="Verdana"/>
      <w:color w:val="FF0000"/>
      <w:szCs w:val="24"/>
      <w:lang w:val="en-GB"/>
    </w:rPr>
  </w:style>
  <w:style w:type="paragraph" w:customStyle="1" w:styleId="Irrelevant">
    <w:name w:val="Irrelevant"/>
    <w:basedOn w:val="Brdtekst"/>
    <w:link w:val="IrrelevantChar"/>
    <w:qFormat/>
    <w:rsid w:val="00A009BE"/>
    <w:rPr>
      <w:color w:val="BFBFBF"/>
    </w:rPr>
  </w:style>
  <w:style w:type="character" w:customStyle="1" w:styleId="ImportantnoteChar">
    <w:name w:val="Important note Char"/>
    <w:basedOn w:val="BrdtekstTegn"/>
    <w:link w:val="Importantnote"/>
    <w:rsid w:val="008937A7"/>
    <w:rPr>
      <w:rFonts w:ascii="Verdana" w:hAnsi="Verdana"/>
      <w:i/>
      <w:sz w:val="22"/>
      <w:szCs w:val="24"/>
      <w:lang w:val="en-GB" w:eastAsia="en-US"/>
    </w:rPr>
  </w:style>
  <w:style w:type="paragraph" w:customStyle="1" w:styleId="Steps">
    <w:name w:val="Steps"/>
    <w:basedOn w:val="Normal"/>
    <w:next w:val="Citat"/>
    <w:link w:val="StepsChar"/>
    <w:qFormat/>
    <w:rsid w:val="00A009BE"/>
    <w:pPr>
      <w:numPr>
        <w:numId w:val="6"/>
      </w:numPr>
      <w:tabs>
        <w:tab w:val="left" w:pos="397"/>
      </w:tabs>
      <w:spacing w:before="0"/>
      <w:ind w:left="397" w:hanging="397"/>
    </w:pPr>
    <w:rPr>
      <w:lang w:val="en-US"/>
    </w:rPr>
  </w:style>
  <w:style w:type="character" w:customStyle="1" w:styleId="IrrelevantChar">
    <w:name w:val="Irrelevant Char"/>
    <w:basedOn w:val="BrdtekstTegn"/>
    <w:link w:val="Irrelevant"/>
    <w:rsid w:val="00A009BE"/>
    <w:rPr>
      <w:rFonts w:ascii="Verdana" w:hAnsi="Verdana"/>
      <w:color w:val="BFBFBF"/>
      <w:sz w:val="22"/>
      <w:szCs w:val="24"/>
      <w:lang w:val="en-GB" w:eastAsia="en-US"/>
    </w:rPr>
  </w:style>
  <w:style w:type="character" w:customStyle="1" w:styleId="BulletsTegn">
    <w:name w:val="Bullets Tegn"/>
    <w:basedOn w:val="Standardskrifttypeiafsnit"/>
    <w:link w:val="Bullets"/>
    <w:rsid w:val="00AA2222"/>
    <w:rPr>
      <w:rFonts w:ascii="Verdana" w:hAnsi="Verdana"/>
      <w:lang w:val="en-GB" w:eastAsia="en-US"/>
    </w:rPr>
  </w:style>
  <w:style w:type="paragraph" w:styleId="Citat">
    <w:name w:val="Quote"/>
    <w:basedOn w:val="Normal"/>
    <w:next w:val="Normal"/>
    <w:link w:val="CitatTegn"/>
    <w:uiPriority w:val="29"/>
    <w:qFormat/>
    <w:rsid w:val="00A009BE"/>
    <w:rPr>
      <w:i/>
      <w:iCs/>
      <w:color w:val="000000"/>
    </w:rPr>
  </w:style>
  <w:style w:type="character" w:customStyle="1" w:styleId="CitatTegn">
    <w:name w:val="Citat Tegn"/>
    <w:basedOn w:val="Standardskrifttypeiafsnit"/>
    <w:link w:val="Citat"/>
    <w:uiPriority w:val="29"/>
    <w:rsid w:val="00A009BE"/>
    <w:rPr>
      <w:rFonts w:ascii="Verdana" w:hAnsi="Verdana"/>
      <w:i/>
      <w:iCs/>
      <w:color w:val="000000"/>
      <w:sz w:val="22"/>
      <w:szCs w:val="24"/>
      <w:lang w:val="en-GB" w:eastAsia="en-US"/>
    </w:rPr>
  </w:style>
  <w:style w:type="character" w:customStyle="1" w:styleId="StepsChar">
    <w:name w:val="Steps Char"/>
    <w:basedOn w:val="Standardskrifttypeiafsnit"/>
    <w:link w:val="Steps"/>
    <w:rsid w:val="00A009BE"/>
    <w:rPr>
      <w:rFonts w:ascii="Verdana" w:hAnsi="Verdana"/>
      <w:szCs w:val="24"/>
      <w:lang w:val="en-US" w:eastAsia="en-US"/>
    </w:rPr>
  </w:style>
  <w:style w:type="paragraph" w:customStyle="1" w:styleId="Main">
    <w:name w:val="Main"/>
    <w:basedOn w:val="Normal"/>
    <w:link w:val="MainChar"/>
    <w:rsid w:val="00A009BE"/>
    <w:rPr>
      <w:rFonts w:ascii="Calibri" w:hAnsi="Calibri"/>
      <w:lang w:val="da-DK" w:eastAsia="da-DK"/>
    </w:rPr>
  </w:style>
  <w:style w:type="character" w:customStyle="1" w:styleId="MainChar">
    <w:name w:val="Main Char"/>
    <w:basedOn w:val="Standardskrifttypeiafsnit"/>
    <w:link w:val="Main"/>
    <w:rsid w:val="00A009BE"/>
    <w:rPr>
      <w:rFonts w:ascii="Calibri" w:hAnsi="Calibri"/>
      <w:sz w:val="22"/>
      <w:szCs w:val="24"/>
    </w:rPr>
  </w:style>
  <w:style w:type="paragraph" w:customStyle="1" w:styleId="MainBold">
    <w:name w:val="Main + Bold"/>
    <w:basedOn w:val="Main"/>
    <w:link w:val="MainBoldChar"/>
    <w:rsid w:val="00A009BE"/>
    <w:rPr>
      <w:b/>
      <w:lang w:val="en-US"/>
    </w:rPr>
  </w:style>
  <w:style w:type="character" w:customStyle="1" w:styleId="MainBoldChar">
    <w:name w:val="Main + Bold Char"/>
    <w:basedOn w:val="MainChar"/>
    <w:link w:val="MainBold"/>
    <w:rsid w:val="00A009BE"/>
    <w:rPr>
      <w:rFonts w:ascii="Calibri" w:hAnsi="Calibri"/>
      <w:b/>
      <w:sz w:val="22"/>
      <w:szCs w:val="24"/>
      <w:lang w:val="en-US"/>
    </w:rPr>
  </w:style>
  <w:style w:type="paragraph" w:customStyle="1" w:styleId="Adnote">
    <w:name w:val="Ad note"/>
    <w:basedOn w:val="Importantnote"/>
    <w:link w:val="AdnoteTegn"/>
    <w:qFormat/>
    <w:rsid w:val="00F170D0"/>
    <w:pPr>
      <w:numPr>
        <w:numId w:val="7"/>
      </w:numPr>
    </w:pPr>
    <w:rPr>
      <w:color w:val="7F7F7F"/>
      <w:sz w:val="16"/>
      <w:lang w:val="en-US"/>
    </w:rPr>
  </w:style>
  <w:style w:type="paragraph" w:customStyle="1" w:styleId="X">
    <w:name w:val="X"/>
    <w:basedOn w:val="Normal"/>
    <w:link w:val="XChar"/>
    <w:qFormat/>
    <w:rsid w:val="00A009BE"/>
    <w:pPr>
      <w:shd w:val="clear" w:color="auto" w:fill="95B3D7"/>
      <w:spacing w:before="0" w:after="0"/>
      <w:jc w:val="center"/>
    </w:pPr>
    <w:rPr>
      <w:b/>
      <w:color w:val="DBE5F1"/>
      <w:sz w:val="32"/>
    </w:rPr>
  </w:style>
  <w:style w:type="character" w:customStyle="1" w:styleId="AdnoteTegn">
    <w:name w:val="Ad note Tegn"/>
    <w:basedOn w:val="ImportantnoteChar"/>
    <w:link w:val="Adnote"/>
    <w:rsid w:val="00F170D0"/>
    <w:rPr>
      <w:rFonts w:ascii="Verdana" w:hAnsi="Verdana"/>
      <w:i/>
      <w:color w:val="7F7F7F"/>
      <w:sz w:val="16"/>
      <w:szCs w:val="24"/>
      <w:lang w:val="en-US" w:eastAsia="en-US"/>
    </w:rPr>
  </w:style>
  <w:style w:type="paragraph" w:customStyle="1" w:styleId="ColumnHeader">
    <w:name w:val="ColumnHeader"/>
    <w:basedOn w:val="Brdtekst"/>
    <w:link w:val="ColumnHeaderChar"/>
    <w:qFormat/>
    <w:rsid w:val="00A009BE"/>
    <w:pPr>
      <w:spacing w:before="0" w:after="20"/>
    </w:pPr>
    <w:rPr>
      <w:b/>
      <w:color w:val="FFFFFF"/>
      <w:szCs w:val="22"/>
    </w:rPr>
  </w:style>
  <w:style w:type="character" w:customStyle="1" w:styleId="XChar">
    <w:name w:val="X Char"/>
    <w:basedOn w:val="Standardskrifttypeiafsnit"/>
    <w:link w:val="X"/>
    <w:rsid w:val="00A009BE"/>
    <w:rPr>
      <w:rFonts w:ascii="Verdana" w:hAnsi="Verdana"/>
      <w:b/>
      <w:color w:val="DBE5F1"/>
      <w:sz w:val="32"/>
      <w:szCs w:val="24"/>
      <w:shd w:val="clear" w:color="auto" w:fill="95B3D7"/>
      <w:lang w:val="en-GB" w:eastAsia="en-US"/>
    </w:rPr>
  </w:style>
  <w:style w:type="paragraph" w:customStyle="1" w:styleId="Requirementnumbering">
    <w:name w:val="Requirement numbering"/>
    <w:basedOn w:val="Importantnote"/>
    <w:link w:val="RequirementnumberingChar"/>
    <w:qFormat/>
    <w:rsid w:val="006129F8"/>
    <w:pPr>
      <w:numPr>
        <w:numId w:val="8"/>
      </w:numPr>
      <w:ind w:left="357" w:hanging="357"/>
    </w:pPr>
    <w:rPr>
      <w:lang w:val="da-DK"/>
    </w:rPr>
  </w:style>
  <w:style w:type="character" w:customStyle="1" w:styleId="ColumnHeaderChar">
    <w:name w:val="ColumnHeader Char"/>
    <w:basedOn w:val="BrdtekstTegn"/>
    <w:link w:val="ColumnHeader"/>
    <w:rsid w:val="00A009BE"/>
    <w:rPr>
      <w:rFonts w:ascii="Verdana" w:hAnsi="Verdana"/>
      <w:b/>
      <w:color w:val="FFFFFF"/>
      <w:sz w:val="22"/>
      <w:szCs w:val="22"/>
      <w:lang w:val="en-GB" w:eastAsia="en-US"/>
    </w:rPr>
  </w:style>
  <w:style w:type="character" w:customStyle="1" w:styleId="RequirementnumberingChar">
    <w:name w:val="Requirement numbering Char"/>
    <w:basedOn w:val="AdnoteTegn"/>
    <w:link w:val="Requirementnumbering"/>
    <w:rsid w:val="006129F8"/>
    <w:rPr>
      <w:rFonts w:ascii="Verdana" w:hAnsi="Verdana"/>
      <w:i/>
      <w:color w:val="7F7F7F"/>
      <w:sz w:val="16"/>
      <w:szCs w:val="24"/>
      <w:lang w:val="en-US" w:eastAsia="en-US"/>
    </w:rPr>
  </w:style>
  <w:style w:type="character" w:customStyle="1" w:styleId="font4">
    <w:name w:val="font4"/>
    <w:basedOn w:val="Standardskrifttypeiafsnit"/>
    <w:rsid w:val="00C12D76"/>
  </w:style>
  <w:style w:type="paragraph" w:styleId="Slutnotetekst">
    <w:name w:val="endnote text"/>
    <w:basedOn w:val="Normal"/>
    <w:link w:val="SlutnotetekstTegn"/>
    <w:rsid w:val="000345A5"/>
    <w:rPr>
      <w:szCs w:val="20"/>
    </w:rPr>
  </w:style>
  <w:style w:type="character" w:customStyle="1" w:styleId="SlutnotetekstTegn">
    <w:name w:val="Slutnotetekst Tegn"/>
    <w:basedOn w:val="Standardskrifttypeiafsnit"/>
    <w:link w:val="Slutnotetekst"/>
    <w:rsid w:val="000345A5"/>
    <w:rPr>
      <w:rFonts w:ascii="Verdana" w:hAnsi="Verdana"/>
      <w:lang w:val="en-GB" w:eastAsia="en-US"/>
    </w:rPr>
  </w:style>
  <w:style w:type="character" w:styleId="Slutnotehenvisning">
    <w:name w:val="endnote reference"/>
    <w:basedOn w:val="Standardskrifttypeiafsnit"/>
    <w:rsid w:val="000345A5"/>
    <w:rPr>
      <w:vertAlign w:val="superscript"/>
    </w:rPr>
  </w:style>
  <w:style w:type="paragraph" w:customStyle="1" w:styleId="Subtext">
    <w:name w:val="Sub text"/>
    <w:basedOn w:val="Normal"/>
    <w:link w:val="SubtextChar"/>
    <w:qFormat/>
    <w:rsid w:val="00A009BE"/>
    <w:rPr>
      <w:i/>
      <w:color w:val="808080"/>
      <w:sz w:val="14"/>
      <w:lang w:val="en-US"/>
    </w:rPr>
  </w:style>
  <w:style w:type="paragraph" w:styleId="Ingenafstand">
    <w:name w:val="No Spacing"/>
    <w:link w:val="IngenafstandTegn"/>
    <w:uiPriority w:val="1"/>
    <w:qFormat/>
    <w:rsid w:val="00A009BE"/>
    <w:pPr>
      <w:spacing w:before="60" w:after="60"/>
      <w:ind w:left="1434" w:hanging="357"/>
    </w:pPr>
    <w:rPr>
      <w:rFonts w:ascii="Calibri" w:hAnsi="Calibri"/>
      <w:sz w:val="22"/>
      <w:szCs w:val="22"/>
      <w:lang w:val="en-US" w:eastAsia="en-US"/>
    </w:rPr>
  </w:style>
  <w:style w:type="character" w:customStyle="1" w:styleId="SubtextChar">
    <w:name w:val="Sub text Char"/>
    <w:basedOn w:val="Standardskrifttypeiafsnit"/>
    <w:link w:val="Subtext"/>
    <w:rsid w:val="00A009BE"/>
    <w:rPr>
      <w:rFonts w:ascii="Verdana" w:hAnsi="Verdana"/>
      <w:i/>
      <w:color w:val="808080"/>
      <w:sz w:val="14"/>
      <w:szCs w:val="24"/>
      <w:lang w:val="en-US" w:eastAsia="en-US"/>
    </w:rPr>
  </w:style>
  <w:style w:type="character" w:customStyle="1" w:styleId="IngenafstandTegn">
    <w:name w:val="Ingen afstand Tegn"/>
    <w:basedOn w:val="Standardskrifttypeiafsnit"/>
    <w:link w:val="Ingenafstand"/>
    <w:uiPriority w:val="1"/>
    <w:rsid w:val="00A009BE"/>
    <w:rPr>
      <w:rFonts w:ascii="Calibri" w:hAnsi="Calibri"/>
      <w:sz w:val="22"/>
      <w:szCs w:val="22"/>
      <w:lang w:val="en-US" w:eastAsia="en-US" w:bidi="ar-SA"/>
    </w:rPr>
  </w:style>
  <w:style w:type="paragraph" w:customStyle="1" w:styleId="StepsSpacy">
    <w:name w:val="Steps (Spacy)"/>
    <w:basedOn w:val="Steps"/>
    <w:link w:val="StepsSpacyChar"/>
    <w:qFormat/>
    <w:rsid w:val="00A009BE"/>
    <w:pPr>
      <w:spacing w:before="60" w:after="120"/>
    </w:pPr>
  </w:style>
  <w:style w:type="paragraph" w:customStyle="1" w:styleId="BulletsSpacy">
    <w:name w:val="Bullets (Spacy)"/>
    <w:basedOn w:val="Bullets"/>
    <w:link w:val="BulletsSpacyChar"/>
    <w:qFormat/>
    <w:rsid w:val="00A009BE"/>
    <w:pPr>
      <w:spacing w:before="60" w:after="120"/>
    </w:pPr>
    <w:rPr>
      <w:lang w:val="da-DK"/>
    </w:rPr>
  </w:style>
  <w:style w:type="character" w:customStyle="1" w:styleId="StepsSpacyChar">
    <w:name w:val="Steps (Spacy) Char"/>
    <w:basedOn w:val="StepsChar"/>
    <w:link w:val="StepsSpacy"/>
    <w:rsid w:val="00A009BE"/>
    <w:rPr>
      <w:rFonts w:ascii="Verdana" w:hAnsi="Verdana"/>
      <w:szCs w:val="24"/>
      <w:lang w:val="en-US" w:eastAsia="en-US"/>
    </w:rPr>
  </w:style>
  <w:style w:type="character" w:customStyle="1" w:styleId="BulletsSpacyChar">
    <w:name w:val="Bullets (Spacy) Char"/>
    <w:basedOn w:val="BulletsTegn"/>
    <w:link w:val="BulletsSpacy"/>
    <w:rsid w:val="00A009BE"/>
    <w:rPr>
      <w:rFonts w:ascii="Verdana" w:hAnsi="Verdana"/>
      <w:lang w:val="en-GB" w:eastAsia="en-US"/>
    </w:rPr>
  </w:style>
  <w:style w:type="paragraph" w:customStyle="1" w:styleId="Smalltabledescription">
    <w:name w:val="Small table description"/>
    <w:basedOn w:val="Subtext"/>
    <w:link w:val="SmalltabledescriptionTegn"/>
    <w:qFormat/>
    <w:rsid w:val="00A009BE"/>
    <w:rPr>
      <w:color w:val="262626"/>
    </w:rPr>
  </w:style>
  <w:style w:type="paragraph" w:customStyle="1" w:styleId="Xtralinespace">
    <w:name w:val="Xtra line space"/>
    <w:basedOn w:val="Normal"/>
    <w:link w:val="XtralinespaceChar"/>
    <w:qFormat/>
    <w:rsid w:val="00A009BE"/>
    <w:pPr>
      <w:spacing w:before="0" w:after="0"/>
    </w:pPr>
    <w:rPr>
      <w:sz w:val="6"/>
      <w:szCs w:val="6"/>
      <w:lang w:val="en-US"/>
    </w:rPr>
  </w:style>
  <w:style w:type="character" w:customStyle="1" w:styleId="XtralinespaceChar">
    <w:name w:val="Xtra line space Char"/>
    <w:basedOn w:val="Standardskrifttypeiafsnit"/>
    <w:link w:val="Xtralinespace"/>
    <w:rsid w:val="00A009BE"/>
    <w:rPr>
      <w:rFonts w:ascii="Verdana" w:hAnsi="Verdana"/>
      <w:sz w:val="6"/>
      <w:szCs w:val="6"/>
      <w:lang w:val="en-US" w:eastAsia="en-US"/>
    </w:rPr>
  </w:style>
  <w:style w:type="paragraph" w:customStyle="1" w:styleId="Openanswer">
    <w:name w:val="Open answer"/>
    <w:basedOn w:val="Normal"/>
    <w:link w:val="OpenanswerChar"/>
    <w:qFormat/>
    <w:rsid w:val="00A009BE"/>
    <w:pPr>
      <w:pBdr>
        <w:bottom w:val="single" w:sz="8" w:space="1" w:color="365F91"/>
      </w:pBdr>
      <w:spacing w:before="0" w:after="0"/>
    </w:pPr>
    <w:rPr>
      <w:sz w:val="16"/>
      <w:szCs w:val="18"/>
    </w:rPr>
  </w:style>
  <w:style w:type="paragraph" w:customStyle="1" w:styleId="Multianswer">
    <w:name w:val="Multi answer"/>
    <w:basedOn w:val="Normal"/>
    <w:link w:val="MultianswerChar"/>
    <w:qFormat/>
    <w:rsid w:val="00011992"/>
    <w:pPr>
      <w:numPr>
        <w:numId w:val="9"/>
      </w:numPr>
      <w:spacing w:before="0" w:after="0"/>
      <w:ind w:left="284" w:hanging="284"/>
      <w:contextualSpacing/>
    </w:pPr>
    <w:rPr>
      <w:sz w:val="16"/>
      <w:szCs w:val="18"/>
    </w:rPr>
  </w:style>
  <w:style w:type="character" w:customStyle="1" w:styleId="OpenanswerChar">
    <w:name w:val="Open answer Char"/>
    <w:basedOn w:val="Standardskrifttypeiafsnit"/>
    <w:link w:val="Openanswer"/>
    <w:rsid w:val="00A009BE"/>
    <w:rPr>
      <w:rFonts w:ascii="Verdana" w:hAnsi="Verdana"/>
      <w:sz w:val="16"/>
      <w:szCs w:val="18"/>
      <w:lang w:val="en-GB" w:eastAsia="en-US"/>
    </w:rPr>
  </w:style>
  <w:style w:type="paragraph" w:customStyle="1" w:styleId="Multianswerselected">
    <w:name w:val="Multi answer selected"/>
    <w:basedOn w:val="Normal"/>
    <w:link w:val="MultianswerselectedChar"/>
    <w:qFormat/>
    <w:rsid w:val="00A009BE"/>
    <w:pPr>
      <w:numPr>
        <w:numId w:val="10"/>
      </w:numPr>
      <w:spacing w:before="0" w:after="0"/>
      <w:contextualSpacing/>
    </w:pPr>
    <w:rPr>
      <w:b/>
      <w:sz w:val="16"/>
      <w:szCs w:val="18"/>
    </w:rPr>
  </w:style>
  <w:style w:type="character" w:customStyle="1" w:styleId="MultianswerChar">
    <w:name w:val="Multi answer Char"/>
    <w:basedOn w:val="Standardskrifttypeiafsnit"/>
    <w:link w:val="Multianswer"/>
    <w:rsid w:val="00011992"/>
    <w:rPr>
      <w:rFonts w:ascii="Verdana" w:hAnsi="Verdana"/>
      <w:sz w:val="16"/>
      <w:szCs w:val="18"/>
      <w:lang w:val="en-GB" w:eastAsia="en-US"/>
    </w:rPr>
  </w:style>
  <w:style w:type="character" w:customStyle="1" w:styleId="MultianswerselectedChar">
    <w:name w:val="Multi answer selected Char"/>
    <w:basedOn w:val="Standardskrifttypeiafsnit"/>
    <w:link w:val="Multianswerselected"/>
    <w:rsid w:val="00A009BE"/>
    <w:rPr>
      <w:rFonts w:ascii="Verdana" w:hAnsi="Verdana"/>
      <w:b/>
      <w:sz w:val="16"/>
      <w:szCs w:val="18"/>
      <w:lang w:val="en-GB" w:eastAsia="en-US"/>
    </w:rPr>
  </w:style>
  <w:style w:type="paragraph" w:customStyle="1" w:styleId="Question">
    <w:name w:val="Question"/>
    <w:basedOn w:val="Normal"/>
    <w:link w:val="QuestionChar"/>
    <w:qFormat/>
    <w:rsid w:val="00A009BE"/>
    <w:rPr>
      <w:sz w:val="16"/>
    </w:rPr>
  </w:style>
  <w:style w:type="character" w:customStyle="1" w:styleId="QuestionChar">
    <w:name w:val="Question Char"/>
    <w:basedOn w:val="Standardskrifttypeiafsnit"/>
    <w:link w:val="Question"/>
    <w:rsid w:val="00A009BE"/>
    <w:rPr>
      <w:rFonts w:ascii="Verdana" w:hAnsi="Verdana"/>
      <w:sz w:val="16"/>
      <w:szCs w:val="24"/>
      <w:lang w:val="en-GB" w:eastAsia="en-US"/>
    </w:rPr>
  </w:style>
  <w:style w:type="paragraph" w:customStyle="1" w:styleId="X2">
    <w:name w:val="X2"/>
    <w:basedOn w:val="X"/>
    <w:link w:val="X2Char"/>
    <w:qFormat/>
    <w:rsid w:val="00A009BE"/>
    <w:pPr>
      <w:shd w:val="clear" w:color="auto" w:fill="D9D9D9"/>
    </w:pPr>
    <w:rPr>
      <w:color w:val="FFFFFF"/>
    </w:rPr>
  </w:style>
  <w:style w:type="character" w:customStyle="1" w:styleId="X2Char">
    <w:name w:val="X2 Char"/>
    <w:basedOn w:val="XChar"/>
    <w:link w:val="X2"/>
    <w:rsid w:val="00A009BE"/>
    <w:rPr>
      <w:rFonts w:ascii="Verdana" w:hAnsi="Verdana"/>
      <w:b/>
      <w:color w:val="FFFFFF"/>
      <w:sz w:val="32"/>
      <w:szCs w:val="24"/>
      <w:shd w:val="clear" w:color="auto" w:fill="D9D9D9"/>
      <w:lang w:val="en-GB" w:eastAsia="en-US"/>
    </w:rPr>
  </w:style>
  <w:style w:type="paragraph" w:customStyle="1" w:styleId="X4">
    <w:name w:val="X4"/>
    <w:basedOn w:val="X"/>
    <w:link w:val="X4Char"/>
    <w:qFormat/>
    <w:rsid w:val="00A009BE"/>
    <w:pPr>
      <w:shd w:val="clear" w:color="auto" w:fill="C00000"/>
    </w:pPr>
    <w:rPr>
      <w:color w:val="F2DBDB"/>
    </w:rPr>
  </w:style>
  <w:style w:type="character" w:customStyle="1" w:styleId="X4Char">
    <w:name w:val="X4 Char"/>
    <w:basedOn w:val="XChar"/>
    <w:link w:val="X4"/>
    <w:rsid w:val="00A009BE"/>
    <w:rPr>
      <w:rFonts w:ascii="Verdana" w:hAnsi="Verdana"/>
      <w:b/>
      <w:color w:val="F2DBDB"/>
      <w:sz w:val="32"/>
      <w:szCs w:val="24"/>
      <w:shd w:val="clear" w:color="auto" w:fill="C00000"/>
      <w:lang w:val="en-GB" w:eastAsia="en-US"/>
    </w:rPr>
  </w:style>
  <w:style w:type="paragraph" w:customStyle="1" w:styleId="X3">
    <w:name w:val="X3"/>
    <w:basedOn w:val="X"/>
    <w:qFormat/>
    <w:rsid w:val="00A009BE"/>
    <w:pPr>
      <w:shd w:val="clear" w:color="auto" w:fill="FFFFFF"/>
    </w:pPr>
    <w:rPr>
      <w:color w:val="FFFFFF"/>
    </w:rPr>
  </w:style>
  <w:style w:type="numbering" w:customStyle="1" w:styleId="MultiSteps">
    <w:name w:val="MultiSteps"/>
    <w:uiPriority w:val="99"/>
    <w:rsid w:val="00A009BE"/>
    <w:pPr>
      <w:numPr>
        <w:numId w:val="11"/>
      </w:numPr>
    </w:pPr>
  </w:style>
  <w:style w:type="paragraph" w:customStyle="1" w:styleId="Smallunspecified">
    <w:name w:val="Small unspecified"/>
    <w:basedOn w:val="Unspecifiednote"/>
    <w:link w:val="SmallunspecifiedChar"/>
    <w:qFormat/>
    <w:rsid w:val="00712A50"/>
    <w:pPr>
      <w:numPr>
        <w:numId w:val="12"/>
      </w:numPr>
      <w:tabs>
        <w:tab w:val="clear" w:pos="397"/>
        <w:tab w:val="left" w:pos="170"/>
      </w:tabs>
      <w:spacing w:before="40" w:after="40"/>
      <w:ind w:left="0" w:firstLine="0"/>
    </w:pPr>
    <w:rPr>
      <w:sz w:val="16"/>
      <w:lang w:val="en-US"/>
    </w:rPr>
  </w:style>
  <w:style w:type="character" w:customStyle="1" w:styleId="SmallunspecifiedChar">
    <w:name w:val="Small unspecified Char"/>
    <w:basedOn w:val="UnspecifiednoteChar"/>
    <w:link w:val="Smallunspecified"/>
    <w:rsid w:val="00712A50"/>
    <w:rPr>
      <w:rFonts w:ascii="Verdana" w:hAnsi="Verdana"/>
      <w:color w:val="FF0000"/>
      <w:sz w:val="16"/>
      <w:szCs w:val="24"/>
      <w:lang w:val="en-US"/>
    </w:rPr>
  </w:style>
  <w:style w:type="character" w:styleId="Fremhv">
    <w:name w:val="Emphasis"/>
    <w:basedOn w:val="Standardskrifttypeiafsnit"/>
    <w:qFormat/>
    <w:rsid w:val="00A009BE"/>
    <w:rPr>
      <w:i/>
      <w:iCs/>
    </w:rPr>
  </w:style>
  <w:style w:type="paragraph" w:customStyle="1" w:styleId="Alphabeticlist">
    <w:name w:val="Alphabetic list"/>
    <w:basedOn w:val="BulletsSpacy"/>
    <w:link w:val="AlphabeticlistTegn"/>
    <w:qFormat/>
    <w:rsid w:val="00CD077A"/>
    <w:pPr>
      <w:numPr>
        <w:numId w:val="13"/>
      </w:numPr>
    </w:pPr>
  </w:style>
  <w:style w:type="paragraph" w:customStyle="1" w:styleId="Imagetext">
    <w:name w:val="Image text"/>
    <w:basedOn w:val="Smalltabledescription"/>
    <w:link w:val="ImagetextTegn"/>
    <w:qFormat/>
    <w:rsid w:val="00F0385D"/>
    <w:pPr>
      <w:jc w:val="center"/>
    </w:pPr>
    <w:rPr>
      <w:sz w:val="16"/>
    </w:rPr>
  </w:style>
  <w:style w:type="character" w:customStyle="1" w:styleId="AlphabeticlistTegn">
    <w:name w:val="Alphabetic list Tegn"/>
    <w:basedOn w:val="BulletsSpacyChar"/>
    <w:link w:val="Alphabeticlist"/>
    <w:rsid w:val="00CD077A"/>
    <w:rPr>
      <w:rFonts w:ascii="Verdana" w:hAnsi="Verdana"/>
      <w:lang w:val="en-GB" w:eastAsia="en-US"/>
    </w:rPr>
  </w:style>
  <w:style w:type="paragraph" w:customStyle="1" w:styleId="Note">
    <w:name w:val="Note"/>
    <w:basedOn w:val="Normal"/>
    <w:link w:val="NoteTegn"/>
    <w:qFormat/>
    <w:rsid w:val="00670366"/>
    <w:rPr>
      <w:i/>
      <w:color w:val="595959" w:themeColor="text1" w:themeTint="A6"/>
      <w:sz w:val="17"/>
    </w:rPr>
  </w:style>
  <w:style w:type="character" w:customStyle="1" w:styleId="SmalltabledescriptionTegn">
    <w:name w:val="Small table description Tegn"/>
    <w:basedOn w:val="SubtextChar"/>
    <w:link w:val="Smalltabledescription"/>
    <w:rsid w:val="00F0385D"/>
    <w:rPr>
      <w:rFonts w:ascii="Verdana" w:hAnsi="Verdana"/>
      <w:i/>
      <w:color w:val="262626"/>
      <w:sz w:val="14"/>
      <w:szCs w:val="24"/>
      <w:lang w:val="en-US" w:eastAsia="en-US"/>
    </w:rPr>
  </w:style>
  <w:style w:type="character" w:customStyle="1" w:styleId="ImagetextTegn">
    <w:name w:val="Image text Tegn"/>
    <w:basedOn w:val="SmalltabledescriptionTegn"/>
    <w:link w:val="Imagetext"/>
    <w:rsid w:val="00F0385D"/>
    <w:rPr>
      <w:rFonts w:ascii="Verdana" w:hAnsi="Verdana"/>
      <w:i/>
      <w:color w:val="262626"/>
      <w:sz w:val="16"/>
      <w:szCs w:val="24"/>
      <w:lang w:val="en-US" w:eastAsia="en-US"/>
    </w:rPr>
  </w:style>
  <w:style w:type="paragraph" w:customStyle="1" w:styleId="Icon">
    <w:name w:val="Icon"/>
    <w:basedOn w:val="Normal"/>
    <w:link w:val="IconTegn"/>
    <w:qFormat/>
    <w:rsid w:val="00291EAC"/>
    <w:pPr>
      <w:spacing w:before="0" w:after="0"/>
    </w:pPr>
    <w:rPr>
      <w:b/>
      <w:sz w:val="40"/>
      <w:szCs w:val="22"/>
    </w:rPr>
  </w:style>
  <w:style w:type="character" w:customStyle="1" w:styleId="NoteTegn">
    <w:name w:val="Note Tegn"/>
    <w:basedOn w:val="Standardskrifttypeiafsnit"/>
    <w:link w:val="Note"/>
    <w:rsid w:val="00670366"/>
    <w:rPr>
      <w:rFonts w:ascii="Verdana" w:hAnsi="Verdana"/>
      <w:i/>
      <w:color w:val="595959" w:themeColor="text1" w:themeTint="A6"/>
      <w:sz w:val="17"/>
      <w:szCs w:val="24"/>
      <w:lang w:val="en-GB" w:eastAsia="en-US"/>
    </w:rPr>
  </w:style>
  <w:style w:type="character" w:styleId="Pladsholdertekst">
    <w:name w:val="Placeholder Text"/>
    <w:basedOn w:val="Standardskrifttypeiafsnit"/>
    <w:uiPriority w:val="99"/>
    <w:semiHidden/>
    <w:rsid w:val="00291EAC"/>
    <w:rPr>
      <w:color w:val="808080"/>
    </w:rPr>
  </w:style>
  <w:style w:type="character" w:customStyle="1" w:styleId="IconTegn">
    <w:name w:val="Icon Tegn"/>
    <w:basedOn w:val="Standardskrifttypeiafsnit"/>
    <w:link w:val="Icon"/>
    <w:rsid w:val="00291EAC"/>
    <w:rPr>
      <w:rFonts w:ascii="Verdana" w:hAnsi="Verdana"/>
      <w:b/>
      <w:sz w:val="40"/>
      <w:szCs w:val="22"/>
      <w:lang w:val="en-GB" w:eastAsia="en-US"/>
    </w:rPr>
  </w:style>
  <w:style w:type="paragraph" w:customStyle="1" w:styleId="Picture">
    <w:name w:val="Picture"/>
    <w:basedOn w:val="Normal"/>
    <w:link w:val="PictureTegn"/>
    <w:qFormat/>
    <w:rsid w:val="00D202E7"/>
    <w:pPr>
      <w:spacing w:before="120" w:after="120"/>
      <w:jc w:val="center"/>
    </w:pPr>
    <w:rPr>
      <w:noProof/>
      <w:lang w:val="da-DK" w:eastAsia="da-DK"/>
    </w:rPr>
  </w:style>
  <w:style w:type="paragraph" w:customStyle="1" w:styleId="refNote">
    <w:name w:val="ref Note"/>
    <w:basedOn w:val="Normal"/>
    <w:link w:val="refNoteTegn"/>
    <w:qFormat/>
    <w:rsid w:val="00F170D0"/>
    <w:rPr>
      <w:color w:val="595959" w:themeColor="text1" w:themeTint="A6"/>
      <w:vertAlign w:val="superscript"/>
      <w:lang w:val="en-US"/>
    </w:rPr>
  </w:style>
  <w:style w:type="character" w:customStyle="1" w:styleId="PictureTegn">
    <w:name w:val="Picture Tegn"/>
    <w:basedOn w:val="Standardskrifttypeiafsnit"/>
    <w:link w:val="Picture"/>
    <w:rsid w:val="00D202E7"/>
    <w:rPr>
      <w:rFonts w:ascii="Verdana" w:hAnsi="Verdana"/>
      <w:noProof/>
      <w:szCs w:val="24"/>
    </w:rPr>
  </w:style>
  <w:style w:type="paragraph" w:customStyle="1" w:styleId="CallCode">
    <w:name w:val="CallCode"/>
    <w:basedOn w:val="Brdtekst"/>
    <w:link w:val="CallCodeTegn"/>
    <w:qFormat/>
    <w:rsid w:val="00CA7682"/>
    <w:rPr>
      <w:rFonts w:ascii="Courier New" w:hAnsi="Courier New" w:cs="Courier New"/>
      <w:color w:val="595959" w:themeColor="text1" w:themeTint="A6"/>
      <w:lang w:val="en-US"/>
    </w:rPr>
  </w:style>
  <w:style w:type="character" w:customStyle="1" w:styleId="refNoteTegn">
    <w:name w:val="ref Note Tegn"/>
    <w:basedOn w:val="Standardskrifttypeiafsnit"/>
    <w:link w:val="refNote"/>
    <w:rsid w:val="00F170D0"/>
    <w:rPr>
      <w:rFonts w:ascii="Verdana" w:hAnsi="Verdana"/>
      <w:color w:val="595959" w:themeColor="text1" w:themeTint="A6"/>
      <w:szCs w:val="24"/>
      <w:vertAlign w:val="superscript"/>
      <w:lang w:val="en-US" w:eastAsia="en-US"/>
    </w:rPr>
  </w:style>
  <w:style w:type="character" w:styleId="Strk">
    <w:name w:val="Strong"/>
    <w:basedOn w:val="Standardskrifttypeiafsnit"/>
    <w:qFormat/>
    <w:rsid w:val="006464D0"/>
    <w:rPr>
      <w:b/>
      <w:bCs/>
    </w:rPr>
  </w:style>
  <w:style w:type="character" w:customStyle="1" w:styleId="CallCodeTegn">
    <w:name w:val="CallCode Tegn"/>
    <w:basedOn w:val="BrdtekstTegn"/>
    <w:link w:val="CallCode"/>
    <w:rsid w:val="00CA7682"/>
    <w:rPr>
      <w:rFonts w:ascii="Courier New" w:hAnsi="Courier New" w:cs="Courier New"/>
      <w:color w:val="595959" w:themeColor="text1" w:themeTint="A6"/>
      <w:sz w:val="18"/>
      <w:szCs w:val="24"/>
      <w:lang w:val="en-US" w:eastAsia="en-US"/>
    </w:rPr>
  </w:style>
  <w:style w:type="character" w:customStyle="1" w:styleId="Overskrift3Tegn">
    <w:name w:val="Overskrift 3 Tegn"/>
    <w:basedOn w:val="Standardskrifttypeiafsnit"/>
    <w:link w:val="Overskrift3"/>
    <w:rsid w:val="00134587"/>
    <w:rPr>
      <w:rFonts w:ascii="Verdana" w:hAnsi="Verdana"/>
      <w:i/>
      <w:color w:val="7A9EBE"/>
      <w:spacing w:val="-5"/>
      <w:kern w:val="28"/>
      <w:sz w:val="22"/>
      <w:szCs w:val="24"/>
      <w:lang w:val="en-GB" w:eastAsia="en-US"/>
    </w:rPr>
  </w:style>
  <w:style w:type="character" w:customStyle="1" w:styleId="Overskrift5Tegn">
    <w:name w:val="Overskrift 5 Tegn"/>
    <w:basedOn w:val="Standardskrifttypeiafsnit"/>
    <w:link w:val="Overskrift5"/>
    <w:rsid w:val="00DA6D95"/>
    <w:rPr>
      <w:rFonts w:ascii="Verdana" w:hAnsi="Verdana"/>
      <w:b/>
      <w:i/>
      <w:spacing w:val="-2"/>
      <w:kern w:val="28"/>
      <w:szCs w:val="24"/>
      <w:lang w:val="en-GB" w:eastAsia="en-US"/>
    </w:rPr>
  </w:style>
  <w:style w:type="character" w:styleId="Ulstomtale">
    <w:name w:val="Unresolved Mention"/>
    <w:basedOn w:val="Standardskrifttypeiafsnit"/>
    <w:uiPriority w:val="99"/>
    <w:semiHidden/>
    <w:unhideWhenUsed/>
    <w:rsid w:val="001C33CC"/>
    <w:rPr>
      <w:color w:val="605E5C"/>
      <w:shd w:val="clear" w:color="auto" w:fill="E1DFDD"/>
    </w:rPr>
  </w:style>
  <w:style w:type="paragraph" w:customStyle="1" w:styleId="mq">
    <w:name w:val="mq"/>
    <w:basedOn w:val="Normal"/>
    <w:rsid w:val="001C33CC"/>
    <w:pPr>
      <w:spacing w:before="100" w:beforeAutospacing="1" w:after="100" w:afterAutospacing="1"/>
    </w:pPr>
    <w:rPr>
      <w:rFonts w:ascii="Times New Roman" w:hAnsi="Times New Roman"/>
      <w:sz w:val="24"/>
      <w:lang w:val="da-DK" w:eastAsia="da-DK"/>
    </w:rPr>
  </w:style>
  <w:style w:type="character" w:styleId="BesgtLink">
    <w:name w:val="FollowedHyperlink"/>
    <w:basedOn w:val="Standardskrifttypeiafsnit"/>
    <w:semiHidden/>
    <w:unhideWhenUsed/>
    <w:rsid w:val="008D2237"/>
    <w:rPr>
      <w:color w:val="800080" w:themeColor="followedHyperlink"/>
      <w:u w:val="single"/>
    </w:rPr>
  </w:style>
  <w:style w:type="numbering" w:customStyle="1" w:styleId="BulletTree">
    <w:name w:val="BulletTree"/>
    <w:uiPriority w:val="99"/>
    <w:rsid w:val="00913834"/>
    <w:pPr>
      <w:numPr>
        <w:numId w:val="34"/>
      </w:numPr>
    </w:pPr>
  </w:style>
  <w:style w:type="paragraph" w:customStyle="1" w:styleId="BulletTreeTypo">
    <w:name w:val="BulletTreeTypo"/>
    <w:basedOn w:val="Bullets"/>
    <w:link w:val="BulletTreeTypoTegn"/>
    <w:qFormat/>
    <w:rsid w:val="00913834"/>
    <w:pPr>
      <w:numPr>
        <w:numId w:val="35"/>
      </w:numPr>
    </w:pPr>
  </w:style>
  <w:style w:type="character" w:customStyle="1" w:styleId="BulletTreeTypoTegn">
    <w:name w:val="BulletTreeTypo Tegn"/>
    <w:basedOn w:val="BulletsTegn"/>
    <w:link w:val="BulletTreeTypo"/>
    <w:rsid w:val="00913834"/>
    <w:rPr>
      <w:rFonts w:ascii="Verdana" w:hAnsi="Verdana"/>
      <w:lang w:val="en-GB" w:eastAsia="en-US"/>
    </w:rPr>
  </w:style>
  <w:style w:type="table" w:customStyle="1" w:styleId="Specifikation">
    <w:name w:val="Specifikation"/>
    <w:basedOn w:val="Tabel-Normal"/>
    <w:uiPriority w:val="99"/>
    <w:rsid w:val="0046671D"/>
    <w:tblPr>
      <w:tblBorders>
        <w:insideH w:val="single" w:sz="4" w:space="0" w:color="D9D9D9" w:themeColor="background1" w:themeShade="D9"/>
        <w:insideV w:val="single" w:sz="4" w:space="0" w:color="8DB3E2" w:themeColor="text2" w:themeTint="66"/>
      </w:tblBorders>
      <w:tblCellMar>
        <w:top w:w="28" w:type="dxa"/>
        <w:left w:w="57" w:type="dxa"/>
        <w:bottom w:w="28" w:type="dxa"/>
        <w:right w:w="28" w:type="dxa"/>
      </w:tblCellMar>
    </w:tblPr>
    <w:tblStylePr w:type="firstRow">
      <w:pPr>
        <w:wordWrap/>
        <w:spacing w:beforeLines="0" w:before="40" w:beforeAutospacing="0" w:afterLines="0" w:after="40" w:afterAutospacing="0" w:line="240" w:lineRule="auto"/>
        <w:jc w:val="left"/>
      </w:pPr>
      <w:rPr>
        <w:rFonts w:ascii="Arial Black" w:hAnsi="Arial Black"/>
        <w:color w:val="FFFFFF" w:themeColor="background1"/>
        <w:sz w:val="18"/>
      </w:rPr>
      <w:tblPr>
        <w:tblCellMar>
          <w:top w:w="57" w:type="dxa"/>
          <w:left w:w="57" w:type="dxa"/>
          <w:bottom w:w="57" w:type="dxa"/>
          <w:right w:w="28" w:type="dxa"/>
        </w:tblCellMar>
      </w:tblPr>
      <w:tcPr>
        <w:tcBorders>
          <w:insideH w:val="nil"/>
        </w:tcBorders>
        <w:shd w:val="clear" w:color="auto" w:fill="4F81BD" w:themeFill="accent1"/>
      </w:tcPr>
    </w:tblStylePr>
    <w:tblStylePr w:type="firstCol">
      <w:rPr>
        <w:i/>
      </w:rPr>
    </w:tblStylePr>
  </w:style>
  <w:style w:type="paragraph" w:customStyle="1" w:styleId="Series">
    <w:name w:val="Series"/>
    <w:basedOn w:val="Alphabeticlist"/>
    <w:link w:val="SeriesTegn"/>
    <w:qFormat/>
    <w:rsid w:val="00E825FD"/>
    <w:pPr>
      <w:numPr>
        <w:numId w:val="46"/>
      </w:numPr>
    </w:pPr>
  </w:style>
  <w:style w:type="character" w:customStyle="1" w:styleId="SeriesTegn">
    <w:name w:val="Series Tegn"/>
    <w:basedOn w:val="AlphabeticlistTegn"/>
    <w:link w:val="Series"/>
    <w:rsid w:val="00E825FD"/>
    <w:rPr>
      <w:rFonts w:ascii="Verdana" w:hAnsi="Verdan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81289">
      <w:bodyDiv w:val="1"/>
      <w:marLeft w:val="0"/>
      <w:marRight w:val="0"/>
      <w:marTop w:val="0"/>
      <w:marBottom w:val="0"/>
      <w:divBdr>
        <w:top w:val="none" w:sz="0" w:space="0" w:color="auto"/>
        <w:left w:val="none" w:sz="0" w:space="0" w:color="auto"/>
        <w:bottom w:val="none" w:sz="0" w:space="0" w:color="auto"/>
        <w:right w:val="none" w:sz="0" w:space="0" w:color="auto"/>
      </w:divBdr>
    </w:div>
    <w:div w:id="326790148">
      <w:bodyDiv w:val="1"/>
      <w:marLeft w:val="0"/>
      <w:marRight w:val="0"/>
      <w:marTop w:val="0"/>
      <w:marBottom w:val="0"/>
      <w:divBdr>
        <w:top w:val="none" w:sz="0" w:space="0" w:color="auto"/>
        <w:left w:val="none" w:sz="0" w:space="0" w:color="auto"/>
        <w:bottom w:val="none" w:sz="0" w:space="0" w:color="auto"/>
        <w:right w:val="none" w:sz="0" w:space="0" w:color="auto"/>
      </w:divBdr>
    </w:div>
    <w:div w:id="383675891">
      <w:bodyDiv w:val="1"/>
      <w:marLeft w:val="0"/>
      <w:marRight w:val="0"/>
      <w:marTop w:val="0"/>
      <w:marBottom w:val="0"/>
      <w:divBdr>
        <w:top w:val="none" w:sz="0" w:space="0" w:color="auto"/>
        <w:left w:val="none" w:sz="0" w:space="0" w:color="auto"/>
        <w:bottom w:val="none" w:sz="0" w:space="0" w:color="auto"/>
        <w:right w:val="none" w:sz="0" w:space="0" w:color="auto"/>
      </w:divBdr>
    </w:div>
    <w:div w:id="434596697">
      <w:bodyDiv w:val="1"/>
      <w:marLeft w:val="0"/>
      <w:marRight w:val="0"/>
      <w:marTop w:val="0"/>
      <w:marBottom w:val="0"/>
      <w:divBdr>
        <w:top w:val="none" w:sz="0" w:space="0" w:color="auto"/>
        <w:left w:val="none" w:sz="0" w:space="0" w:color="auto"/>
        <w:bottom w:val="none" w:sz="0" w:space="0" w:color="auto"/>
        <w:right w:val="none" w:sz="0" w:space="0" w:color="auto"/>
      </w:divBdr>
    </w:div>
    <w:div w:id="624897621">
      <w:bodyDiv w:val="1"/>
      <w:marLeft w:val="0"/>
      <w:marRight w:val="0"/>
      <w:marTop w:val="0"/>
      <w:marBottom w:val="0"/>
      <w:divBdr>
        <w:top w:val="none" w:sz="0" w:space="0" w:color="auto"/>
        <w:left w:val="none" w:sz="0" w:space="0" w:color="auto"/>
        <w:bottom w:val="none" w:sz="0" w:space="0" w:color="auto"/>
        <w:right w:val="none" w:sz="0" w:space="0" w:color="auto"/>
      </w:divBdr>
    </w:div>
    <w:div w:id="827093407">
      <w:bodyDiv w:val="1"/>
      <w:marLeft w:val="0"/>
      <w:marRight w:val="0"/>
      <w:marTop w:val="0"/>
      <w:marBottom w:val="0"/>
      <w:divBdr>
        <w:top w:val="none" w:sz="0" w:space="0" w:color="auto"/>
        <w:left w:val="none" w:sz="0" w:space="0" w:color="auto"/>
        <w:bottom w:val="none" w:sz="0" w:space="0" w:color="auto"/>
        <w:right w:val="none" w:sz="0" w:space="0" w:color="auto"/>
      </w:divBdr>
    </w:div>
    <w:div w:id="1018315409">
      <w:bodyDiv w:val="1"/>
      <w:marLeft w:val="0"/>
      <w:marRight w:val="0"/>
      <w:marTop w:val="0"/>
      <w:marBottom w:val="0"/>
      <w:divBdr>
        <w:top w:val="none" w:sz="0" w:space="0" w:color="auto"/>
        <w:left w:val="none" w:sz="0" w:space="0" w:color="auto"/>
        <w:bottom w:val="none" w:sz="0" w:space="0" w:color="auto"/>
        <w:right w:val="none" w:sz="0" w:space="0" w:color="auto"/>
      </w:divBdr>
    </w:div>
    <w:div w:id="1222910830">
      <w:bodyDiv w:val="1"/>
      <w:marLeft w:val="0"/>
      <w:marRight w:val="0"/>
      <w:marTop w:val="0"/>
      <w:marBottom w:val="0"/>
      <w:divBdr>
        <w:top w:val="none" w:sz="0" w:space="0" w:color="auto"/>
        <w:left w:val="none" w:sz="0" w:space="0" w:color="auto"/>
        <w:bottom w:val="none" w:sz="0" w:space="0" w:color="auto"/>
        <w:right w:val="none" w:sz="0" w:space="0" w:color="auto"/>
      </w:divBdr>
    </w:div>
    <w:div w:id="1355233632">
      <w:bodyDiv w:val="1"/>
      <w:marLeft w:val="0"/>
      <w:marRight w:val="0"/>
      <w:marTop w:val="0"/>
      <w:marBottom w:val="0"/>
      <w:divBdr>
        <w:top w:val="none" w:sz="0" w:space="0" w:color="auto"/>
        <w:left w:val="none" w:sz="0" w:space="0" w:color="auto"/>
        <w:bottom w:val="none" w:sz="0" w:space="0" w:color="auto"/>
        <w:right w:val="none" w:sz="0" w:space="0" w:color="auto"/>
      </w:divBdr>
    </w:div>
    <w:div w:id="1372421839">
      <w:bodyDiv w:val="1"/>
      <w:marLeft w:val="0"/>
      <w:marRight w:val="0"/>
      <w:marTop w:val="0"/>
      <w:marBottom w:val="0"/>
      <w:divBdr>
        <w:top w:val="none" w:sz="0" w:space="0" w:color="auto"/>
        <w:left w:val="none" w:sz="0" w:space="0" w:color="auto"/>
        <w:bottom w:val="none" w:sz="0" w:space="0" w:color="auto"/>
        <w:right w:val="none" w:sz="0" w:space="0" w:color="auto"/>
      </w:divBdr>
    </w:div>
    <w:div w:id="1427967801">
      <w:bodyDiv w:val="1"/>
      <w:marLeft w:val="0"/>
      <w:marRight w:val="0"/>
      <w:marTop w:val="0"/>
      <w:marBottom w:val="0"/>
      <w:divBdr>
        <w:top w:val="none" w:sz="0" w:space="0" w:color="auto"/>
        <w:left w:val="none" w:sz="0" w:space="0" w:color="auto"/>
        <w:bottom w:val="none" w:sz="0" w:space="0" w:color="auto"/>
        <w:right w:val="none" w:sz="0" w:space="0" w:color="auto"/>
      </w:divBdr>
    </w:div>
    <w:div w:id="1486161829">
      <w:bodyDiv w:val="1"/>
      <w:marLeft w:val="0"/>
      <w:marRight w:val="0"/>
      <w:marTop w:val="0"/>
      <w:marBottom w:val="0"/>
      <w:divBdr>
        <w:top w:val="none" w:sz="0" w:space="0" w:color="auto"/>
        <w:left w:val="none" w:sz="0" w:space="0" w:color="auto"/>
        <w:bottom w:val="none" w:sz="0" w:space="0" w:color="auto"/>
        <w:right w:val="none" w:sz="0" w:space="0" w:color="auto"/>
      </w:divBdr>
    </w:div>
    <w:div w:id="1533374806">
      <w:bodyDiv w:val="1"/>
      <w:marLeft w:val="0"/>
      <w:marRight w:val="0"/>
      <w:marTop w:val="0"/>
      <w:marBottom w:val="0"/>
      <w:divBdr>
        <w:top w:val="none" w:sz="0" w:space="0" w:color="auto"/>
        <w:left w:val="none" w:sz="0" w:space="0" w:color="auto"/>
        <w:bottom w:val="none" w:sz="0" w:space="0" w:color="auto"/>
        <w:right w:val="none" w:sz="0" w:space="0" w:color="auto"/>
      </w:divBdr>
    </w:div>
    <w:div w:id="1631089331">
      <w:bodyDiv w:val="1"/>
      <w:marLeft w:val="0"/>
      <w:marRight w:val="0"/>
      <w:marTop w:val="0"/>
      <w:marBottom w:val="0"/>
      <w:divBdr>
        <w:top w:val="none" w:sz="0" w:space="0" w:color="auto"/>
        <w:left w:val="none" w:sz="0" w:space="0" w:color="auto"/>
        <w:bottom w:val="none" w:sz="0" w:space="0" w:color="auto"/>
        <w:right w:val="none" w:sz="0" w:space="0" w:color="auto"/>
      </w:divBdr>
    </w:div>
    <w:div w:id="1806577880">
      <w:bodyDiv w:val="1"/>
      <w:marLeft w:val="0"/>
      <w:marRight w:val="0"/>
      <w:marTop w:val="0"/>
      <w:marBottom w:val="0"/>
      <w:divBdr>
        <w:top w:val="none" w:sz="0" w:space="0" w:color="auto"/>
        <w:left w:val="none" w:sz="0" w:space="0" w:color="auto"/>
        <w:bottom w:val="none" w:sz="0" w:space="0" w:color="auto"/>
        <w:right w:val="none" w:sz="0" w:space="0" w:color="auto"/>
      </w:divBdr>
      <w:divsChild>
        <w:div w:id="1720594895">
          <w:marLeft w:val="75"/>
          <w:marRight w:val="75"/>
          <w:marTop w:val="75"/>
          <w:marBottom w:val="75"/>
          <w:divBdr>
            <w:top w:val="single" w:sz="6" w:space="0" w:color="000000"/>
            <w:left w:val="single" w:sz="6" w:space="0" w:color="000000"/>
            <w:bottom w:val="single" w:sz="6" w:space="0" w:color="000000"/>
            <w:right w:val="single" w:sz="6" w:space="0" w:color="000000"/>
          </w:divBdr>
          <w:divsChild>
            <w:div w:id="8669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8499">
      <w:bodyDiv w:val="1"/>
      <w:marLeft w:val="0"/>
      <w:marRight w:val="0"/>
      <w:marTop w:val="0"/>
      <w:marBottom w:val="0"/>
      <w:divBdr>
        <w:top w:val="none" w:sz="0" w:space="0" w:color="auto"/>
        <w:left w:val="none" w:sz="0" w:space="0" w:color="auto"/>
        <w:bottom w:val="none" w:sz="0" w:space="0" w:color="auto"/>
        <w:right w:val="none" w:sz="0" w:space="0" w:color="auto"/>
      </w:divBdr>
    </w:div>
    <w:div w:id="1908177604">
      <w:bodyDiv w:val="1"/>
      <w:marLeft w:val="0"/>
      <w:marRight w:val="0"/>
      <w:marTop w:val="0"/>
      <w:marBottom w:val="0"/>
      <w:divBdr>
        <w:top w:val="none" w:sz="0" w:space="0" w:color="auto"/>
        <w:left w:val="none" w:sz="0" w:space="0" w:color="auto"/>
        <w:bottom w:val="none" w:sz="0" w:space="0" w:color="auto"/>
        <w:right w:val="none" w:sz="0" w:space="0" w:color="auto"/>
      </w:divBdr>
    </w:div>
    <w:div w:id="1929193994">
      <w:bodyDiv w:val="1"/>
      <w:marLeft w:val="0"/>
      <w:marRight w:val="0"/>
      <w:marTop w:val="0"/>
      <w:marBottom w:val="0"/>
      <w:divBdr>
        <w:top w:val="none" w:sz="0" w:space="0" w:color="auto"/>
        <w:left w:val="none" w:sz="0" w:space="0" w:color="auto"/>
        <w:bottom w:val="none" w:sz="0" w:space="0" w:color="auto"/>
        <w:right w:val="none" w:sz="0" w:space="0" w:color="auto"/>
      </w:divBdr>
    </w:div>
    <w:div w:id="202620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s://evernote.com/intl/da/" TargetMode="External"/><Relationship Id="rId39" Type="http://schemas.openxmlformats.org/officeDocument/2006/relationships/hyperlink" Target="https://www.jqwidgets.com/jquery-widgets-demo/demos/jqxsplitter/index.htm" TargetMode="External"/><Relationship Id="rId3" Type="http://schemas.openxmlformats.org/officeDocument/2006/relationships/styles" Target="styles.xml"/><Relationship Id="rId21" Type="http://schemas.openxmlformats.org/officeDocument/2006/relationships/hyperlink" Target="https://www.novel-software.com/" TargetMode="External"/><Relationship Id="rId34" Type="http://schemas.openxmlformats.org/officeDocument/2006/relationships/hyperlink" Target="https://ckeditor.com/docs/ckeditor5/latest/index.html"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store.savethecat.com/collections/products" TargetMode="External"/><Relationship Id="rId25" Type="http://schemas.openxmlformats.org/officeDocument/2006/relationships/image" Target="media/image9.png"/><Relationship Id="rId33" Type="http://schemas.openxmlformats.org/officeDocument/2006/relationships/hyperlink" Target="https://azure.github.io/azure-sdk-for-js/keyvault-keys/" TargetMode="External"/><Relationship Id="rId38" Type="http://schemas.openxmlformats.org/officeDocument/2006/relationships/hyperlink" Target="http://james.newtonking.com/projects/json/help/index.html?topic=html/ConvertingJSONandXML.htm" TargetMode="External"/><Relationship Id="rId2" Type="http://schemas.openxmlformats.org/officeDocument/2006/relationships/numbering" Target="numbering.xml"/><Relationship Id="rId16" Type="http://schemas.openxmlformats.org/officeDocument/2006/relationships/hyperlink" Target="http://www.storyplannerapp.com/" TargetMode="External"/><Relationship Id="rId20" Type="http://schemas.openxmlformats.org/officeDocument/2006/relationships/image" Target="media/image6.jpeg"/><Relationship Id="rId29" Type="http://schemas.openxmlformats.org/officeDocument/2006/relationships/hyperlink" Target="https://store.finaldraft.com/all-final-draft-products.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ramatica.com/purchase" TargetMode="External"/><Relationship Id="rId24" Type="http://schemas.openxmlformats.org/officeDocument/2006/relationships/hyperlink" Target="https://www.literatureandlatte.com/" TargetMode="External"/><Relationship Id="rId32" Type="http://schemas.openxmlformats.org/officeDocument/2006/relationships/hyperlink" Target="https://www.telerik.com/kendo-angular-ui" TargetMode="External"/><Relationship Id="rId37" Type="http://schemas.openxmlformats.org/officeDocument/2006/relationships/image" Target="media/image13.png"/><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jpeg"/><Relationship Id="rId28" Type="http://schemas.openxmlformats.org/officeDocument/2006/relationships/image" Target="media/image11.png"/><Relationship Id="rId36" Type="http://schemas.openxmlformats.org/officeDocument/2006/relationships/hyperlink" Target="https://github.com/AngularFirebase/angular-electron" TargetMode="External"/><Relationship Id="rId10" Type="http://schemas.openxmlformats.org/officeDocument/2006/relationships/image" Target="media/image1.jpeg"/><Relationship Id="rId19" Type="http://schemas.openxmlformats.org/officeDocument/2006/relationships/hyperlink" Target="http://truby.com/blockbuster-2/" TargetMode="External"/><Relationship Id="rId31" Type="http://schemas.openxmlformats.org/officeDocument/2006/relationships/hyperlink" Target="https://github.com/MarkBuskbjerg/tekst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oryist.com/" TargetMode="External"/><Relationship Id="rId22" Type="http://schemas.openxmlformats.org/officeDocument/2006/relationships/image" Target="media/image7.png"/><Relationship Id="rId27" Type="http://schemas.openxmlformats.org/officeDocument/2006/relationships/image" Target="media/image10.jpeg"/><Relationship Id="rId30" Type="http://schemas.openxmlformats.org/officeDocument/2006/relationships/image" Target="media/image12.png"/><Relationship Id="rId35" Type="http://schemas.openxmlformats.org/officeDocument/2006/relationships/hyperlink" Target="https://developer.okta.com/blog/2019/03/20/build-desktop-app-with-angular-electr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da\Application%20Data\Microsoft\Templates\Specific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FB3E9-C8D0-4BAA-859E-C2856147B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Specification.dotx</Template>
  <TotalTime>20649</TotalTime>
  <Pages>18</Pages>
  <Words>5834</Words>
  <Characters>35588</Characters>
  <Application>Microsoft Office Word</Application>
  <DocSecurity>0</DocSecurity>
  <Lines>296</Lines>
  <Paragraphs>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MindMyPen</vt:lpstr>
      <vt:lpstr>iPhone + iPod app</vt:lpstr>
    </vt:vector>
  </TitlesOfParts>
  <Company>Scalepoint Technologies Ltd.</Company>
  <LinksUpToDate>false</LinksUpToDate>
  <CharactersWithSpaces>41340</CharactersWithSpaces>
  <SharedDoc>false</SharedDoc>
  <HLinks>
    <vt:vector size="96" baseType="variant">
      <vt:variant>
        <vt:i4>1703988</vt:i4>
      </vt:variant>
      <vt:variant>
        <vt:i4>107</vt:i4>
      </vt:variant>
      <vt:variant>
        <vt:i4>0</vt:i4>
      </vt:variant>
      <vt:variant>
        <vt:i4>5</vt:i4>
      </vt:variant>
      <vt:variant>
        <vt:lpwstr/>
      </vt:variant>
      <vt:variant>
        <vt:lpwstr>_Toc184525350</vt:lpwstr>
      </vt:variant>
      <vt:variant>
        <vt:i4>1769524</vt:i4>
      </vt:variant>
      <vt:variant>
        <vt:i4>101</vt:i4>
      </vt:variant>
      <vt:variant>
        <vt:i4>0</vt:i4>
      </vt:variant>
      <vt:variant>
        <vt:i4>5</vt:i4>
      </vt:variant>
      <vt:variant>
        <vt:lpwstr/>
      </vt:variant>
      <vt:variant>
        <vt:lpwstr>_Toc184525349</vt:lpwstr>
      </vt:variant>
      <vt:variant>
        <vt:i4>1769524</vt:i4>
      </vt:variant>
      <vt:variant>
        <vt:i4>95</vt:i4>
      </vt:variant>
      <vt:variant>
        <vt:i4>0</vt:i4>
      </vt:variant>
      <vt:variant>
        <vt:i4>5</vt:i4>
      </vt:variant>
      <vt:variant>
        <vt:lpwstr/>
      </vt:variant>
      <vt:variant>
        <vt:lpwstr>_Toc184525348</vt:lpwstr>
      </vt:variant>
      <vt:variant>
        <vt:i4>1769524</vt:i4>
      </vt:variant>
      <vt:variant>
        <vt:i4>89</vt:i4>
      </vt:variant>
      <vt:variant>
        <vt:i4>0</vt:i4>
      </vt:variant>
      <vt:variant>
        <vt:i4>5</vt:i4>
      </vt:variant>
      <vt:variant>
        <vt:lpwstr/>
      </vt:variant>
      <vt:variant>
        <vt:lpwstr>_Toc184525347</vt:lpwstr>
      </vt:variant>
      <vt:variant>
        <vt:i4>1769524</vt:i4>
      </vt:variant>
      <vt:variant>
        <vt:i4>83</vt:i4>
      </vt:variant>
      <vt:variant>
        <vt:i4>0</vt:i4>
      </vt:variant>
      <vt:variant>
        <vt:i4>5</vt:i4>
      </vt:variant>
      <vt:variant>
        <vt:lpwstr/>
      </vt:variant>
      <vt:variant>
        <vt:lpwstr>_Toc184525346</vt:lpwstr>
      </vt:variant>
      <vt:variant>
        <vt:i4>1769524</vt:i4>
      </vt:variant>
      <vt:variant>
        <vt:i4>77</vt:i4>
      </vt:variant>
      <vt:variant>
        <vt:i4>0</vt:i4>
      </vt:variant>
      <vt:variant>
        <vt:i4>5</vt:i4>
      </vt:variant>
      <vt:variant>
        <vt:lpwstr/>
      </vt:variant>
      <vt:variant>
        <vt:lpwstr>_Toc184525345</vt:lpwstr>
      </vt:variant>
      <vt:variant>
        <vt:i4>1769524</vt:i4>
      </vt:variant>
      <vt:variant>
        <vt:i4>71</vt:i4>
      </vt:variant>
      <vt:variant>
        <vt:i4>0</vt:i4>
      </vt:variant>
      <vt:variant>
        <vt:i4>5</vt:i4>
      </vt:variant>
      <vt:variant>
        <vt:lpwstr/>
      </vt:variant>
      <vt:variant>
        <vt:lpwstr>_Toc184525344</vt:lpwstr>
      </vt:variant>
      <vt:variant>
        <vt:i4>1769524</vt:i4>
      </vt:variant>
      <vt:variant>
        <vt:i4>65</vt:i4>
      </vt:variant>
      <vt:variant>
        <vt:i4>0</vt:i4>
      </vt:variant>
      <vt:variant>
        <vt:i4>5</vt:i4>
      </vt:variant>
      <vt:variant>
        <vt:lpwstr/>
      </vt:variant>
      <vt:variant>
        <vt:lpwstr>_Toc184525343</vt:lpwstr>
      </vt:variant>
      <vt:variant>
        <vt:i4>1769524</vt:i4>
      </vt:variant>
      <vt:variant>
        <vt:i4>59</vt:i4>
      </vt:variant>
      <vt:variant>
        <vt:i4>0</vt:i4>
      </vt:variant>
      <vt:variant>
        <vt:i4>5</vt:i4>
      </vt:variant>
      <vt:variant>
        <vt:lpwstr/>
      </vt:variant>
      <vt:variant>
        <vt:lpwstr>_Toc184525342</vt:lpwstr>
      </vt:variant>
      <vt:variant>
        <vt:i4>1769524</vt:i4>
      </vt:variant>
      <vt:variant>
        <vt:i4>53</vt:i4>
      </vt:variant>
      <vt:variant>
        <vt:i4>0</vt:i4>
      </vt:variant>
      <vt:variant>
        <vt:i4>5</vt:i4>
      </vt:variant>
      <vt:variant>
        <vt:lpwstr/>
      </vt:variant>
      <vt:variant>
        <vt:lpwstr>_Toc184525341</vt:lpwstr>
      </vt:variant>
      <vt:variant>
        <vt:i4>1769524</vt:i4>
      </vt:variant>
      <vt:variant>
        <vt:i4>47</vt:i4>
      </vt:variant>
      <vt:variant>
        <vt:i4>0</vt:i4>
      </vt:variant>
      <vt:variant>
        <vt:i4>5</vt:i4>
      </vt:variant>
      <vt:variant>
        <vt:lpwstr/>
      </vt:variant>
      <vt:variant>
        <vt:lpwstr>_Toc184525340</vt:lpwstr>
      </vt:variant>
      <vt:variant>
        <vt:i4>1835060</vt:i4>
      </vt:variant>
      <vt:variant>
        <vt:i4>41</vt:i4>
      </vt:variant>
      <vt:variant>
        <vt:i4>0</vt:i4>
      </vt:variant>
      <vt:variant>
        <vt:i4>5</vt:i4>
      </vt:variant>
      <vt:variant>
        <vt:lpwstr/>
      </vt:variant>
      <vt:variant>
        <vt:lpwstr>_Toc184525339</vt:lpwstr>
      </vt:variant>
      <vt:variant>
        <vt:i4>1835060</vt:i4>
      </vt:variant>
      <vt:variant>
        <vt:i4>35</vt:i4>
      </vt:variant>
      <vt:variant>
        <vt:i4>0</vt:i4>
      </vt:variant>
      <vt:variant>
        <vt:i4>5</vt:i4>
      </vt:variant>
      <vt:variant>
        <vt:lpwstr/>
      </vt:variant>
      <vt:variant>
        <vt:lpwstr>_Toc184525338</vt:lpwstr>
      </vt:variant>
      <vt:variant>
        <vt:i4>1835060</vt:i4>
      </vt:variant>
      <vt:variant>
        <vt:i4>29</vt:i4>
      </vt:variant>
      <vt:variant>
        <vt:i4>0</vt:i4>
      </vt:variant>
      <vt:variant>
        <vt:i4>5</vt:i4>
      </vt:variant>
      <vt:variant>
        <vt:lpwstr/>
      </vt:variant>
      <vt:variant>
        <vt:lpwstr>_Toc184525337</vt:lpwstr>
      </vt:variant>
      <vt:variant>
        <vt:i4>1835060</vt:i4>
      </vt:variant>
      <vt:variant>
        <vt:i4>23</vt:i4>
      </vt:variant>
      <vt:variant>
        <vt:i4>0</vt:i4>
      </vt:variant>
      <vt:variant>
        <vt:i4>5</vt:i4>
      </vt:variant>
      <vt:variant>
        <vt:lpwstr/>
      </vt:variant>
      <vt:variant>
        <vt:lpwstr>_Toc184525336</vt:lpwstr>
      </vt:variant>
      <vt:variant>
        <vt:i4>1835060</vt:i4>
      </vt:variant>
      <vt:variant>
        <vt:i4>17</vt:i4>
      </vt:variant>
      <vt:variant>
        <vt:i4>0</vt:i4>
      </vt:variant>
      <vt:variant>
        <vt:i4>5</vt:i4>
      </vt:variant>
      <vt:variant>
        <vt:lpwstr/>
      </vt:variant>
      <vt:variant>
        <vt:lpwstr>_Toc184525335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MindMyPen</dc:title>
  <dc:subject>Specification</dc:subject>
  <dc:creator>Michael Dalgaard</dc:creator>
  <cp:keywords/>
  <dc:description/>
  <cp:lastModifiedBy>Michael Dalgaard</cp:lastModifiedBy>
  <cp:revision>1</cp:revision>
  <cp:lastPrinted>2019-10-21T12:44:00Z</cp:lastPrinted>
  <dcterms:created xsi:type="dcterms:W3CDTF">2015-09-16T14:57:00Z</dcterms:created>
  <dcterms:modified xsi:type="dcterms:W3CDTF">2019-11-16T20:00:00Z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0x010100E1881EDAA4B6DE43ADC0D9D6C34C1F32</vt:lpwstr>
  </property>
</Properties>
</file>