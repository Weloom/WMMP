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319" w:rsidRPr="009F31C8" w:rsidRDefault="000D1E20" w:rsidP="00EF1319">
      <w:pPr>
        <w:jc w:val="right"/>
        <w:rPr>
          <w:color w:val="7A9EBE"/>
          <w:sz w:val="16"/>
          <w:szCs w:val="16"/>
          <w:lang w:val="en-US"/>
        </w:rPr>
      </w:pPr>
      <w:r w:rsidRPr="009F31C8">
        <w:rPr>
          <w:i/>
          <w:color w:val="7A9EBE"/>
          <w:sz w:val="16"/>
          <w:szCs w:val="16"/>
          <w:lang w:val="en-US"/>
        </w:rPr>
        <w:tab/>
      </w:r>
      <w:r w:rsidR="00BF6FE2" w:rsidRPr="009F31C8">
        <w:rPr>
          <w:i/>
          <w:color w:val="7A9EBE"/>
          <w:sz w:val="16"/>
          <w:szCs w:val="16"/>
          <w:lang w:val="en-US"/>
        </w:rPr>
        <w:t>Last</w:t>
      </w:r>
      <w:r w:rsidR="00EF1319" w:rsidRPr="009F31C8">
        <w:rPr>
          <w:i/>
          <w:color w:val="7A9EBE"/>
          <w:sz w:val="16"/>
          <w:szCs w:val="16"/>
          <w:lang w:val="en-US"/>
        </w:rPr>
        <w:t xml:space="preserve"> updated </w:t>
      </w:r>
      <w:r w:rsidR="00047688" w:rsidRPr="009F31C8">
        <w:rPr>
          <w:color w:val="7A9EBE"/>
          <w:sz w:val="16"/>
          <w:szCs w:val="16"/>
          <w:lang w:val="en-US"/>
        </w:rPr>
        <w:t xml:space="preserve"> </w:t>
      </w:r>
      <w:r w:rsidR="004B6190" w:rsidRPr="009F31C8">
        <w:rPr>
          <w:color w:val="7A9EBE"/>
          <w:sz w:val="16"/>
          <w:szCs w:val="16"/>
          <w:lang w:val="en-US"/>
        </w:rPr>
        <w:fldChar w:fldCharType="begin"/>
      </w:r>
      <w:r w:rsidR="00FC339B" w:rsidRPr="009F31C8">
        <w:rPr>
          <w:color w:val="7A9EBE"/>
          <w:sz w:val="16"/>
          <w:szCs w:val="16"/>
          <w:lang w:val="en-US"/>
        </w:rPr>
        <w:instrText xml:space="preserve"> SAVEDATE  \@ "dd.MM.yyyy"  \* MERGEFORMAT </w:instrText>
      </w:r>
      <w:r w:rsidR="004B6190" w:rsidRPr="009F31C8">
        <w:rPr>
          <w:color w:val="7A9EBE"/>
          <w:sz w:val="16"/>
          <w:szCs w:val="16"/>
          <w:lang w:val="en-US"/>
        </w:rPr>
        <w:fldChar w:fldCharType="separate"/>
      </w:r>
      <w:r w:rsidR="00A26DA1">
        <w:rPr>
          <w:noProof/>
          <w:color w:val="7A9EBE"/>
          <w:sz w:val="16"/>
          <w:szCs w:val="16"/>
          <w:lang w:val="en-US"/>
        </w:rPr>
        <w:t>08.07.2011</w:t>
      </w:r>
      <w:r w:rsidR="004B6190" w:rsidRPr="009F31C8">
        <w:rPr>
          <w:color w:val="7A9EBE"/>
          <w:sz w:val="16"/>
          <w:szCs w:val="16"/>
          <w:lang w:val="en-US"/>
        </w:rPr>
        <w:fldChar w:fldCharType="end"/>
      </w:r>
      <w:r w:rsidR="00EF1319" w:rsidRPr="009F31C8">
        <w:rPr>
          <w:color w:val="7A9EBE"/>
          <w:sz w:val="16"/>
          <w:szCs w:val="16"/>
          <w:lang w:val="en-US"/>
        </w:rPr>
        <w:t xml:space="preserve">  </w:t>
      </w:r>
      <w:r w:rsidR="00EF1319" w:rsidRPr="009F31C8">
        <w:rPr>
          <w:color w:val="7A9EBE"/>
          <w:sz w:val="16"/>
          <w:szCs w:val="16"/>
          <w:lang w:val="en-US"/>
        </w:rPr>
        <w:sym w:font="Symbol" w:char="F0B7"/>
      </w:r>
      <w:r w:rsidR="00EF1319" w:rsidRPr="009F31C8">
        <w:rPr>
          <w:color w:val="7A9EBE"/>
          <w:sz w:val="16"/>
          <w:szCs w:val="16"/>
          <w:lang w:val="en-US"/>
        </w:rPr>
        <w:t xml:space="preserve">  </w:t>
      </w:r>
      <w:r w:rsidR="00047688" w:rsidRPr="009F31C8">
        <w:rPr>
          <w:i/>
          <w:color w:val="7A9EBE"/>
          <w:sz w:val="16"/>
          <w:szCs w:val="16"/>
          <w:lang w:val="en-US"/>
        </w:rPr>
        <w:t>b</w:t>
      </w:r>
      <w:r w:rsidR="00EF1319" w:rsidRPr="009F31C8">
        <w:rPr>
          <w:i/>
          <w:color w:val="7A9EBE"/>
          <w:sz w:val="16"/>
          <w:szCs w:val="16"/>
          <w:lang w:val="en-US"/>
        </w:rPr>
        <w:t>y</w:t>
      </w:r>
      <w:r w:rsidR="00047688" w:rsidRPr="009F31C8">
        <w:rPr>
          <w:i/>
          <w:color w:val="7A9EBE"/>
          <w:sz w:val="16"/>
          <w:szCs w:val="16"/>
          <w:lang w:val="en-US"/>
        </w:rPr>
        <w:t xml:space="preserve"> </w:t>
      </w:r>
      <w:r w:rsidR="00EF1319" w:rsidRPr="009F31C8">
        <w:rPr>
          <w:i/>
          <w:color w:val="7A9EBE"/>
          <w:sz w:val="16"/>
          <w:szCs w:val="16"/>
          <w:lang w:val="en-US"/>
        </w:rPr>
        <w:t xml:space="preserve"> </w:t>
      </w:r>
      <w:r w:rsidR="00A26DA1">
        <w:fldChar w:fldCharType="begin"/>
      </w:r>
      <w:r w:rsidR="00A26DA1">
        <w:instrText xml:space="preserve"> LASTSAVEDBY   \* MERGEFORMAT </w:instrText>
      </w:r>
      <w:r w:rsidR="00A26DA1">
        <w:fldChar w:fldCharType="separate"/>
      </w:r>
      <w:r w:rsidR="00015D57" w:rsidRPr="009F31C8">
        <w:rPr>
          <w:noProof/>
          <w:color w:val="7A9EBE"/>
          <w:sz w:val="16"/>
          <w:szCs w:val="16"/>
          <w:lang w:val="en-US"/>
        </w:rPr>
        <w:t>Michael Dalgaard</w:t>
      </w:r>
      <w:r w:rsidR="00A26DA1">
        <w:rPr>
          <w:noProof/>
          <w:color w:val="7A9EBE"/>
          <w:sz w:val="16"/>
          <w:szCs w:val="16"/>
          <w:lang w:val="en-US"/>
        </w:rPr>
        <w:fldChar w:fldCharType="end"/>
      </w:r>
    </w:p>
    <w:p w:rsidR="000C0667" w:rsidRPr="009F31C8" w:rsidRDefault="00A26DA1" w:rsidP="007D27DB">
      <w:pPr>
        <w:pStyle w:val="DocumentLabel"/>
        <w:tabs>
          <w:tab w:val="left" w:pos="5554"/>
        </w:tabs>
        <w:rPr>
          <w:spacing w:val="-20"/>
          <w:sz w:val="24"/>
          <w:szCs w:val="24"/>
        </w:rPr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CD077A" w:rsidRPr="009F31C8">
        <w:rPr>
          <w:spacing w:val="-20"/>
          <w:sz w:val="24"/>
          <w:szCs w:val="24"/>
        </w:rPr>
        <w:t>Specification</w:t>
      </w:r>
      <w:r>
        <w:rPr>
          <w:spacing w:val="-20"/>
          <w:sz w:val="24"/>
          <w:szCs w:val="24"/>
        </w:rPr>
        <w:fldChar w:fldCharType="end"/>
      </w:r>
    </w:p>
    <w:p w:rsidR="007D27DB" w:rsidRPr="009F31C8" w:rsidRDefault="00A26DA1" w:rsidP="007D27DB">
      <w:pPr>
        <w:pStyle w:val="DocumentLabel"/>
        <w:tabs>
          <w:tab w:val="left" w:pos="5554"/>
        </w:tabs>
        <w:rPr>
          <w:spacing w:val="0"/>
        </w:rPr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FB73D4" w:rsidRPr="009F31C8">
        <w:t>iPho</w:t>
      </w:r>
      <w:bookmarkStart w:id="0" w:name="_GoBack"/>
      <w:bookmarkEnd w:id="0"/>
      <w:r w:rsidR="00FB73D4" w:rsidRPr="009F31C8">
        <w:t xml:space="preserve">ne + iPod app </w:t>
      </w:r>
      <w:r>
        <w:fldChar w:fldCharType="end"/>
      </w:r>
    </w:p>
    <w:p w:rsidR="00372D99" w:rsidRPr="009F31C8" w:rsidRDefault="00A26DA1" w:rsidP="005C3514">
      <w:pPr>
        <w:pStyle w:val="DocumentSubLabel"/>
      </w:pPr>
      <w:r>
        <w:fldChar w:fldCharType="begin"/>
      </w:r>
      <w:r>
        <w:instrText xml:space="preserve"> DOCPROPERTY  Comments  \* MERGEFORMAT </w:instrText>
      </w:r>
      <w:r>
        <w:fldChar w:fldCharType="separate"/>
      </w:r>
      <w:r w:rsidR="000917D3" w:rsidRPr="009F31C8">
        <w:t>Phase: Zeta I</w:t>
      </w:r>
      <w:r>
        <w:fldChar w:fldCharType="end"/>
      </w:r>
    </w:p>
    <w:p w:rsidR="00372D99" w:rsidRPr="009F31C8" w:rsidRDefault="00372D99" w:rsidP="005C3514">
      <w:pPr>
        <w:pStyle w:val="DocumentSubLabel"/>
      </w:pPr>
    </w:p>
    <w:p w:rsidR="00BA4BE7" w:rsidRPr="009F31C8" w:rsidRDefault="00BA4BE7" w:rsidP="00BA4BE7">
      <w:pPr>
        <w:pStyle w:val="DocumentLabel"/>
        <w:rPr>
          <w:color w:val="7A9FBE"/>
        </w:rPr>
      </w:pPr>
      <w:r w:rsidRPr="009F31C8">
        <w:rPr>
          <w:color w:val="7A9FBE"/>
        </w:rPr>
        <w:t>Content</w:t>
      </w:r>
    </w:p>
    <w:p w:rsidR="00BA4BE7" w:rsidRPr="009F31C8" w:rsidRDefault="00BA4BE7" w:rsidP="00BA4BE7">
      <w:pPr>
        <w:rPr>
          <w:color w:val="7A9FBE"/>
          <w:lang w:val="en-US"/>
        </w:rPr>
      </w:pPr>
    </w:p>
    <w:p w:rsidR="00A26DA1" w:rsidRDefault="004B6190">
      <w:pPr>
        <w:pStyle w:val="TOC1"/>
        <w:tabs>
          <w:tab w:val="left" w:pos="440"/>
          <w:tab w:val="right" w:leader="dot" w:pos="9320"/>
        </w:tabs>
        <w:rPr>
          <w:rFonts w:asciiTheme="minorHAnsi" w:eastAsiaTheme="minorEastAsia" w:hAnsiTheme="minorHAnsi" w:cstheme="minorBidi"/>
          <w:noProof/>
          <w:sz w:val="22"/>
          <w:szCs w:val="22"/>
          <w:lang w:val="da-DK" w:eastAsia="da-DK"/>
        </w:rPr>
      </w:pPr>
      <w:r w:rsidRPr="009F31C8">
        <w:rPr>
          <w:color w:val="7A9FBE"/>
          <w:lang w:val="en-US"/>
        </w:rPr>
        <w:fldChar w:fldCharType="begin"/>
      </w:r>
      <w:r w:rsidR="00BA4BE7" w:rsidRPr="009F31C8">
        <w:rPr>
          <w:color w:val="7A9FBE"/>
          <w:lang w:val="en-US"/>
        </w:rPr>
        <w:instrText xml:space="preserve"> TOC \o "1-2" \h \z \u </w:instrText>
      </w:r>
      <w:r w:rsidRPr="009F31C8">
        <w:rPr>
          <w:color w:val="7A9FBE"/>
          <w:lang w:val="en-US"/>
        </w:rPr>
        <w:fldChar w:fldCharType="separate"/>
      </w:r>
      <w:hyperlink w:anchor="_Toc430185936" w:history="1">
        <w:r w:rsidR="00A26DA1" w:rsidRPr="004108A3">
          <w:rPr>
            <w:rStyle w:val="Hyperlink"/>
            <w:noProof/>
            <w:lang w:val="en-US"/>
          </w:rPr>
          <w:t>1</w:t>
        </w:r>
        <w:r w:rsidR="00A26DA1">
          <w:rPr>
            <w:rFonts w:asciiTheme="minorHAnsi" w:eastAsiaTheme="minorEastAsia" w:hAnsiTheme="minorHAnsi" w:cstheme="minorBidi"/>
            <w:noProof/>
            <w:sz w:val="22"/>
            <w:szCs w:val="22"/>
            <w:lang w:val="da-DK" w:eastAsia="da-DK"/>
          </w:rPr>
          <w:tab/>
        </w:r>
        <w:r w:rsidR="00A26DA1" w:rsidRPr="004108A3">
          <w:rPr>
            <w:rStyle w:val="Hyperlink"/>
            <w:noProof/>
            <w:lang w:val="en-US"/>
          </w:rPr>
          <w:t>Introduction</w:t>
        </w:r>
        <w:r w:rsidR="00A26DA1">
          <w:rPr>
            <w:noProof/>
            <w:webHidden/>
          </w:rPr>
          <w:tab/>
        </w:r>
        <w:r w:rsidR="00A26DA1">
          <w:rPr>
            <w:noProof/>
            <w:webHidden/>
          </w:rPr>
          <w:fldChar w:fldCharType="begin"/>
        </w:r>
        <w:r w:rsidR="00A26DA1">
          <w:rPr>
            <w:noProof/>
            <w:webHidden/>
          </w:rPr>
          <w:instrText xml:space="preserve"> PAGEREF _Toc430185936 \h </w:instrText>
        </w:r>
        <w:r w:rsidR="00A26DA1">
          <w:rPr>
            <w:noProof/>
            <w:webHidden/>
          </w:rPr>
        </w:r>
        <w:r w:rsidR="00A26DA1">
          <w:rPr>
            <w:noProof/>
            <w:webHidden/>
          </w:rPr>
          <w:fldChar w:fldCharType="separate"/>
        </w:r>
        <w:r w:rsidR="00A26DA1">
          <w:rPr>
            <w:noProof/>
            <w:webHidden/>
          </w:rPr>
          <w:t>2</w:t>
        </w:r>
        <w:r w:rsidR="00A26DA1">
          <w:rPr>
            <w:noProof/>
            <w:webHidden/>
          </w:rPr>
          <w:fldChar w:fldCharType="end"/>
        </w:r>
      </w:hyperlink>
    </w:p>
    <w:p w:rsidR="00A26DA1" w:rsidRDefault="00A26DA1">
      <w:pPr>
        <w:pStyle w:val="TOC2"/>
        <w:tabs>
          <w:tab w:val="left" w:pos="880"/>
          <w:tab w:val="right" w:leader="dot" w:pos="9320"/>
        </w:tabs>
        <w:rPr>
          <w:rFonts w:asciiTheme="minorHAnsi" w:eastAsiaTheme="minorEastAsia" w:hAnsiTheme="minorHAnsi" w:cstheme="minorBidi"/>
          <w:noProof/>
          <w:sz w:val="22"/>
          <w:szCs w:val="22"/>
          <w:lang w:val="da-DK" w:eastAsia="da-DK"/>
        </w:rPr>
      </w:pPr>
      <w:hyperlink w:anchor="_Toc430185937" w:history="1">
        <w:r w:rsidRPr="004108A3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a-DK" w:eastAsia="da-DK"/>
          </w:rPr>
          <w:tab/>
        </w:r>
        <w:r w:rsidRPr="004108A3">
          <w:rPr>
            <w:rStyle w:val="Hyperlink"/>
            <w:noProof/>
            <w:lang w:val="en-US"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_Toc430185937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26DA1" w:rsidRDefault="00A26DA1">
      <w:pPr>
        <w:pStyle w:val="TOC1"/>
        <w:tabs>
          <w:tab w:val="left" w:pos="440"/>
          <w:tab w:val="right" w:leader="dot" w:pos="9320"/>
        </w:tabs>
        <w:rPr>
          <w:rFonts w:asciiTheme="minorHAnsi" w:eastAsiaTheme="minorEastAsia" w:hAnsiTheme="minorHAnsi" w:cstheme="minorBidi"/>
          <w:noProof/>
          <w:sz w:val="22"/>
          <w:szCs w:val="22"/>
          <w:lang w:val="da-DK" w:eastAsia="da-DK"/>
        </w:rPr>
      </w:pPr>
      <w:hyperlink w:anchor="_Toc430185938" w:history="1">
        <w:r w:rsidRPr="004108A3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a-DK" w:eastAsia="da-DK"/>
          </w:rPr>
          <w:tab/>
        </w:r>
        <w:r w:rsidRPr="004108A3">
          <w:rPr>
            <w:rStyle w:val="Hyperlink"/>
            <w:noProof/>
            <w:lang w:val="en-US"/>
          </w:rPr>
          <w:t>Product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_Toc430185938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6DA1" w:rsidRDefault="00A26DA1">
      <w:pPr>
        <w:pStyle w:val="TOC2"/>
        <w:tabs>
          <w:tab w:val="left" w:pos="880"/>
          <w:tab w:val="right" w:leader="dot" w:pos="9320"/>
        </w:tabs>
        <w:rPr>
          <w:rFonts w:asciiTheme="minorHAnsi" w:eastAsiaTheme="minorEastAsia" w:hAnsiTheme="minorHAnsi" w:cstheme="minorBidi"/>
          <w:noProof/>
          <w:sz w:val="22"/>
          <w:szCs w:val="22"/>
          <w:lang w:val="da-DK" w:eastAsia="da-DK"/>
        </w:rPr>
      </w:pPr>
      <w:hyperlink w:anchor="_Toc430185939" w:history="1">
        <w:r w:rsidRPr="004108A3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a-DK" w:eastAsia="da-DK"/>
          </w:rPr>
          <w:tab/>
        </w:r>
        <w:r w:rsidRPr="004108A3">
          <w:rPr>
            <w:rStyle w:val="Hyperlink"/>
            <w:noProof/>
            <w:lang w:val="en-US"/>
          </w:rPr>
          <w:t>Posting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_Toc430185939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6DA1" w:rsidRDefault="00A26DA1">
      <w:pPr>
        <w:pStyle w:val="TOC2"/>
        <w:tabs>
          <w:tab w:val="left" w:pos="880"/>
          <w:tab w:val="right" w:leader="dot" w:pos="9320"/>
        </w:tabs>
        <w:rPr>
          <w:rFonts w:asciiTheme="minorHAnsi" w:eastAsiaTheme="minorEastAsia" w:hAnsiTheme="minorHAnsi" w:cstheme="minorBidi"/>
          <w:noProof/>
          <w:sz w:val="22"/>
          <w:szCs w:val="22"/>
          <w:lang w:val="da-DK" w:eastAsia="da-DK"/>
        </w:rPr>
      </w:pPr>
      <w:hyperlink w:anchor="_Toc430185940" w:history="1">
        <w:r w:rsidRPr="004108A3">
          <w:rPr>
            <w:rStyle w:val="Hyperlink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a-DK" w:eastAsia="da-DK"/>
          </w:rPr>
          <w:tab/>
        </w:r>
        <w:r w:rsidRPr="004108A3">
          <w:rPr>
            <w:rStyle w:val="Hyperlink"/>
            <w:noProof/>
            <w:lang w:val="en-US"/>
          </w:rPr>
          <w:t>The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_Toc430185940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6DA1" w:rsidRDefault="00A26DA1">
      <w:pPr>
        <w:pStyle w:val="TOC1"/>
        <w:tabs>
          <w:tab w:val="left" w:pos="440"/>
          <w:tab w:val="right" w:leader="dot" w:pos="9320"/>
        </w:tabs>
        <w:rPr>
          <w:rFonts w:asciiTheme="minorHAnsi" w:eastAsiaTheme="minorEastAsia" w:hAnsiTheme="minorHAnsi" w:cstheme="minorBidi"/>
          <w:noProof/>
          <w:sz w:val="22"/>
          <w:szCs w:val="22"/>
          <w:lang w:val="da-DK" w:eastAsia="da-DK"/>
        </w:rPr>
      </w:pPr>
      <w:hyperlink w:anchor="_Toc430185941" w:history="1">
        <w:r w:rsidRPr="004108A3">
          <w:rPr>
            <w:rStyle w:val="Hyperlink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a-DK" w:eastAsia="da-DK"/>
          </w:rPr>
          <w:tab/>
        </w:r>
        <w:r w:rsidRPr="004108A3">
          <w:rPr>
            <w:rStyle w:val="Hyperlink"/>
            <w:noProof/>
            <w:lang w:val="en-US"/>
          </w:rPr>
          <w:t>Detailed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_Toc430185941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6DA1" w:rsidRDefault="00A26DA1">
      <w:pPr>
        <w:pStyle w:val="TOC2"/>
        <w:tabs>
          <w:tab w:val="left" w:pos="880"/>
          <w:tab w:val="right" w:leader="dot" w:pos="9320"/>
        </w:tabs>
        <w:rPr>
          <w:rFonts w:asciiTheme="minorHAnsi" w:eastAsiaTheme="minorEastAsia" w:hAnsiTheme="minorHAnsi" w:cstheme="minorBidi"/>
          <w:noProof/>
          <w:sz w:val="22"/>
          <w:szCs w:val="22"/>
          <w:lang w:val="da-DK" w:eastAsia="da-DK"/>
        </w:rPr>
      </w:pPr>
      <w:hyperlink w:anchor="_Toc430185942" w:history="1">
        <w:r w:rsidRPr="004108A3">
          <w:rPr>
            <w:rStyle w:val="Hyperlink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a-DK" w:eastAsia="da-DK"/>
          </w:rPr>
          <w:tab/>
        </w:r>
        <w:r w:rsidRPr="004108A3">
          <w:rPr>
            <w:rStyle w:val="Hyperlink"/>
            <w:noProof/>
            <w:lang w:val="en-US"/>
          </w:rPr>
          <w:t>Content and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_Toc430185942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4BE7" w:rsidRPr="009F31C8" w:rsidRDefault="004B6190" w:rsidP="00BA4BE7">
      <w:pPr>
        <w:pStyle w:val="DocumentSubLabel"/>
        <w:sectPr w:rsidR="00BA4BE7" w:rsidRPr="009F31C8" w:rsidSect="00F970C6">
          <w:headerReference w:type="default" r:id="rId8"/>
          <w:footerReference w:type="default" r:id="rId9"/>
          <w:pgSz w:w="11907" w:h="16840" w:code="9"/>
          <w:pgMar w:top="1440" w:right="1077" w:bottom="1120" w:left="1500" w:header="720" w:footer="720" w:gutter="0"/>
          <w:pgNumType w:start="1"/>
          <w:cols w:space="720"/>
          <w:docGrid w:linePitch="272"/>
        </w:sectPr>
      </w:pPr>
      <w:r w:rsidRPr="009F31C8">
        <w:rPr>
          <w:color w:val="7A9FBE"/>
        </w:rPr>
        <w:fldChar w:fldCharType="end"/>
      </w:r>
    </w:p>
    <w:p w:rsidR="00BA4BE7" w:rsidRPr="009F31C8" w:rsidRDefault="00BA4BE7" w:rsidP="00BA4BE7">
      <w:pPr>
        <w:pStyle w:val="Heading1"/>
        <w:rPr>
          <w:lang w:val="en-US"/>
        </w:rPr>
      </w:pPr>
      <w:r w:rsidRPr="009F31C8">
        <w:rPr>
          <w:lang w:val="en-US"/>
        </w:rPr>
        <w:lastRenderedPageBreak/>
        <w:br w:type="page"/>
      </w:r>
      <w:bookmarkStart w:id="1" w:name="_Toc430185936"/>
      <w:r w:rsidRPr="009F31C8">
        <w:rPr>
          <w:lang w:val="en-US"/>
        </w:rPr>
        <w:lastRenderedPageBreak/>
        <w:t>Introduction</w:t>
      </w:r>
      <w:bookmarkEnd w:id="1"/>
    </w:p>
    <w:p w:rsidR="00CD077A" w:rsidRPr="009F31C8" w:rsidRDefault="00CD077A" w:rsidP="00CD077A">
      <w:pPr>
        <w:rPr>
          <w:lang w:val="en-US"/>
        </w:rPr>
      </w:pPr>
    </w:p>
    <w:p w:rsidR="00B56847" w:rsidRPr="009F31C8" w:rsidRDefault="00A26DA1" w:rsidP="00CD077A">
      <w:pPr>
        <w:rPr>
          <w:lang w:val="en-US"/>
        </w:rPr>
      </w:pPr>
      <w:r>
        <w:rPr>
          <w:lang w:val="en-US"/>
        </w:rPr>
        <w:t>…</w:t>
      </w:r>
    </w:p>
    <w:p w:rsidR="007B6B25" w:rsidRPr="009F31C8" w:rsidRDefault="007B6B25" w:rsidP="007B6B25">
      <w:pPr>
        <w:pStyle w:val="Heading2"/>
        <w:rPr>
          <w:lang w:val="en-US"/>
        </w:rPr>
      </w:pPr>
      <w:bookmarkStart w:id="2" w:name="_Toc184716396"/>
      <w:bookmarkStart w:id="3" w:name="_Toc430185937"/>
      <w:r w:rsidRPr="009F31C8">
        <w:rPr>
          <w:lang w:val="en-US"/>
        </w:rPr>
        <w:t>Definitions</w:t>
      </w:r>
      <w:bookmarkEnd w:id="2"/>
      <w:bookmarkEnd w:id="3"/>
    </w:p>
    <w:tbl>
      <w:tblPr>
        <w:tblW w:w="9413" w:type="dxa"/>
        <w:tblBorders>
          <w:insideV w:val="single" w:sz="4" w:space="0" w:color="99CCFF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1E0" w:firstRow="1" w:lastRow="1" w:firstColumn="1" w:lastColumn="1" w:noHBand="0" w:noVBand="0"/>
      </w:tblPr>
      <w:tblGrid>
        <w:gridCol w:w="1758"/>
        <w:gridCol w:w="7655"/>
      </w:tblGrid>
      <w:tr w:rsidR="007B6B25" w:rsidRPr="009F31C8" w:rsidTr="00B56847">
        <w:tc>
          <w:tcPr>
            <w:tcW w:w="1758" w:type="dxa"/>
            <w:shd w:val="clear" w:color="auto" w:fill="4E7EA2"/>
            <w:tcMar>
              <w:top w:w="0" w:type="dxa"/>
              <w:bottom w:w="0" w:type="dxa"/>
            </w:tcMar>
          </w:tcPr>
          <w:p w:rsidR="007B6B25" w:rsidRPr="009F31C8" w:rsidRDefault="007B6B25" w:rsidP="00B56847">
            <w:pPr>
              <w:pStyle w:val="ColumnHeader"/>
              <w:rPr>
                <w:lang w:val="en-US"/>
              </w:rPr>
            </w:pPr>
            <w:r w:rsidRPr="009F31C8">
              <w:rPr>
                <w:lang w:val="en-US"/>
              </w:rPr>
              <w:t>Word</w:t>
            </w:r>
          </w:p>
        </w:tc>
        <w:tc>
          <w:tcPr>
            <w:tcW w:w="7655" w:type="dxa"/>
            <w:shd w:val="clear" w:color="auto" w:fill="4E7EA2"/>
            <w:tcMar>
              <w:top w:w="0" w:type="dxa"/>
              <w:bottom w:w="0" w:type="dxa"/>
            </w:tcMar>
          </w:tcPr>
          <w:p w:rsidR="007B6B25" w:rsidRPr="009F31C8" w:rsidRDefault="007B6B25" w:rsidP="00B56847">
            <w:pPr>
              <w:pStyle w:val="ColumnHeader"/>
              <w:rPr>
                <w:lang w:val="en-US"/>
              </w:rPr>
            </w:pPr>
            <w:r w:rsidRPr="009F31C8">
              <w:rPr>
                <w:lang w:val="en-US"/>
              </w:rPr>
              <w:t>Description</w:t>
            </w:r>
          </w:p>
        </w:tc>
      </w:tr>
      <w:tr w:rsidR="007B6B25" w:rsidRPr="009F31C8" w:rsidTr="00B56847">
        <w:tc>
          <w:tcPr>
            <w:tcW w:w="1758" w:type="dxa"/>
          </w:tcPr>
          <w:p w:rsidR="007B6B25" w:rsidRPr="009F31C8" w:rsidRDefault="007B6B25" w:rsidP="00B56847">
            <w:pPr>
              <w:rPr>
                <w:i/>
                <w:lang w:val="en-US"/>
              </w:rPr>
            </w:pPr>
          </w:p>
        </w:tc>
        <w:tc>
          <w:tcPr>
            <w:tcW w:w="7655" w:type="dxa"/>
          </w:tcPr>
          <w:p w:rsidR="007B6B25" w:rsidRPr="009F31C8" w:rsidRDefault="007B6B25" w:rsidP="00F828C0">
            <w:pPr>
              <w:rPr>
                <w:lang w:val="en-US"/>
              </w:rPr>
            </w:pPr>
          </w:p>
        </w:tc>
      </w:tr>
      <w:tr w:rsidR="007B6B25" w:rsidRPr="009F31C8" w:rsidTr="00B56847">
        <w:tc>
          <w:tcPr>
            <w:tcW w:w="1758" w:type="dxa"/>
          </w:tcPr>
          <w:p w:rsidR="007B6B25" w:rsidRPr="009F31C8" w:rsidRDefault="007B6B25" w:rsidP="00B56847">
            <w:pPr>
              <w:rPr>
                <w:i/>
                <w:lang w:val="en-US"/>
              </w:rPr>
            </w:pPr>
          </w:p>
        </w:tc>
        <w:tc>
          <w:tcPr>
            <w:tcW w:w="7655" w:type="dxa"/>
          </w:tcPr>
          <w:p w:rsidR="007B6B25" w:rsidRPr="009F31C8" w:rsidRDefault="007B6B25" w:rsidP="00B56847">
            <w:pPr>
              <w:rPr>
                <w:lang w:val="en-US"/>
              </w:rPr>
            </w:pPr>
          </w:p>
        </w:tc>
      </w:tr>
      <w:tr w:rsidR="007B6B25" w:rsidRPr="009F31C8" w:rsidTr="00B56847">
        <w:tc>
          <w:tcPr>
            <w:tcW w:w="1758" w:type="dxa"/>
          </w:tcPr>
          <w:p w:rsidR="007B6B25" w:rsidRPr="009F31C8" w:rsidRDefault="007B6B25" w:rsidP="00B56847">
            <w:pPr>
              <w:rPr>
                <w:i/>
                <w:lang w:val="en-US"/>
              </w:rPr>
            </w:pPr>
          </w:p>
        </w:tc>
        <w:tc>
          <w:tcPr>
            <w:tcW w:w="7655" w:type="dxa"/>
          </w:tcPr>
          <w:p w:rsidR="007B6B25" w:rsidRPr="009F31C8" w:rsidRDefault="007B6B25" w:rsidP="00F828C0">
            <w:pPr>
              <w:rPr>
                <w:lang w:val="en-US"/>
              </w:rPr>
            </w:pPr>
          </w:p>
        </w:tc>
      </w:tr>
      <w:tr w:rsidR="007B6B25" w:rsidRPr="009F31C8" w:rsidTr="00B56847">
        <w:tc>
          <w:tcPr>
            <w:tcW w:w="1758" w:type="dxa"/>
          </w:tcPr>
          <w:p w:rsidR="007B6B25" w:rsidRPr="009F31C8" w:rsidRDefault="007B6B25" w:rsidP="00B56847">
            <w:pPr>
              <w:rPr>
                <w:i/>
                <w:lang w:val="en-US"/>
              </w:rPr>
            </w:pPr>
          </w:p>
        </w:tc>
        <w:tc>
          <w:tcPr>
            <w:tcW w:w="7655" w:type="dxa"/>
          </w:tcPr>
          <w:p w:rsidR="007B6B25" w:rsidRPr="009F31C8" w:rsidRDefault="007B6B25" w:rsidP="00F828C0">
            <w:pPr>
              <w:rPr>
                <w:lang w:val="en-US"/>
              </w:rPr>
            </w:pPr>
          </w:p>
        </w:tc>
      </w:tr>
      <w:tr w:rsidR="007B6B25" w:rsidRPr="009F31C8" w:rsidTr="00B56847">
        <w:tc>
          <w:tcPr>
            <w:tcW w:w="1758" w:type="dxa"/>
          </w:tcPr>
          <w:p w:rsidR="007B6B25" w:rsidRPr="009F31C8" w:rsidRDefault="007B6B25" w:rsidP="00F828C0">
            <w:pPr>
              <w:rPr>
                <w:i/>
                <w:lang w:val="en-US"/>
              </w:rPr>
            </w:pPr>
          </w:p>
        </w:tc>
        <w:tc>
          <w:tcPr>
            <w:tcW w:w="7655" w:type="dxa"/>
          </w:tcPr>
          <w:p w:rsidR="007B6B25" w:rsidRPr="009F31C8" w:rsidRDefault="007B6B25" w:rsidP="00B56847">
            <w:pPr>
              <w:rPr>
                <w:lang w:val="en-US"/>
              </w:rPr>
            </w:pPr>
          </w:p>
        </w:tc>
      </w:tr>
    </w:tbl>
    <w:p w:rsidR="00A26DA1" w:rsidRDefault="00A26DA1" w:rsidP="00A26DA1">
      <w:pPr>
        <w:rPr>
          <w:lang w:val="en-US"/>
        </w:rPr>
      </w:pPr>
    </w:p>
    <w:p w:rsidR="00A26DA1" w:rsidRDefault="00A26DA1">
      <w:pPr>
        <w:spacing w:before="0" w:after="0"/>
        <w:rPr>
          <w:color w:val="7A9EBE"/>
          <w:spacing w:val="-10"/>
          <w:kern w:val="28"/>
          <w:sz w:val="36"/>
          <w:lang w:val="en-US"/>
        </w:rPr>
      </w:pPr>
      <w:r>
        <w:rPr>
          <w:lang w:val="en-US"/>
        </w:rPr>
        <w:br w:type="page"/>
      </w:r>
    </w:p>
    <w:p w:rsidR="00256F80" w:rsidRDefault="00892E4F" w:rsidP="00892E4F">
      <w:pPr>
        <w:pStyle w:val="Heading1"/>
        <w:rPr>
          <w:lang w:val="en-US"/>
        </w:rPr>
      </w:pPr>
      <w:bookmarkStart w:id="4" w:name="_Toc430185938"/>
      <w:r>
        <w:rPr>
          <w:lang w:val="en-US"/>
        </w:rPr>
        <w:lastRenderedPageBreak/>
        <w:t>Product d</w:t>
      </w:r>
      <w:r w:rsidRPr="00892E4F">
        <w:rPr>
          <w:lang w:val="en-US"/>
        </w:rPr>
        <w:t>escription</w:t>
      </w:r>
      <w:bookmarkEnd w:id="4"/>
    </w:p>
    <w:p w:rsidR="00892E4F" w:rsidRPr="009F31C8" w:rsidRDefault="00A26DA1" w:rsidP="00892E4F">
      <w:pPr>
        <w:pStyle w:val="BulletsSpacy"/>
        <w:rPr>
          <w:lang w:val="en-US"/>
        </w:rPr>
      </w:pPr>
      <w:r>
        <w:rPr>
          <w:lang w:val="en-US"/>
        </w:rPr>
        <w:t>…</w:t>
      </w:r>
    </w:p>
    <w:p w:rsidR="00892E4F" w:rsidRPr="009F31C8" w:rsidRDefault="00892E4F" w:rsidP="00892E4F">
      <w:pPr>
        <w:pStyle w:val="Heading2"/>
        <w:rPr>
          <w:lang w:val="en-US"/>
        </w:rPr>
      </w:pPr>
      <w:bookmarkStart w:id="5" w:name="_Toc430185939"/>
      <w:r w:rsidRPr="009F31C8">
        <w:rPr>
          <w:lang w:val="en-US"/>
        </w:rPr>
        <w:t>Posting</w:t>
      </w:r>
      <w:bookmarkEnd w:id="5"/>
    </w:p>
    <w:p w:rsidR="00892E4F" w:rsidRPr="009F31C8" w:rsidRDefault="00892E4F" w:rsidP="00892E4F">
      <w:pPr>
        <w:rPr>
          <w:lang w:val="en-US"/>
        </w:rPr>
      </w:pPr>
      <w:r w:rsidRPr="009F31C8">
        <w:rPr>
          <w:lang w:val="en-US"/>
        </w:rPr>
        <w:t>…</w:t>
      </w:r>
    </w:p>
    <w:p w:rsidR="00892E4F" w:rsidRPr="009F31C8" w:rsidRDefault="00892E4F" w:rsidP="00892E4F">
      <w:pPr>
        <w:pStyle w:val="Heading2"/>
        <w:rPr>
          <w:lang w:val="en-US"/>
        </w:rPr>
      </w:pPr>
      <w:bookmarkStart w:id="6" w:name="_Toc430185940"/>
      <w:r w:rsidRPr="009F31C8">
        <w:rPr>
          <w:lang w:val="en-US"/>
        </w:rPr>
        <w:t>The user interface</w:t>
      </w:r>
      <w:bookmarkEnd w:id="6"/>
    </w:p>
    <w:p w:rsidR="00892E4F" w:rsidRPr="009F31C8" w:rsidRDefault="00892E4F" w:rsidP="00892E4F">
      <w:pPr>
        <w:rPr>
          <w:lang w:val="en-US"/>
        </w:rPr>
      </w:pPr>
      <w:r w:rsidRPr="009F31C8">
        <w:rPr>
          <w:lang w:val="en-US"/>
        </w:rPr>
        <w:t>…</w:t>
      </w:r>
    </w:p>
    <w:p w:rsidR="00892E4F" w:rsidRPr="00892E4F" w:rsidRDefault="00892E4F" w:rsidP="00892E4F">
      <w:pPr>
        <w:rPr>
          <w:lang w:val="en-US"/>
        </w:rPr>
      </w:pPr>
    </w:p>
    <w:p w:rsidR="00892E4F" w:rsidRPr="00892E4F" w:rsidRDefault="00892E4F" w:rsidP="00892E4F">
      <w:pPr>
        <w:rPr>
          <w:lang w:val="en-US"/>
        </w:rPr>
      </w:pPr>
    </w:p>
    <w:p w:rsidR="00892E4F" w:rsidRDefault="00892E4F">
      <w:pPr>
        <w:spacing w:before="0" w:after="0"/>
        <w:rPr>
          <w:color w:val="7A9EBE"/>
          <w:spacing w:val="-10"/>
          <w:kern w:val="28"/>
          <w:sz w:val="36"/>
          <w:lang w:val="en-US"/>
        </w:rPr>
      </w:pPr>
      <w:r>
        <w:rPr>
          <w:lang w:val="en-US"/>
        </w:rPr>
        <w:br w:type="page"/>
      </w:r>
    </w:p>
    <w:p w:rsidR="00BA4BE7" w:rsidRPr="009F31C8" w:rsidRDefault="00892E4F" w:rsidP="00BA4BE7">
      <w:pPr>
        <w:pStyle w:val="Heading1"/>
        <w:rPr>
          <w:lang w:val="en-US"/>
        </w:rPr>
      </w:pPr>
      <w:bookmarkStart w:id="7" w:name="_Toc430185941"/>
      <w:r>
        <w:rPr>
          <w:lang w:val="en-US"/>
        </w:rPr>
        <w:lastRenderedPageBreak/>
        <w:t>Detailed specification</w:t>
      </w:r>
      <w:bookmarkEnd w:id="7"/>
    </w:p>
    <w:p w:rsidR="00E326A4" w:rsidRPr="009F31C8" w:rsidRDefault="00E326A4" w:rsidP="00E326A4">
      <w:pPr>
        <w:rPr>
          <w:lang w:val="en-US"/>
        </w:rPr>
      </w:pPr>
    </w:p>
    <w:tbl>
      <w:tblPr>
        <w:tblW w:w="0" w:type="auto"/>
        <w:tblBorders>
          <w:insideV w:val="single" w:sz="4" w:space="0" w:color="99CCFF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930"/>
        <w:gridCol w:w="1679"/>
        <w:gridCol w:w="7087"/>
      </w:tblGrid>
      <w:tr w:rsidR="00123E13" w:rsidRPr="009F31C8" w:rsidTr="00E326A4">
        <w:trPr>
          <w:trHeight w:val="20"/>
        </w:trPr>
        <w:tc>
          <w:tcPr>
            <w:tcW w:w="0" w:type="auto"/>
            <w:shd w:val="clear" w:color="auto" w:fill="4E7EA2"/>
            <w:tcMar>
              <w:top w:w="0" w:type="dxa"/>
              <w:bottom w:w="0" w:type="dxa"/>
            </w:tcMar>
          </w:tcPr>
          <w:p w:rsidR="00123E13" w:rsidRPr="009F31C8" w:rsidRDefault="00123E13" w:rsidP="00E326A4">
            <w:pPr>
              <w:pStyle w:val="ColumnHeader"/>
              <w:spacing w:after="0"/>
              <w:rPr>
                <w:lang w:val="en-US"/>
              </w:rPr>
            </w:pPr>
            <w:r w:rsidRPr="009F31C8">
              <w:rPr>
                <w:lang w:val="en-US"/>
              </w:rPr>
              <w:t>Legend</w:t>
            </w:r>
          </w:p>
        </w:tc>
        <w:tc>
          <w:tcPr>
            <w:tcW w:w="1679" w:type="dxa"/>
            <w:shd w:val="clear" w:color="auto" w:fill="4E7EA2"/>
          </w:tcPr>
          <w:p w:rsidR="00123E13" w:rsidRPr="009F31C8" w:rsidRDefault="00123E13" w:rsidP="00E326A4">
            <w:pPr>
              <w:pStyle w:val="ColumnHeader"/>
              <w:spacing w:after="0"/>
              <w:rPr>
                <w:lang w:val="en-US"/>
              </w:rPr>
            </w:pPr>
            <w:r w:rsidRPr="009F31C8">
              <w:rPr>
                <w:lang w:val="en-US"/>
              </w:rPr>
              <w:t>Requirement</w:t>
            </w:r>
          </w:p>
        </w:tc>
        <w:tc>
          <w:tcPr>
            <w:tcW w:w="7087" w:type="dxa"/>
            <w:shd w:val="clear" w:color="auto" w:fill="4E7EA2"/>
            <w:tcMar>
              <w:top w:w="0" w:type="dxa"/>
              <w:bottom w:w="0" w:type="dxa"/>
            </w:tcMar>
          </w:tcPr>
          <w:p w:rsidR="00123E13" w:rsidRPr="009F31C8" w:rsidRDefault="00123E13" w:rsidP="00E326A4">
            <w:pPr>
              <w:pStyle w:val="ColumnHeader"/>
              <w:spacing w:after="0"/>
              <w:rPr>
                <w:lang w:val="en-US"/>
              </w:rPr>
            </w:pPr>
            <w:r w:rsidRPr="009F31C8">
              <w:rPr>
                <w:lang w:val="en-US"/>
              </w:rPr>
              <w:t>Description</w:t>
            </w:r>
          </w:p>
        </w:tc>
      </w:tr>
      <w:tr w:rsidR="00123E13" w:rsidRPr="009F31C8" w:rsidTr="007C6E17">
        <w:tc>
          <w:tcPr>
            <w:tcW w:w="0" w:type="auto"/>
            <w:vAlign w:val="center"/>
          </w:tcPr>
          <w:p w:rsidR="00123E13" w:rsidRPr="009F31C8" w:rsidRDefault="00123E13" w:rsidP="007C6E17">
            <w:pPr>
              <w:spacing w:before="0" w:after="0"/>
              <w:jc w:val="center"/>
              <w:rPr>
                <w:i/>
                <w:lang w:val="en-US"/>
              </w:rPr>
            </w:pPr>
            <w:r w:rsidRPr="009F31C8">
              <w:rPr>
                <w:b/>
                <w:color w:val="7030A0"/>
                <w:sz w:val="36"/>
                <w:lang w:val="en-US"/>
              </w:rPr>
              <w:sym w:font="Wingdings 2" w:char="F023"/>
            </w:r>
          </w:p>
        </w:tc>
        <w:tc>
          <w:tcPr>
            <w:tcW w:w="1679" w:type="dxa"/>
            <w:vAlign w:val="center"/>
          </w:tcPr>
          <w:p w:rsidR="00123E13" w:rsidRPr="009F31C8" w:rsidRDefault="00123E13" w:rsidP="007C6E17">
            <w:pPr>
              <w:rPr>
                <w:i/>
                <w:lang w:val="en-US"/>
              </w:rPr>
            </w:pPr>
            <w:r w:rsidRPr="009F31C8">
              <w:rPr>
                <w:i/>
                <w:lang w:val="en-US"/>
              </w:rPr>
              <w:t>Graphical</w:t>
            </w:r>
          </w:p>
        </w:tc>
        <w:tc>
          <w:tcPr>
            <w:tcW w:w="7087" w:type="dxa"/>
            <w:vAlign w:val="center"/>
          </w:tcPr>
          <w:p w:rsidR="00123E13" w:rsidRPr="009F31C8" w:rsidRDefault="007C6E17" w:rsidP="007C6E17">
            <w:pPr>
              <w:rPr>
                <w:lang w:val="en-US"/>
              </w:rPr>
            </w:pPr>
            <w:r w:rsidRPr="009F31C8">
              <w:rPr>
                <w:lang w:val="en-US"/>
              </w:rPr>
              <w:t xml:space="preserve">Graphical content, panels, swiping </w:t>
            </w:r>
            <w:r w:rsidR="00A420F8" w:rsidRPr="009F31C8">
              <w:rPr>
                <w:lang w:val="en-US"/>
              </w:rPr>
              <w:t>etc.</w:t>
            </w:r>
          </w:p>
        </w:tc>
      </w:tr>
      <w:tr w:rsidR="00123E13" w:rsidRPr="009F31C8" w:rsidTr="007C6E17">
        <w:tc>
          <w:tcPr>
            <w:tcW w:w="0" w:type="auto"/>
            <w:vAlign w:val="center"/>
          </w:tcPr>
          <w:p w:rsidR="00123E13" w:rsidRPr="009F31C8" w:rsidRDefault="00123E13" w:rsidP="007C6E17">
            <w:pPr>
              <w:spacing w:before="0" w:after="0"/>
              <w:jc w:val="center"/>
              <w:rPr>
                <w:i/>
                <w:lang w:val="en-US"/>
              </w:rPr>
            </w:pPr>
            <w:r w:rsidRPr="009F31C8">
              <w:rPr>
                <w:color w:val="595959" w:themeColor="text1" w:themeTint="A6"/>
                <w:sz w:val="40"/>
                <w:lang w:val="en-US"/>
              </w:rPr>
              <w:sym w:font="Webdings" w:char="F03E"/>
            </w:r>
          </w:p>
        </w:tc>
        <w:tc>
          <w:tcPr>
            <w:tcW w:w="1679" w:type="dxa"/>
            <w:vAlign w:val="center"/>
          </w:tcPr>
          <w:p w:rsidR="00123E13" w:rsidRPr="009F31C8" w:rsidRDefault="00123E13" w:rsidP="007C6E17">
            <w:pPr>
              <w:rPr>
                <w:i/>
                <w:lang w:val="en-US"/>
              </w:rPr>
            </w:pPr>
            <w:r w:rsidRPr="009F31C8">
              <w:rPr>
                <w:i/>
                <w:lang w:val="en-US"/>
              </w:rPr>
              <w:t>Entry</w:t>
            </w:r>
          </w:p>
        </w:tc>
        <w:tc>
          <w:tcPr>
            <w:tcW w:w="7087" w:type="dxa"/>
            <w:vAlign w:val="center"/>
          </w:tcPr>
          <w:p w:rsidR="00123E13" w:rsidRPr="009F31C8" w:rsidRDefault="00A420F8" w:rsidP="007C6E17">
            <w:pPr>
              <w:rPr>
                <w:lang w:val="en-US"/>
              </w:rPr>
            </w:pPr>
            <w:r w:rsidRPr="009F31C8">
              <w:rPr>
                <w:lang w:val="en-US"/>
              </w:rPr>
              <w:t xml:space="preserve">Length of text </w:t>
            </w:r>
            <w:r w:rsidR="007C6E17" w:rsidRPr="009F31C8">
              <w:rPr>
                <w:lang w:val="en-US"/>
              </w:rPr>
              <w:t>in entry fields</w:t>
            </w:r>
            <w:r w:rsidRPr="009F31C8">
              <w:rPr>
                <w:lang w:val="en-US"/>
              </w:rPr>
              <w:t>, formatting etc.</w:t>
            </w:r>
          </w:p>
        </w:tc>
      </w:tr>
      <w:tr w:rsidR="00123E13" w:rsidRPr="009F31C8" w:rsidTr="007C6E17">
        <w:tc>
          <w:tcPr>
            <w:tcW w:w="0" w:type="auto"/>
            <w:vAlign w:val="center"/>
          </w:tcPr>
          <w:p w:rsidR="00123E13" w:rsidRPr="009F31C8" w:rsidRDefault="00123E13" w:rsidP="007C6E17">
            <w:pPr>
              <w:spacing w:before="0" w:after="0"/>
              <w:jc w:val="center"/>
              <w:rPr>
                <w:i/>
                <w:lang w:val="en-US"/>
              </w:rPr>
            </w:pPr>
            <w:r w:rsidRPr="009F31C8">
              <w:rPr>
                <w:b/>
                <w:color w:val="FF0000"/>
                <w:sz w:val="40"/>
                <w:lang w:val="en-US"/>
              </w:rPr>
              <w:sym w:font="Webdings" w:char="F029"/>
            </w:r>
          </w:p>
        </w:tc>
        <w:tc>
          <w:tcPr>
            <w:tcW w:w="1679" w:type="dxa"/>
            <w:vAlign w:val="center"/>
          </w:tcPr>
          <w:p w:rsidR="00123E13" w:rsidRPr="009F31C8" w:rsidRDefault="00123E13" w:rsidP="007C6E17">
            <w:pPr>
              <w:rPr>
                <w:i/>
                <w:lang w:val="en-US"/>
              </w:rPr>
            </w:pPr>
            <w:r w:rsidRPr="009F31C8">
              <w:rPr>
                <w:i/>
                <w:lang w:val="en-US"/>
              </w:rPr>
              <w:t>Validation</w:t>
            </w:r>
          </w:p>
        </w:tc>
        <w:tc>
          <w:tcPr>
            <w:tcW w:w="7087" w:type="dxa"/>
            <w:vAlign w:val="center"/>
          </w:tcPr>
          <w:p w:rsidR="00123E13" w:rsidRPr="009F31C8" w:rsidRDefault="00A420F8" w:rsidP="007C6E17">
            <w:pPr>
              <w:rPr>
                <w:lang w:val="en-US"/>
              </w:rPr>
            </w:pPr>
            <w:r w:rsidRPr="009F31C8">
              <w:rPr>
                <w:lang w:val="en-US"/>
              </w:rPr>
              <w:t>Validation of input or actions</w:t>
            </w:r>
            <w:r w:rsidR="0037264C" w:rsidRPr="009F31C8">
              <w:rPr>
                <w:lang w:val="en-US"/>
              </w:rPr>
              <w:t>.</w:t>
            </w:r>
          </w:p>
        </w:tc>
      </w:tr>
      <w:tr w:rsidR="00123E13" w:rsidRPr="009F31C8" w:rsidTr="007C6E17">
        <w:tc>
          <w:tcPr>
            <w:tcW w:w="0" w:type="auto"/>
            <w:vAlign w:val="center"/>
          </w:tcPr>
          <w:p w:rsidR="00123E13" w:rsidRPr="009F31C8" w:rsidRDefault="00123E13" w:rsidP="007C6E17">
            <w:pPr>
              <w:spacing w:before="0" w:after="0"/>
              <w:jc w:val="center"/>
              <w:rPr>
                <w:b/>
                <w:color w:val="FF0000"/>
                <w:sz w:val="40"/>
                <w:lang w:val="en-US"/>
              </w:rPr>
            </w:pPr>
            <w:r w:rsidRPr="009F31C8">
              <w:rPr>
                <w:color w:val="548DD4" w:themeColor="text2" w:themeTint="99"/>
                <w:sz w:val="32"/>
                <w:lang w:val="en-US"/>
              </w:rPr>
              <w:sym w:font="Wingdings" w:char="F0E8"/>
            </w:r>
          </w:p>
        </w:tc>
        <w:tc>
          <w:tcPr>
            <w:tcW w:w="1679" w:type="dxa"/>
            <w:vAlign w:val="center"/>
          </w:tcPr>
          <w:p w:rsidR="00123E13" w:rsidRPr="009F31C8" w:rsidRDefault="00123E13" w:rsidP="007C6E17">
            <w:pPr>
              <w:rPr>
                <w:i/>
                <w:lang w:val="en-US"/>
              </w:rPr>
            </w:pPr>
            <w:r w:rsidRPr="009F31C8">
              <w:rPr>
                <w:i/>
                <w:lang w:val="en-US"/>
              </w:rPr>
              <w:t xml:space="preserve">Navigational </w:t>
            </w:r>
          </w:p>
        </w:tc>
        <w:tc>
          <w:tcPr>
            <w:tcW w:w="7087" w:type="dxa"/>
            <w:vAlign w:val="center"/>
          </w:tcPr>
          <w:p w:rsidR="00123E13" w:rsidRPr="009F31C8" w:rsidRDefault="00A420F8" w:rsidP="007C6E17">
            <w:pPr>
              <w:rPr>
                <w:lang w:val="en-US"/>
              </w:rPr>
            </w:pPr>
            <w:r w:rsidRPr="009F31C8">
              <w:rPr>
                <w:lang w:val="en-US"/>
              </w:rPr>
              <w:t>How the user moves ar</w:t>
            </w:r>
            <w:r w:rsidR="007C6E17" w:rsidRPr="009F31C8">
              <w:rPr>
                <w:lang w:val="en-US"/>
              </w:rPr>
              <w:t>o</w:t>
            </w:r>
            <w:r w:rsidRPr="009F31C8">
              <w:rPr>
                <w:lang w:val="en-US"/>
              </w:rPr>
              <w:t>und between different content</w:t>
            </w:r>
            <w:r w:rsidR="0037264C" w:rsidRPr="009F31C8">
              <w:rPr>
                <w:lang w:val="en-US"/>
              </w:rPr>
              <w:t>.</w:t>
            </w:r>
          </w:p>
        </w:tc>
      </w:tr>
      <w:tr w:rsidR="00123E13" w:rsidRPr="009F31C8" w:rsidTr="007C6E17">
        <w:tc>
          <w:tcPr>
            <w:tcW w:w="0" w:type="auto"/>
            <w:vAlign w:val="center"/>
          </w:tcPr>
          <w:p w:rsidR="00123E13" w:rsidRPr="009F31C8" w:rsidRDefault="00123E13" w:rsidP="007C6E17">
            <w:pPr>
              <w:spacing w:before="0" w:after="0"/>
              <w:jc w:val="center"/>
              <w:rPr>
                <w:i/>
                <w:lang w:val="en-US"/>
              </w:rPr>
            </w:pPr>
            <w:r w:rsidRPr="009F31C8">
              <w:rPr>
                <w:color w:val="4F6228" w:themeColor="accent3" w:themeShade="80"/>
                <w:sz w:val="40"/>
                <w:lang w:val="en-US"/>
              </w:rPr>
              <w:sym w:font="Webdings" w:char="F0A4"/>
            </w:r>
          </w:p>
        </w:tc>
        <w:tc>
          <w:tcPr>
            <w:tcW w:w="1679" w:type="dxa"/>
            <w:vAlign w:val="center"/>
          </w:tcPr>
          <w:p w:rsidR="00123E13" w:rsidRPr="009F31C8" w:rsidRDefault="00123E13" w:rsidP="007C6E17">
            <w:pPr>
              <w:rPr>
                <w:i/>
                <w:lang w:val="en-US"/>
              </w:rPr>
            </w:pPr>
            <w:r w:rsidRPr="009F31C8">
              <w:rPr>
                <w:i/>
                <w:lang w:val="en-US"/>
              </w:rPr>
              <w:t>Rules</w:t>
            </w:r>
          </w:p>
        </w:tc>
        <w:tc>
          <w:tcPr>
            <w:tcW w:w="7087" w:type="dxa"/>
            <w:vAlign w:val="center"/>
          </w:tcPr>
          <w:p w:rsidR="00123E13" w:rsidRPr="009F31C8" w:rsidRDefault="007C6E17" w:rsidP="007C6E17">
            <w:pPr>
              <w:rPr>
                <w:lang w:val="en-US"/>
              </w:rPr>
            </w:pPr>
            <w:r w:rsidRPr="009F31C8">
              <w:rPr>
                <w:lang w:val="en-US"/>
              </w:rPr>
              <w:t>Rules</w:t>
            </w:r>
            <w:r w:rsidR="0037264C" w:rsidRPr="009F31C8">
              <w:rPr>
                <w:lang w:val="en-US"/>
              </w:rPr>
              <w:t>.</w:t>
            </w:r>
          </w:p>
        </w:tc>
      </w:tr>
      <w:tr w:rsidR="00123E13" w:rsidRPr="009F31C8" w:rsidTr="007C6E17">
        <w:tc>
          <w:tcPr>
            <w:tcW w:w="0" w:type="auto"/>
            <w:vAlign w:val="center"/>
          </w:tcPr>
          <w:p w:rsidR="00123E13" w:rsidRPr="009F31C8" w:rsidRDefault="00123E13" w:rsidP="007C6E17">
            <w:pPr>
              <w:spacing w:before="0" w:after="0"/>
              <w:jc w:val="center"/>
              <w:rPr>
                <w:lang w:val="en-US"/>
              </w:rPr>
            </w:pPr>
            <w:r w:rsidRPr="009F31C8">
              <w:rPr>
                <w:color w:val="FFC000"/>
                <w:sz w:val="40"/>
                <w:lang w:val="en-US"/>
              </w:rPr>
              <w:sym w:font="Webdings" w:char="F07E"/>
            </w:r>
            <w:r w:rsidR="007C6E17" w:rsidRPr="009F31C8">
              <w:rPr>
                <w:color w:val="FFC000"/>
                <w:sz w:val="40"/>
                <w:lang w:val="en-US"/>
              </w:rPr>
              <w:br/>
            </w:r>
            <w:r w:rsidR="007C6E17" w:rsidRPr="009F31C8">
              <w:rPr>
                <w:b/>
                <w:color w:val="FFC000"/>
                <w:szCs w:val="20"/>
                <w:lang w:val="en-US"/>
              </w:rPr>
              <w:t>A#</w:t>
            </w:r>
          </w:p>
        </w:tc>
        <w:tc>
          <w:tcPr>
            <w:tcW w:w="1679" w:type="dxa"/>
            <w:vAlign w:val="center"/>
          </w:tcPr>
          <w:p w:rsidR="00123E13" w:rsidRPr="009F31C8" w:rsidRDefault="007C6E17" w:rsidP="007C6E17">
            <w:pPr>
              <w:rPr>
                <w:i/>
                <w:lang w:val="en-US"/>
              </w:rPr>
            </w:pPr>
            <w:r w:rsidRPr="009F31C8">
              <w:rPr>
                <w:i/>
                <w:lang w:val="en-US"/>
              </w:rPr>
              <w:t>Actions</w:t>
            </w:r>
          </w:p>
        </w:tc>
        <w:tc>
          <w:tcPr>
            <w:tcW w:w="7087" w:type="dxa"/>
            <w:vAlign w:val="center"/>
          </w:tcPr>
          <w:p w:rsidR="00123E13" w:rsidRPr="009F31C8" w:rsidRDefault="00E326A4" w:rsidP="007C6E17">
            <w:pPr>
              <w:rPr>
                <w:lang w:val="en-US"/>
              </w:rPr>
            </w:pPr>
            <w:r w:rsidRPr="009F31C8">
              <w:rPr>
                <w:lang w:val="en-US"/>
              </w:rPr>
              <w:t>Changes to the data and</w:t>
            </w:r>
            <w:r w:rsidR="00A420F8" w:rsidRPr="009F31C8">
              <w:rPr>
                <w:lang w:val="en-US"/>
              </w:rPr>
              <w:t xml:space="preserve"> operation</w:t>
            </w:r>
            <w:r w:rsidRPr="009F31C8">
              <w:rPr>
                <w:lang w:val="en-US"/>
              </w:rPr>
              <w:t>s</w:t>
            </w:r>
            <w:r w:rsidR="00A420F8" w:rsidRPr="009F31C8">
              <w:rPr>
                <w:lang w:val="en-US"/>
              </w:rPr>
              <w:t xml:space="preserve"> like sending emails etc.</w:t>
            </w:r>
          </w:p>
          <w:p w:rsidR="007C6E17" w:rsidRPr="009F31C8" w:rsidRDefault="007C6E17" w:rsidP="007C6E17">
            <w:pPr>
              <w:rPr>
                <w:lang w:val="en-US"/>
              </w:rPr>
            </w:pPr>
            <w:r w:rsidRPr="009F31C8">
              <w:rPr>
                <w:lang w:val="en-US"/>
              </w:rPr>
              <w:t>A number helps finding the action in the activity diagram</w:t>
            </w:r>
            <w:r w:rsidR="0037264C" w:rsidRPr="009F31C8">
              <w:rPr>
                <w:lang w:val="en-US"/>
              </w:rPr>
              <w:t>.</w:t>
            </w:r>
          </w:p>
        </w:tc>
      </w:tr>
      <w:tr w:rsidR="00034D61" w:rsidRPr="009F31C8" w:rsidTr="007C6E17">
        <w:tc>
          <w:tcPr>
            <w:tcW w:w="0" w:type="auto"/>
            <w:vAlign w:val="center"/>
          </w:tcPr>
          <w:p w:rsidR="00034D61" w:rsidRPr="009F31C8" w:rsidRDefault="00034D61" w:rsidP="007C6E17">
            <w:pPr>
              <w:spacing w:before="0" w:after="0"/>
              <w:jc w:val="center"/>
              <w:rPr>
                <w:color w:val="FFC000"/>
                <w:sz w:val="40"/>
                <w:lang w:val="en-US"/>
              </w:rPr>
            </w:pPr>
            <w:r w:rsidRPr="009F31C8">
              <w:rPr>
                <w:b/>
                <w:color w:val="E36C0A" w:themeColor="accent6" w:themeShade="BF"/>
                <w:sz w:val="44"/>
                <w:szCs w:val="22"/>
                <w:lang w:val="en-US"/>
              </w:rPr>
              <w:sym w:font="Wingdings" w:char="F035"/>
            </w:r>
          </w:p>
        </w:tc>
        <w:tc>
          <w:tcPr>
            <w:tcW w:w="1679" w:type="dxa"/>
            <w:vAlign w:val="center"/>
          </w:tcPr>
          <w:p w:rsidR="00034D61" w:rsidRPr="009F31C8" w:rsidRDefault="00034D61" w:rsidP="007C6E17">
            <w:pPr>
              <w:rPr>
                <w:i/>
                <w:lang w:val="en-US"/>
              </w:rPr>
            </w:pPr>
            <w:r w:rsidRPr="009F31C8">
              <w:rPr>
                <w:i/>
                <w:lang w:val="en-US"/>
              </w:rPr>
              <w:t>Data</w:t>
            </w:r>
          </w:p>
        </w:tc>
        <w:tc>
          <w:tcPr>
            <w:tcW w:w="7087" w:type="dxa"/>
            <w:vAlign w:val="center"/>
          </w:tcPr>
          <w:p w:rsidR="00034D61" w:rsidRPr="009F31C8" w:rsidRDefault="00034D61" w:rsidP="007C6E17">
            <w:pPr>
              <w:rPr>
                <w:lang w:val="en-US"/>
              </w:rPr>
            </w:pPr>
            <w:r w:rsidRPr="009F31C8">
              <w:rPr>
                <w:lang w:val="en-US"/>
              </w:rPr>
              <w:t>How to store information</w:t>
            </w:r>
            <w:r w:rsidR="0037264C" w:rsidRPr="009F31C8">
              <w:rPr>
                <w:lang w:val="en-US"/>
              </w:rPr>
              <w:t>.</w:t>
            </w:r>
          </w:p>
        </w:tc>
      </w:tr>
      <w:tr w:rsidR="00034D61" w:rsidRPr="009F31C8" w:rsidTr="007C6E17">
        <w:tc>
          <w:tcPr>
            <w:tcW w:w="0" w:type="auto"/>
            <w:vAlign w:val="center"/>
          </w:tcPr>
          <w:p w:rsidR="00034D61" w:rsidRPr="009F31C8" w:rsidRDefault="00034D61" w:rsidP="007C6E17">
            <w:pPr>
              <w:spacing w:before="0" w:after="0"/>
              <w:jc w:val="center"/>
              <w:rPr>
                <w:b/>
                <w:color w:val="E36C0A" w:themeColor="accent6" w:themeShade="BF"/>
                <w:sz w:val="44"/>
                <w:szCs w:val="22"/>
                <w:lang w:val="en-US"/>
              </w:rPr>
            </w:pPr>
            <w:r w:rsidRPr="009F31C8">
              <w:rPr>
                <w:color w:val="244061" w:themeColor="accent1" w:themeShade="80"/>
                <w:sz w:val="36"/>
                <w:szCs w:val="22"/>
                <w:lang w:val="en-US"/>
              </w:rPr>
              <w:sym w:font="Webdings" w:char="F040"/>
            </w:r>
          </w:p>
        </w:tc>
        <w:tc>
          <w:tcPr>
            <w:tcW w:w="1679" w:type="dxa"/>
            <w:vAlign w:val="center"/>
          </w:tcPr>
          <w:p w:rsidR="00034D61" w:rsidRPr="009F31C8" w:rsidRDefault="00034D61" w:rsidP="007C6E17">
            <w:pPr>
              <w:rPr>
                <w:i/>
                <w:lang w:val="en-US"/>
              </w:rPr>
            </w:pPr>
            <w:r w:rsidRPr="009F31C8">
              <w:rPr>
                <w:i/>
                <w:lang w:val="en-US"/>
              </w:rPr>
              <w:t>Technical</w:t>
            </w:r>
          </w:p>
        </w:tc>
        <w:tc>
          <w:tcPr>
            <w:tcW w:w="7087" w:type="dxa"/>
            <w:vAlign w:val="center"/>
          </w:tcPr>
          <w:p w:rsidR="00034D61" w:rsidRPr="009F31C8" w:rsidRDefault="0037264C" w:rsidP="0037264C">
            <w:pPr>
              <w:rPr>
                <w:lang w:val="en-US"/>
              </w:rPr>
            </w:pPr>
            <w:r w:rsidRPr="009F31C8">
              <w:rPr>
                <w:lang w:val="en-US"/>
              </w:rPr>
              <w:t>Implementation and c</w:t>
            </w:r>
            <w:r w:rsidR="00034D61" w:rsidRPr="009F31C8">
              <w:rPr>
                <w:lang w:val="en-US"/>
              </w:rPr>
              <w:t>ompatibility with machines</w:t>
            </w:r>
            <w:r w:rsidRPr="009F31C8">
              <w:rPr>
                <w:lang w:val="en-US"/>
              </w:rPr>
              <w:t xml:space="preserve"> and sub systems.</w:t>
            </w:r>
          </w:p>
        </w:tc>
      </w:tr>
      <w:tr w:rsidR="00034D61" w:rsidRPr="009F31C8" w:rsidTr="007C6E17">
        <w:tc>
          <w:tcPr>
            <w:tcW w:w="0" w:type="auto"/>
            <w:vAlign w:val="center"/>
          </w:tcPr>
          <w:p w:rsidR="00034D61" w:rsidRPr="009F31C8" w:rsidRDefault="00034D61" w:rsidP="007C6E17">
            <w:pPr>
              <w:spacing w:before="0" w:after="0"/>
              <w:jc w:val="center"/>
              <w:rPr>
                <w:color w:val="244061" w:themeColor="accent1" w:themeShade="80"/>
                <w:sz w:val="36"/>
                <w:szCs w:val="22"/>
                <w:lang w:val="en-US"/>
              </w:rPr>
            </w:pPr>
            <w:r w:rsidRPr="009F31C8">
              <w:rPr>
                <w:color w:val="31849B" w:themeColor="accent5" w:themeShade="BF"/>
                <w:sz w:val="48"/>
                <w:szCs w:val="22"/>
                <w:lang w:val="en-US"/>
              </w:rPr>
              <w:sym w:font="Webdings" w:char="F0C2"/>
            </w:r>
          </w:p>
        </w:tc>
        <w:tc>
          <w:tcPr>
            <w:tcW w:w="1679" w:type="dxa"/>
            <w:vAlign w:val="center"/>
          </w:tcPr>
          <w:p w:rsidR="00034D61" w:rsidRPr="009F31C8" w:rsidRDefault="003A59AA" w:rsidP="003A59AA">
            <w:pPr>
              <w:rPr>
                <w:i/>
                <w:lang w:val="en-US"/>
              </w:rPr>
            </w:pPr>
            <w:r w:rsidRPr="009F31C8">
              <w:rPr>
                <w:i/>
                <w:lang w:val="en-US"/>
              </w:rPr>
              <w:t>Inte</w:t>
            </w:r>
            <w:r>
              <w:rPr>
                <w:i/>
                <w:lang w:val="en-US"/>
              </w:rPr>
              <w:t>g</w:t>
            </w:r>
            <w:r w:rsidRPr="009F31C8">
              <w:rPr>
                <w:i/>
                <w:lang w:val="en-US"/>
              </w:rPr>
              <w:t>ration</w:t>
            </w:r>
          </w:p>
        </w:tc>
        <w:tc>
          <w:tcPr>
            <w:tcW w:w="7087" w:type="dxa"/>
            <w:vAlign w:val="center"/>
          </w:tcPr>
          <w:p w:rsidR="00034D61" w:rsidRPr="009F31C8" w:rsidRDefault="00034D61" w:rsidP="00034D61">
            <w:pPr>
              <w:rPr>
                <w:lang w:val="en-US"/>
              </w:rPr>
            </w:pPr>
            <w:r w:rsidRPr="009F31C8">
              <w:rPr>
                <w:lang w:val="en-US"/>
              </w:rPr>
              <w:t>How to collaborate with other systems or services</w:t>
            </w:r>
            <w:r w:rsidR="00256F80" w:rsidRPr="009F31C8">
              <w:rPr>
                <w:lang w:val="en-US"/>
              </w:rPr>
              <w:t>.</w:t>
            </w:r>
          </w:p>
        </w:tc>
      </w:tr>
      <w:tr w:rsidR="009B66FC" w:rsidRPr="009F31C8" w:rsidTr="007C6E17">
        <w:tc>
          <w:tcPr>
            <w:tcW w:w="0" w:type="auto"/>
            <w:vAlign w:val="center"/>
          </w:tcPr>
          <w:p w:rsidR="009B66FC" w:rsidRPr="009F31C8" w:rsidRDefault="009B66FC" w:rsidP="007C6E17">
            <w:pPr>
              <w:spacing w:before="0" w:after="0"/>
              <w:jc w:val="center"/>
              <w:rPr>
                <w:color w:val="31849B" w:themeColor="accent5" w:themeShade="BF"/>
                <w:sz w:val="48"/>
                <w:szCs w:val="22"/>
                <w:lang w:val="en-US"/>
              </w:rPr>
            </w:pPr>
            <w:r w:rsidRPr="009B66FC">
              <w:rPr>
                <w:color w:val="FF0000"/>
                <w:sz w:val="36"/>
                <w:szCs w:val="22"/>
                <w:lang w:val="en-US"/>
              </w:rPr>
              <w:sym w:font="Webdings" w:char="F078"/>
            </w:r>
          </w:p>
        </w:tc>
        <w:tc>
          <w:tcPr>
            <w:tcW w:w="1679" w:type="dxa"/>
            <w:vAlign w:val="center"/>
          </w:tcPr>
          <w:p w:rsidR="009B66FC" w:rsidRPr="009F31C8" w:rsidRDefault="009B66FC" w:rsidP="003A59A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Security</w:t>
            </w:r>
          </w:p>
        </w:tc>
        <w:tc>
          <w:tcPr>
            <w:tcW w:w="7087" w:type="dxa"/>
            <w:vAlign w:val="center"/>
          </w:tcPr>
          <w:p w:rsidR="009B66FC" w:rsidRPr="009F31C8" w:rsidRDefault="009B66FC" w:rsidP="00034D61">
            <w:pPr>
              <w:rPr>
                <w:lang w:val="en-US"/>
              </w:rPr>
            </w:pPr>
            <w:r>
              <w:rPr>
                <w:lang w:val="en-US"/>
              </w:rPr>
              <w:t>Authentication etc.</w:t>
            </w:r>
          </w:p>
        </w:tc>
      </w:tr>
    </w:tbl>
    <w:p w:rsidR="00206D1A" w:rsidRPr="009F31C8" w:rsidRDefault="00206D1A" w:rsidP="00206D1A">
      <w:pPr>
        <w:pStyle w:val="Heading2"/>
        <w:numPr>
          <w:ilvl w:val="0"/>
          <w:numId w:val="0"/>
        </w:numPr>
        <w:rPr>
          <w:lang w:val="en-US"/>
        </w:rPr>
      </w:pPr>
      <w:bookmarkStart w:id="8" w:name="_Toc184174189"/>
    </w:p>
    <w:p w:rsidR="00206D1A" w:rsidRPr="009F31C8" w:rsidRDefault="00206D1A" w:rsidP="00206D1A">
      <w:pPr>
        <w:rPr>
          <w:color w:val="7A9EBE"/>
          <w:spacing w:val="-10"/>
          <w:kern w:val="28"/>
          <w:sz w:val="28"/>
          <w:lang w:val="en-US"/>
        </w:rPr>
      </w:pPr>
      <w:r w:rsidRPr="009F31C8">
        <w:rPr>
          <w:lang w:val="en-US"/>
        </w:rPr>
        <w:br w:type="page"/>
      </w:r>
    </w:p>
    <w:p w:rsidR="00BA4BE7" w:rsidRPr="009F31C8" w:rsidRDefault="009A6837" w:rsidP="00956624">
      <w:pPr>
        <w:pStyle w:val="Heading2"/>
        <w:rPr>
          <w:lang w:val="en-US"/>
        </w:rPr>
      </w:pPr>
      <w:bookmarkStart w:id="9" w:name="_Toc430185942"/>
      <w:r>
        <w:rPr>
          <w:lang w:val="en-US"/>
        </w:rPr>
        <w:lastRenderedPageBreak/>
        <w:t>Content</w:t>
      </w:r>
      <w:r w:rsidR="00956624" w:rsidRPr="009F31C8">
        <w:rPr>
          <w:lang w:val="en-US"/>
        </w:rPr>
        <w:t xml:space="preserve"> and functional</w:t>
      </w:r>
      <w:r w:rsidR="00D75040" w:rsidRPr="009F31C8">
        <w:rPr>
          <w:lang w:val="en-US"/>
        </w:rPr>
        <w:t xml:space="preserve"> r</w:t>
      </w:r>
      <w:r w:rsidR="00BA4BE7" w:rsidRPr="009F31C8">
        <w:rPr>
          <w:lang w:val="en-US"/>
        </w:rPr>
        <w:t>equirements</w:t>
      </w:r>
      <w:bookmarkEnd w:id="8"/>
      <w:bookmarkEnd w:id="9"/>
    </w:p>
    <w:p w:rsidR="00E326A4" w:rsidRPr="009F31C8" w:rsidRDefault="00A26DA1" w:rsidP="00A26DA1">
      <w:pPr>
        <w:rPr>
          <w:i/>
          <w:color w:val="7A9EBE"/>
          <w:spacing w:val="-5"/>
          <w:kern w:val="28"/>
          <w:sz w:val="24"/>
          <w:lang w:val="en-US"/>
        </w:rPr>
      </w:pPr>
      <w:r>
        <w:rPr>
          <w:lang w:val="en-US"/>
        </w:rPr>
        <w:t>…</w:t>
      </w:r>
    </w:p>
    <w:p w:rsidR="00F0385D" w:rsidRDefault="00A26DA1" w:rsidP="00F0385D">
      <w:pPr>
        <w:pStyle w:val="Heading3"/>
        <w:rPr>
          <w:lang w:val="en-US"/>
        </w:rPr>
      </w:pPr>
      <w:r>
        <w:rPr>
          <w:lang w:val="en-US"/>
        </w:rPr>
        <w:t>…</w:t>
      </w:r>
    </w:p>
    <w:p w:rsidR="00A26DA1" w:rsidRDefault="00A26DA1" w:rsidP="00A26DA1">
      <w:pPr>
        <w:pStyle w:val="BodyText"/>
        <w:rPr>
          <w:lang w:val="en-US"/>
        </w:rPr>
      </w:pPr>
      <w:r>
        <w:rPr>
          <w:lang w:val="en-US"/>
        </w:rPr>
        <w:t>…</w:t>
      </w:r>
    </w:p>
    <w:tbl>
      <w:tblPr>
        <w:tblW w:w="9696" w:type="dxa"/>
        <w:tblBorders>
          <w:insideV w:val="single" w:sz="4" w:space="0" w:color="99CCFF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624"/>
        <w:gridCol w:w="6804"/>
        <w:gridCol w:w="567"/>
        <w:gridCol w:w="1701"/>
      </w:tblGrid>
      <w:tr w:rsidR="00F0385D" w:rsidRPr="009F31C8" w:rsidTr="00EA6E88">
        <w:tc>
          <w:tcPr>
            <w:tcW w:w="624" w:type="dxa"/>
            <w:shd w:val="clear" w:color="auto" w:fill="4E7EA2"/>
            <w:tcMar>
              <w:top w:w="0" w:type="dxa"/>
              <w:bottom w:w="0" w:type="dxa"/>
            </w:tcMar>
          </w:tcPr>
          <w:p w:rsidR="00F0385D" w:rsidRPr="009F31C8" w:rsidRDefault="00F0385D" w:rsidP="000917D3">
            <w:pPr>
              <w:pStyle w:val="ColumnHeader"/>
              <w:rPr>
                <w:lang w:val="en-US"/>
              </w:rPr>
            </w:pPr>
            <w:r w:rsidRPr="009F31C8">
              <w:rPr>
                <w:lang w:val="en-US"/>
              </w:rPr>
              <w:t>No.</w:t>
            </w:r>
          </w:p>
        </w:tc>
        <w:tc>
          <w:tcPr>
            <w:tcW w:w="6804" w:type="dxa"/>
            <w:shd w:val="clear" w:color="auto" w:fill="4E7EA2"/>
            <w:tcMar>
              <w:top w:w="0" w:type="dxa"/>
              <w:bottom w:w="0" w:type="dxa"/>
            </w:tcMar>
          </w:tcPr>
          <w:p w:rsidR="00F0385D" w:rsidRPr="009F31C8" w:rsidRDefault="00F0385D" w:rsidP="000917D3">
            <w:pPr>
              <w:pStyle w:val="ColumnHeader"/>
              <w:rPr>
                <w:lang w:val="en-US"/>
              </w:rPr>
            </w:pPr>
            <w:r w:rsidRPr="009F31C8">
              <w:rPr>
                <w:lang w:val="en-US"/>
              </w:rPr>
              <w:t>Requirement</w:t>
            </w:r>
          </w:p>
        </w:tc>
        <w:tc>
          <w:tcPr>
            <w:tcW w:w="567" w:type="dxa"/>
            <w:shd w:val="clear" w:color="auto" w:fill="4E7EA2"/>
          </w:tcPr>
          <w:p w:rsidR="00F0385D" w:rsidRPr="009F31C8" w:rsidRDefault="00F0385D" w:rsidP="00606B86">
            <w:pPr>
              <w:pStyle w:val="ColumnHeader"/>
              <w:spacing w:after="0"/>
              <w:rPr>
                <w:lang w:val="en-US"/>
              </w:rPr>
            </w:pPr>
          </w:p>
        </w:tc>
        <w:tc>
          <w:tcPr>
            <w:tcW w:w="1701" w:type="dxa"/>
            <w:shd w:val="clear" w:color="auto" w:fill="4E7EA2"/>
            <w:tcMar>
              <w:top w:w="0" w:type="dxa"/>
              <w:bottom w:w="0" w:type="dxa"/>
            </w:tcMar>
          </w:tcPr>
          <w:p w:rsidR="00F0385D" w:rsidRPr="009F31C8" w:rsidRDefault="00F0385D" w:rsidP="000917D3">
            <w:pPr>
              <w:pStyle w:val="ColumnHeader"/>
              <w:rPr>
                <w:lang w:val="en-US"/>
              </w:rPr>
            </w:pPr>
            <w:r w:rsidRPr="009F31C8">
              <w:rPr>
                <w:lang w:val="en-US"/>
              </w:rPr>
              <w:t>Note</w:t>
            </w:r>
          </w:p>
        </w:tc>
      </w:tr>
      <w:tr w:rsidR="00094BE8" w:rsidRPr="009F31C8" w:rsidTr="00EA6E88">
        <w:tc>
          <w:tcPr>
            <w:tcW w:w="624" w:type="dxa"/>
          </w:tcPr>
          <w:p w:rsidR="00094BE8" w:rsidRPr="009F31C8" w:rsidRDefault="00094BE8" w:rsidP="00B56847">
            <w:pPr>
              <w:pStyle w:val="Requirementnumbering"/>
              <w:rPr>
                <w:lang w:val="en-US"/>
              </w:rPr>
            </w:pPr>
          </w:p>
        </w:tc>
        <w:tc>
          <w:tcPr>
            <w:tcW w:w="6804" w:type="dxa"/>
          </w:tcPr>
          <w:p w:rsidR="00094BE8" w:rsidRPr="009F31C8" w:rsidRDefault="00094BE8" w:rsidP="00B56847">
            <w:pPr>
              <w:rPr>
                <w:szCs w:val="22"/>
                <w:lang w:val="en-US"/>
              </w:rPr>
            </w:pPr>
          </w:p>
        </w:tc>
        <w:tc>
          <w:tcPr>
            <w:tcW w:w="567" w:type="dxa"/>
          </w:tcPr>
          <w:p w:rsidR="00094BE8" w:rsidRPr="009F31C8" w:rsidRDefault="00094BE8" w:rsidP="00606B86">
            <w:pPr>
              <w:spacing w:before="0" w:after="0"/>
              <w:rPr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094BE8" w:rsidRPr="009F31C8" w:rsidRDefault="00094BE8" w:rsidP="00123E13">
            <w:pPr>
              <w:rPr>
                <w:szCs w:val="22"/>
                <w:lang w:val="en-US"/>
              </w:rPr>
            </w:pPr>
          </w:p>
        </w:tc>
      </w:tr>
      <w:tr w:rsidR="00670366" w:rsidRPr="009F31C8" w:rsidTr="00EA6E88">
        <w:tc>
          <w:tcPr>
            <w:tcW w:w="624" w:type="dxa"/>
          </w:tcPr>
          <w:p w:rsidR="00670366" w:rsidRPr="009F31C8" w:rsidRDefault="00670366" w:rsidP="00B56847">
            <w:pPr>
              <w:pStyle w:val="Requirementnumbering"/>
              <w:rPr>
                <w:lang w:val="en-US"/>
              </w:rPr>
            </w:pPr>
          </w:p>
        </w:tc>
        <w:tc>
          <w:tcPr>
            <w:tcW w:w="6804" w:type="dxa"/>
          </w:tcPr>
          <w:p w:rsidR="00670366" w:rsidRPr="009F31C8" w:rsidRDefault="00670366" w:rsidP="00670366">
            <w:pPr>
              <w:rPr>
                <w:szCs w:val="22"/>
                <w:lang w:val="en-US"/>
              </w:rPr>
            </w:pPr>
          </w:p>
        </w:tc>
        <w:tc>
          <w:tcPr>
            <w:tcW w:w="567" w:type="dxa"/>
          </w:tcPr>
          <w:p w:rsidR="00670366" w:rsidRPr="009F31C8" w:rsidRDefault="00670366" w:rsidP="00606B86">
            <w:pPr>
              <w:spacing w:before="0" w:after="0"/>
              <w:rPr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670366" w:rsidRPr="009F31C8" w:rsidRDefault="00670366" w:rsidP="00B56847">
            <w:pPr>
              <w:rPr>
                <w:szCs w:val="22"/>
                <w:lang w:val="en-US"/>
              </w:rPr>
            </w:pPr>
          </w:p>
        </w:tc>
      </w:tr>
      <w:tr w:rsidR="00F56778" w:rsidRPr="009F31C8" w:rsidTr="00EA6E88">
        <w:tc>
          <w:tcPr>
            <w:tcW w:w="624" w:type="dxa"/>
          </w:tcPr>
          <w:p w:rsidR="00F56778" w:rsidRPr="009F31C8" w:rsidRDefault="00F56778" w:rsidP="00B56847">
            <w:pPr>
              <w:pStyle w:val="Requirementnumbering"/>
              <w:rPr>
                <w:lang w:val="en-US"/>
              </w:rPr>
            </w:pPr>
          </w:p>
        </w:tc>
        <w:tc>
          <w:tcPr>
            <w:tcW w:w="6804" w:type="dxa"/>
          </w:tcPr>
          <w:p w:rsidR="00F56778" w:rsidRPr="009F31C8" w:rsidRDefault="00F56778" w:rsidP="00F56778">
            <w:pPr>
              <w:rPr>
                <w:szCs w:val="22"/>
                <w:lang w:val="en-US"/>
              </w:rPr>
            </w:pPr>
          </w:p>
        </w:tc>
        <w:tc>
          <w:tcPr>
            <w:tcW w:w="567" w:type="dxa"/>
          </w:tcPr>
          <w:p w:rsidR="00F56778" w:rsidRPr="009F31C8" w:rsidRDefault="00F56778" w:rsidP="00606B86">
            <w:pPr>
              <w:spacing w:before="0" w:after="0"/>
              <w:rPr>
                <w:color w:val="548DD4" w:themeColor="text2" w:themeTint="99"/>
                <w:sz w:val="32"/>
                <w:lang w:val="en-US"/>
              </w:rPr>
            </w:pPr>
          </w:p>
        </w:tc>
        <w:tc>
          <w:tcPr>
            <w:tcW w:w="1701" w:type="dxa"/>
          </w:tcPr>
          <w:p w:rsidR="00F56778" w:rsidRPr="009F31C8" w:rsidRDefault="00F56778" w:rsidP="00B56847">
            <w:pPr>
              <w:rPr>
                <w:szCs w:val="22"/>
                <w:lang w:val="en-US"/>
              </w:rPr>
            </w:pPr>
          </w:p>
        </w:tc>
      </w:tr>
      <w:tr w:rsidR="007202E9" w:rsidRPr="009F31C8" w:rsidTr="00EA6E88">
        <w:tc>
          <w:tcPr>
            <w:tcW w:w="624" w:type="dxa"/>
          </w:tcPr>
          <w:p w:rsidR="007202E9" w:rsidRPr="009F31C8" w:rsidRDefault="007202E9" w:rsidP="00B56847">
            <w:pPr>
              <w:pStyle w:val="Requirementnumbering"/>
              <w:rPr>
                <w:lang w:val="en-US"/>
              </w:rPr>
            </w:pPr>
          </w:p>
        </w:tc>
        <w:tc>
          <w:tcPr>
            <w:tcW w:w="6804" w:type="dxa"/>
          </w:tcPr>
          <w:p w:rsidR="007202E9" w:rsidRPr="009F31C8" w:rsidRDefault="007202E9" w:rsidP="007202E9">
            <w:pPr>
              <w:rPr>
                <w:szCs w:val="22"/>
                <w:lang w:val="en-US"/>
              </w:rPr>
            </w:pPr>
          </w:p>
        </w:tc>
        <w:tc>
          <w:tcPr>
            <w:tcW w:w="567" w:type="dxa"/>
          </w:tcPr>
          <w:p w:rsidR="007202E9" w:rsidRPr="009F31C8" w:rsidRDefault="007202E9" w:rsidP="00606B86">
            <w:pPr>
              <w:spacing w:before="0" w:after="0"/>
              <w:rPr>
                <w:color w:val="548DD4" w:themeColor="text2" w:themeTint="99"/>
                <w:sz w:val="32"/>
                <w:lang w:val="en-US"/>
              </w:rPr>
            </w:pPr>
          </w:p>
        </w:tc>
        <w:tc>
          <w:tcPr>
            <w:tcW w:w="1701" w:type="dxa"/>
          </w:tcPr>
          <w:p w:rsidR="007202E9" w:rsidRPr="009F31C8" w:rsidRDefault="007202E9" w:rsidP="00B56847">
            <w:pPr>
              <w:rPr>
                <w:szCs w:val="22"/>
                <w:lang w:val="en-US"/>
              </w:rPr>
            </w:pPr>
          </w:p>
        </w:tc>
      </w:tr>
      <w:tr w:rsidR="00094BE8" w:rsidRPr="009F31C8" w:rsidTr="00EA6E88">
        <w:tc>
          <w:tcPr>
            <w:tcW w:w="624" w:type="dxa"/>
          </w:tcPr>
          <w:p w:rsidR="00094BE8" w:rsidRPr="009F31C8" w:rsidRDefault="00094BE8" w:rsidP="00B56847">
            <w:pPr>
              <w:pStyle w:val="Requirementnumbering"/>
              <w:rPr>
                <w:lang w:val="en-US"/>
              </w:rPr>
            </w:pPr>
          </w:p>
        </w:tc>
        <w:tc>
          <w:tcPr>
            <w:tcW w:w="6804" w:type="dxa"/>
          </w:tcPr>
          <w:p w:rsidR="00094BE8" w:rsidRPr="009F31C8" w:rsidRDefault="00094BE8" w:rsidP="00EF4926">
            <w:pPr>
              <w:rPr>
                <w:color w:val="E36C0A" w:themeColor="accent6" w:themeShade="BF"/>
                <w:szCs w:val="22"/>
                <w:lang w:val="en-US"/>
              </w:rPr>
            </w:pPr>
          </w:p>
        </w:tc>
        <w:tc>
          <w:tcPr>
            <w:tcW w:w="567" w:type="dxa"/>
          </w:tcPr>
          <w:p w:rsidR="00094BE8" w:rsidRPr="009F31C8" w:rsidRDefault="00094BE8" w:rsidP="00606B86">
            <w:pPr>
              <w:spacing w:before="0" w:after="0"/>
              <w:rPr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094BE8" w:rsidRPr="009F31C8" w:rsidRDefault="00094BE8" w:rsidP="00B56847">
            <w:pPr>
              <w:rPr>
                <w:szCs w:val="22"/>
                <w:lang w:val="en-US"/>
              </w:rPr>
            </w:pPr>
          </w:p>
        </w:tc>
      </w:tr>
      <w:tr w:rsidR="00094BE8" w:rsidRPr="009F31C8" w:rsidTr="00EA6E88">
        <w:tc>
          <w:tcPr>
            <w:tcW w:w="624" w:type="dxa"/>
          </w:tcPr>
          <w:p w:rsidR="00094BE8" w:rsidRPr="009F31C8" w:rsidRDefault="00094BE8" w:rsidP="00B56847">
            <w:pPr>
              <w:pStyle w:val="Requirementnumbering"/>
              <w:rPr>
                <w:lang w:val="en-US"/>
              </w:rPr>
            </w:pPr>
          </w:p>
        </w:tc>
        <w:tc>
          <w:tcPr>
            <w:tcW w:w="6804" w:type="dxa"/>
          </w:tcPr>
          <w:p w:rsidR="00094BE8" w:rsidRPr="009F31C8" w:rsidRDefault="00094BE8" w:rsidP="00B56847">
            <w:pPr>
              <w:rPr>
                <w:szCs w:val="22"/>
                <w:lang w:val="en-US"/>
              </w:rPr>
            </w:pPr>
          </w:p>
        </w:tc>
        <w:tc>
          <w:tcPr>
            <w:tcW w:w="567" w:type="dxa"/>
          </w:tcPr>
          <w:p w:rsidR="00094BE8" w:rsidRPr="009F31C8" w:rsidRDefault="00094BE8" w:rsidP="00606B86">
            <w:pPr>
              <w:spacing w:before="0" w:after="0"/>
              <w:rPr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094BE8" w:rsidRPr="009F31C8" w:rsidRDefault="00094BE8" w:rsidP="00B56847">
            <w:pPr>
              <w:rPr>
                <w:szCs w:val="22"/>
                <w:lang w:val="en-US"/>
              </w:rPr>
            </w:pPr>
          </w:p>
        </w:tc>
      </w:tr>
      <w:tr w:rsidR="00EF4926" w:rsidRPr="009F31C8" w:rsidTr="00EA6E88">
        <w:tc>
          <w:tcPr>
            <w:tcW w:w="624" w:type="dxa"/>
          </w:tcPr>
          <w:p w:rsidR="00EF4926" w:rsidRPr="009F31C8" w:rsidRDefault="00EF4926" w:rsidP="00B56847">
            <w:pPr>
              <w:pStyle w:val="Requirementnumbering"/>
              <w:rPr>
                <w:lang w:val="en-US"/>
              </w:rPr>
            </w:pPr>
          </w:p>
        </w:tc>
        <w:tc>
          <w:tcPr>
            <w:tcW w:w="6804" w:type="dxa"/>
          </w:tcPr>
          <w:p w:rsidR="00EF4926" w:rsidRPr="009F31C8" w:rsidRDefault="00EF4926" w:rsidP="00B56847">
            <w:pPr>
              <w:rPr>
                <w:szCs w:val="22"/>
                <w:lang w:val="en-US"/>
              </w:rPr>
            </w:pPr>
          </w:p>
        </w:tc>
        <w:tc>
          <w:tcPr>
            <w:tcW w:w="567" w:type="dxa"/>
          </w:tcPr>
          <w:p w:rsidR="00EF4926" w:rsidRPr="009F31C8" w:rsidRDefault="00EF4926" w:rsidP="00606B86">
            <w:pPr>
              <w:spacing w:before="0" w:after="0"/>
              <w:rPr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EF4926" w:rsidRPr="009F31C8" w:rsidRDefault="00EF4926" w:rsidP="00B56847">
            <w:pPr>
              <w:rPr>
                <w:szCs w:val="22"/>
                <w:lang w:val="en-US"/>
              </w:rPr>
            </w:pPr>
          </w:p>
        </w:tc>
      </w:tr>
      <w:tr w:rsidR="007202E9" w:rsidRPr="009F31C8" w:rsidTr="009D616E">
        <w:tc>
          <w:tcPr>
            <w:tcW w:w="624" w:type="dxa"/>
          </w:tcPr>
          <w:p w:rsidR="007202E9" w:rsidRPr="009F31C8" w:rsidRDefault="007202E9" w:rsidP="009D616E">
            <w:pPr>
              <w:pStyle w:val="Requirementnumbering"/>
              <w:rPr>
                <w:lang w:val="en-US"/>
              </w:rPr>
            </w:pPr>
          </w:p>
        </w:tc>
        <w:tc>
          <w:tcPr>
            <w:tcW w:w="6804" w:type="dxa"/>
          </w:tcPr>
          <w:p w:rsidR="007202E9" w:rsidRPr="009F31C8" w:rsidRDefault="007202E9" w:rsidP="009D616E">
            <w:pPr>
              <w:rPr>
                <w:szCs w:val="22"/>
                <w:lang w:val="en-US"/>
              </w:rPr>
            </w:pPr>
          </w:p>
        </w:tc>
        <w:tc>
          <w:tcPr>
            <w:tcW w:w="567" w:type="dxa"/>
          </w:tcPr>
          <w:p w:rsidR="007202E9" w:rsidRPr="009F31C8" w:rsidRDefault="007202E9" w:rsidP="009D616E">
            <w:pPr>
              <w:spacing w:before="0" w:after="0"/>
              <w:rPr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7202E9" w:rsidRPr="009F31C8" w:rsidRDefault="007202E9" w:rsidP="009D616E">
            <w:pPr>
              <w:rPr>
                <w:szCs w:val="22"/>
                <w:lang w:val="en-US"/>
              </w:rPr>
            </w:pPr>
          </w:p>
        </w:tc>
      </w:tr>
      <w:tr w:rsidR="00EF4926" w:rsidRPr="009F31C8" w:rsidTr="007202E9">
        <w:tc>
          <w:tcPr>
            <w:tcW w:w="624" w:type="dxa"/>
            <w:tcBorders>
              <w:bottom w:val="single" w:sz="4" w:space="0" w:color="99CCFF"/>
            </w:tcBorders>
          </w:tcPr>
          <w:p w:rsidR="00EF4926" w:rsidRPr="009F31C8" w:rsidRDefault="00EF4926" w:rsidP="00B56847">
            <w:pPr>
              <w:pStyle w:val="Requirementnumbering"/>
              <w:rPr>
                <w:lang w:val="en-US"/>
              </w:rPr>
            </w:pPr>
          </w:p>
        </w:tc>
        <w:tc>
          <w:tcPr>
            <w:tcW w:w="6804" w:type="dxa"/>
            <w:tcBorders>
              <w:bottom w:val="single" w:sz="4" w:space="0" w:color="99CCFF"/>
            </w:tcBorders>
          </w:tcPr>
          <w:p w:rsidR="00EF4926" w:rsidRPr="009F31C8" w:rsidRDefault="00EF4926" w:rsidP="00B56847">
            <w:pPr>
              <w:rPr>
                <w:szCs w:val="22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99CCFF"/>
            </w:tcBorders>
          </w:tcPr>
          <w:p w:rsidR="00EF4926" w:rsidRPr="009F31C8" w:rsidRDefault="00EF4926" w:rsidP="00606B86">
            <w:pPr>
              <w:spacing w:before="0" w:after="0"/>
              <w:rPr>
                <w:szCs w:val="22"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99CCFF"/>
            </w:tcBorders>
          </w:tcPr>
          <w:p w:rsidR="00EF4926" w:rsidRPr="009F31C8" w:rsidRDefault="00EF4926" w:rsidP="00B56847">
            <w:pPr>
              <w:rPr>
                <w:szCs w:val="22"/>
                <w:lang w:val="en-US"/>
              </w:rPr>
            </w:pPr>
          </w:p>
        </w:tc>
      </w:tr>
    </w:tbl>
    <w:p w:rsidR="00F0385D" w:rsidRPr="009F31C8" w:rsidRDefault="00F0385D" w:rsidP="00A26DA1">
      <w:pPr>
        <w:rPr>
          <w:lang w:val="en-US"/>
        </w:rPr>
      </w:pPr>
    </w:p>
    <w:sectPr w:rsidR="00F0385D" w:rsidRPr="009F31C8" w:rsidSect="003E0466">
      <w:headerReference w:type="default" r:id="rId10"/>
      <w:type w:val="continuous"/>
      <w:pgSz w:w="11907" w:h="16840" w:code="9"/>
      <w:pgMar w:top="1134" w:right="1134" w:bottom="1134" w:left="1134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737" w:rsidRDefault="002A3737">
      <w:r>
        <w:separator/>
      </w:r>
    </w:p>
  </w:endnote>
  <w:endnote w:type="continuationSeparator" w:id="0">
    <w:p w:rsidR="002A3737" w:rsidRDefault="002A3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1F8" w:rsidRDefault="004B6190" w:rsidP="00835E0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611F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6DA1">
      <w:rPr>
        <w:rStyle w:val="PageNumber"/>
      </w:rPr>
      <w:t>5</w:t>
    </w:r>
    <w:r>
      <w:rPr>
        <w:rStyle w:val="PageNumber"/>
      </w:rPr>
      <w:fldChar w:fldCharType="end"/>
    </w:r>
  </w:p>
  <w:p w:rsidR="00E611F8" w:rsidRPr="004E7BB8" w:rsidRDefault="004B6190" w:rsidP="002E12A8">
    <w:pPr>
      <w:pStyle w:val="Footer"/>
      <w:pBdr>
        <w:top w:val="single" w:sz="6" w:space="1" w:color="auto"/>
      </w:pBdr>
      <w:tabs>
        <w:tab w:val="clear" w:pos="1970"/>
        <w:tab w:val="clear" w:pos="7020"/>
        <w:tab w:val="right" w:pos="9400"/>
      </w:tabs>
      <w:ind w:left="0"/>
      <w:rPr>
        <w:lang w:val="en-US"/>
      </w:rPr>
    </w:pPr>
    <w:r>
      <w:rPr>
        <w:b w:val="0"/>
      </w:rPr>
      <w:fldChar w:fldCharType="begin"/>
    </w:r>
    <w:r w:rsidR="00E611F8">
      <w:rPr>
        <w:b w:val="0"/>
      </w:rPr>
      <w:instrText xml:space="preserve"> DOCPROPERTY  Category  \* MERGEFORMAT </w:instrText>
    </w:r>
    <w:r>
      <w:rPr>
        <w:b w:val="0"/>
      </w:rPr>
      <w:fldChar w:fldCharType="end"/>
    </w:r>
    <w:r w:rsidR="00A26DA1">
      <w:fldChar w:fldCharType="begin"/>
    </w:r>
    <w:r w:rsidR="00A26DA1">
      <w:instrText xml:space="preserve"> DOCPROPERTY  Subject  \* MERGEFORMAT </w:instrText>
    </w:r>
    <w:r w:rsidR="00A26DA1">
      <w:fldChar w:fldCharType="separate"/>
    </w:r>
    <w:r w:rsidR="00E611F8" w:rsidRPr="00E912FD">
      <w:rPr>
        <w:b w:val="0"/>
      </w:rPr>
      <w:t>Specification</w:t>
    </w:r>
    <w:r w:rsidR="00A26DA1">
      <w:rPr>
        <w:b w:val="0"/>
      </w:rPr>
      <w:fldChar w:fldCharType="end"/>
    </w:r>
    <w:r w:rsidR="00E611F8">
      <w:rPr>
        <w:b w:val="0"/>
      </w:rPr>
      <w:t xml:space="preserve"> - </w:t>
    </w:r>
    <w:r w:rsidR="00A26DA1">
      <w:fldChar w:fldCharType="begin"/>
    </w:r>
    <w:r w:rsidR="00A26DA1">
      <w:instrText xml:space="preserve"> TITLE   \* MERGEFORMAT </w:instrText>
    </w:r>
    <w:r w:rsidR="00A26DA1">
      <w:fldChar w:fldCharType="separate"/>
    </w:r>
    <w:r w:rsidR="00E611F8" w:rsidRPr="00E326A4">
      <w:rPr>
        <w:b w:val="0"/>
        <w:lang w:val="en-US"/>
      </w:rPr>
      <w:t>iPhone +</w:t>
    </w:r>
    <w:r w:rsidR="00E611F8" w:rsidRPr="00E326A4">
      <w:rPr>
        <w:b w:val="0"/>
      </w:rPr>
      <w:t xml:space="preserve"> iPod app </w:t>
    </w:r>
    <w:r w:rsidR="00A26DA1">
      <w:rPr>
        <w:b w:val="0"/>
      </w:rPr>
      <w:fldChar w:fldCharType="end"/>
    </w:r>
    <w:r w:rsidR="00E611F8" w:rsidRPr="00E326A4">
      <w:rPr>
        <w:b w:val="0"/>
        <w:lang w:val="en-US"/>
      </w:rPr>
      <w:tab/>
    </w:r>
    <w:r>
      <w:rPr>
        <w:rStyle w:val="PageNumber"/>
      </w:rPr>
      <w:fldChar w:fldCharType="begin"/>
    </w:r>
    <w:r w:rsidR="00E611F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26DA1">
      <w:rPr>
        <w:rStyle w:val="PageNumber"/>
      </w:rPr>
      <w:t>5</w:t>
    </w:r>
    <w:r>
      <w:rPr>
        <w:rStyle w:val="PageNumber"/>
      </w:rPr>
      <w:fldChar w:fldCharType="end"/>
    </w:r>
    <w:r w:rsidR="00E611F8" w:rsidRPr="004E7BB8">
      <w:rPr>
        <w:rStyle w:val="PageNumber"/>
        <w:szCs w:val="16"/>
        <w:lang w:val="en-US"/>
      </w:rPr>
      <w:t xml:space="preserve"> of </w:t>
    </w:r>
    <w:r w:rsidRPr="007F2F19">
      <w:rPr>
        <w:rStyle w:val="PageNumber"/>
      </w:rPr>
      <w:fldChar w:fldCharType="begin"/>
    </w:r>
    <w:r w:rsidR="00E611F8" w:rsidRPr="004E7BB8">
      <w:rPr>
        <w:rStyle w:val="PageNumber"/>
        <w:lang w:val="en-US"/>
      </w:rPr>
      <w:instrText xml:space="preserve"> NUMPAGES </w:instrText>
    </w:r>
    <w:r w:rsidRPr="007F2F19">
      <w:rPr>
        <w:rStyle w:val="PageNumber"/>
      </w:rPr>
      <w:fldChar w:fldCharType="separate"/>
    </w:r>
    <w:r w:rsidR="00A26DA1">
      <w:rPr>
        <w:rStyle w:val="PageNumber"/>
        <w:lang w:val="en-US"/>
      </w:rPr>
      <w:t>5</w:t>
    </w:r>
    <w:r w:rsidRPr="007F2F1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737" w:rsidRDefault="002A3737">
      <w:r>
        <w:separator/>
      </w:r>
    </w:p>
  </w:footnote>
  <w:footnote w:type="continuationSeparator" w:id="0">
    <w:p w:rsidR="002A3737" w:rsidRDefault="002A37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1F8" w:rsidRDefault="00E611F8"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1F8" w:rsidRDefault="00E611F8"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62F9"/>
    <w:multiLevelType w:val="hybridMultilevel"/>
    <w:tmpl w:val="901021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F6E87"/>
    <w:multiLevelType w:val="hybridMultilevel"/>
    <w:tmpl w:val="4C8AD9BC"/>
    <w:lvl w:ilvl="0" w:tplc="D982EF20">
      <w:start w:val="1"/>
      <w:numFmt w:val="decimal"/>
      <w:pStyle w:val="Adnote"/>
      <w:lvlText w:val="*%1"/>
      <w:lvlJc w:val="left"/>
      <w:pPr>
        <w:ind w:left="360" w:hanging="360"/>
      </w:pPr>
      <w:rPr>
        <w:rFonts w:hint="default"/>
        <w:b w:val="0"/>
        <w:i/>
        <w:color w:val="7F7F7F"/>
        <w:sz w:val="14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62ED6"/>
    <w:multiLevelType w:val="hybridMultilevel"/>
    <w:tmpl w:val="20C0E6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46656"/>
    <w:multiLevelType w:val="hybridMultilevel"/>
    <w:tmpl w:val="6A6E8E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14FCA"/>
    <w:multiLevelType w:val="hybridMultilevel"/>
    <w:tmpl w:val="676AA3D6"/>
    <w:lvl w:ilvl="0" w:tplc="343E8CD4">
      <w:start w:val="1"/>
      <w:numFmt w:val="bullet"/>
      <w:pStyle w:val="Unspecifiednote"/>
      <w:lvlText w:val=""/>
      <w:lvlJc w:val="left"/>
      <w:pPr>
        <w:ind w:left="720" w:hanging="360"/>
      </w:pPr>
      <w:rPr>
        <w:rFonts w:ascii="Wingdings 2" w:hAnsi="Wingdings 2" w:hint="default"/>
        <w:b w:val="0"/>
        <w:i w:val="0"/>
        <w:color w:val="FF0000"/>
        <w:sz w:val="20"/>
        <w:szCs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C7049"/>
    <w:multiLevelType w:val="hybridMultilevel"/>
    <w:tmpl w:val="5EA09412"/>
    <w:lvl w:ilvl="0" w:tplc="13866266">
      <w:start w:val="1"/>
      <w:numFmt w:val="upperLetter"/>
      <w:pStyle w:val="Alphabeticlist"/>
      <w:lvlText w:val="%1."/>
      <w:lvlJc w:val="left"/>
      <w:pPr>
        <w:ind w:left="360" w:hanging="360"/>
      </w:pPr>
      <w:rPr>
        <w:rFonts w:hint="default"/>
        <w:b/>
        <w:i w:val="0"/>
        <w:color w:val="7A9EBE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64B20"/>
    <w:multiLevelType w:val="hybridMultilevel"/>
    <w:tmpl w:val="C2AE2FA2"/>
    <w:lvl w:ilvl="0" w:tplc="E8D28186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7A9EBE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22DE1"/>
    <w:multiLevelType w:val="hybridMultilevel"/>
    <w:tmpl w:val="7FD0CF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47AF9"/>
    <w:multiLevelType w:val="hybridMultilevel"/>
    <w:tmpl w:val="8B6AF7EE"/>
    <w:lvl w:ilvl="0" w:tplc="3BE2B984">
      <w:start w:val="1"/>
      <w:numFmt w:val="bullet"/>
      <w:pStyle w:val="Smallunspecified"/>
      <w:lvlText w:val=""/>
      <w:lvlJc w:val="left"/>
      <w:pPr>
        <w:ind w:left="720" w:hanging="360"/>
      </w:pPr>
      <w:rPr>
        <w:rFonts w:ascii="Wingdings 2" w:hAnsi="Wingdings 2" w:hint="default"/>
        <w:b w:val="0"/>
        <w:i w:val="0"/>
        <w:color w:val="FF0000"/>
        <w:sz w:val="14"/>
        <w:szCs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B6BAA"/>
    <w:multiLevelType w:val="multilevel"/>
    <w:tmpl w:val="4EB02A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egacy w:legacy="1" w:legacySpace="360" w:legacyIndent="0"/>
      <w:lvlJc w:val="left"/>
    </w:lvl>
    <w:lvl w:ilvl="2">
      <w:start w:val="1"/>
      <w:numFmt w:val="decimal"/>
      <w:pStyle w:val="Heading3"/>
      <w:lvlText w:val="%1.%2.%3"/>
      <w:legacy w:legacy="1" w:legacySpace="360" w:legacyIndent="0"/>
      <w:lvlJc w:val="left"/>
    </w:lvl>
    <w:lvl w:ilvl="3">
      <w:start w:val="1"/>
      <w:numFmt w:val="decimal"/>
      <w:pStyle w:val="Heading4"/>
      <w:lvlText w:val="%1.%2.%3.%4"/>
      <w:legacy w:legacy="1" w:legacySpace="360" w:legacyIndent="0"/>
      <w:lvlJc w:val="left"/>
    </w:lvl>
    <w:lvl w:ilvl="4">
      <w:start w:val="1"/>
      <w:numFmt w:val="decimal"/>
      <w:lvlText w:val="%1.%2.%3.%4.%5"/>
      <w:legacy w:legacy="1" w:legacySpace="360" w:legacyIndent="0"/>
      <w:lvlJc w:val="left"/>
    </w:lvl>
    <w:lvl w:ilvl="5">
      <w:start w:val="1"/>
      <w:numFmt w:val="decimal"/>
      <w:lvlText w:val="%1.%2.%3.%4.%5.%6"/>
      <w:legacy w:legacy="1" w:legacySpace="360" w:legacyIndent="0"/>
      <w:lvlJc w:val="left"/>
    </w:lvl>
    <w:lvl w:ilvl="6">
      <w:start w:val="1"/>
      <w:numFmt w:val="decimal"/>
      <w:pStyle w:val="Heading7"/>
      <w:lvlText w:val="%1.%2.%3.%4.%5.%6.%7"/>
      <w:legacy w:legacy="1" w:legacySpace="36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36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360" w:legacyIndent="0"/>
      <w:lvlJc w:val="left"/>
    </w:lvl>
  </w:abstractNum>
  <w:abstractNum w:abstractNumId="10" w15:restartNumberingAfterBreak="0">
    <w:nsid w:val="3AF46404"/>
    <w:multiLevelType w:val="hybridMultilevel"/>
    <w:tmpl w:val="8B2813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E3274"/>
    <w:multiLevelType w:val="hybridMultilevel"/>
    <w:tmpl w:val="65166F68"/>
    <w:lvl w:ilvl="0" w:tplc="AF3036CA">
      <w:start w:val="1"/>
      <w:numFmt w:val="decimal"/>
      <w:pStyle w:val="Requirementnumbering"/>
      <w:lvlText w:val="R%1"/>
      <w:lvlJc w:val="left"/>
      <w:pPr>
        <w:ind w:left="785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F81BD"/>
        <w:spacing w:val="0"/>
        <w:kern w:val="0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82D4C"/>
    <w:multiLevelType w:val="hybridMultilevel"/>
    <w:tmpl w:val="737E0952"/>
    <w:lvl w:ilvl="0" w:tplc="EDA4381C">
      <w:start w:val="1"/>
      <w:numFmt w:val="bullet"/>
      <w:pStyle w:val="Importantnote"/>
      <w:lvlText w:val="!"/>
      <w:lvlJc w:val="left"/>
      <w:pPr>
        <w:ind w:left="720" w:hanging="360"/>
      </w:pPr>
      <w:rPr>
        <w:rFonts w:ascii="Verdana" w:hAnsi="Verdana" w:hint="default"/>
        <w:b/>
        <w:i w:val="0"/>
        <w:color w:val="00B050"/>
        <w:sz w:val="24"/>
        <w:szCs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413DC"/>
    <w:multiLevelType w:val="hybridMultilevel"/>
    <w:tmpl w:val="712E8054"/>
    <w:lvl w:ilvl="0" w:tplc="AD30ACF8">
      <w:start w:val="1"/>
      <w:numFmt w:val="decimal"/>
      <w:pStyle w:val="Steps"/>
      <w:lvlText w:val="%1"/>
      <w:lvlJc w:val="left"/>
      <w:pPr>
        <w:ind w:left="360" w:hanging="360"/>
      </w:pPr>
      <w:rPr>
        <w:rFonts w:hint="default"/>
        <w:b w:val="0"/>
        <w:i w:val="0"/>
        <w:color w:val="4F81BD"/>
        <w:sz w:val="18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F604A"/>
    <w:multiLevelType w:val="multilevel"/>
    <w:tmpl w:val="C36E0774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D237B"/>
    <w:multiLevelType w:val="multilevel"/>
    <w:tmpl w:val="73086ABA"/>
    <w:styleLink w:val="MultiStep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4F81BD"/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4785D1"/>
        <w:sz w:val="18"/>
      </w:rPr>
    </w:lvl>
    <w:lvl w:ilvl="2">
      <w:start w:val="1"/>
      <w:numFmt w:val="decimal"/>
      <w:lvlText w:val="%1.%2.%3."/>
      <w:lvlJc w:val="left"/>
      <w:pPr>
        <w:ind w:left="1361" w:hanging="641"/>
      </w:pPr>
      <w:rPr>
        <w:rFonts w:hint="default"/>
        <w:color w:val="4785D1"/>
        <w:sz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60E6203"/>
    <w:multiLevelType w:val="hybridMultilevel"/>
    <w:tmpl w:val="CCE85E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D5A8F"/>
    <w:multiLevelType w:val="hybridMultilevel"/>
    <w:tmpl w:val="37E009EA"/>
    <w:lvl w:ilvl="0" w:tplc="77624588">
      <w:start w:val="1"/>
      <w:numFmt w:val="bullet"/>
      <w:pStyle w:val="Multianswerselected"/>
      <w:lvlText w:val=""/>
      <w:lvlJc w:val="left"/>
      <w:pPr>
        <w:ind w:left="720" w:hanging="360"/>
      </w:pPr>
      <w:rPr>
        <w:rFonts w:ascii="Wingdings" w:hAnsi="Wingdings" w:hint="default"/>
        <w:b/>
        <w:i w:val="0"/>
        <w:color w:val="365F91"/>
        <w:sz w:val="24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25FF8"/>
    <w:multiLevelType w:val="hybridMultilevel"/>
    <w:tmpl w:val="0A92F500"/>
    <w:lvl w:ilvl="0" w:tplc="BEE86876">
      <w:start w:val="1"/>
      <w:numFmt w:val="bullet"/>
      <w:pStyle w:val="Multianswer"/>
      <w:lvlText w:val="¨"/>
      <w:lvlJc w:val="left"/>
      <w:pPr>
        <w:ind w:left="720" w:hanging="360"/>
      </w:pPr>
      <w:rPr>
        <w:rFonts w:ascii="Wingdings" w:hAnsi="Wingdings" w:hint="default"/>
        <w:b/>
        <w:i w:val="0"/>
        <w:color w:val="365F91"/>
        <w:sz w:val="24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6"/>
    <w:lvlOverride w:ilvl="0">
      <w:startOverride w:val="1"/>
    </w:lvlOverride>
  </w:num>
  <w:num w:numId="4">
    <w:abstractNumId w:val="4"/>
  </w:num>
  <w:num w:numId="5">
    <w:abstractNumId w:val="12"/>
  </w:num>
  <w:num w:numId="6">
    <w:abstractNumId w:val="13"/>
  </w:num>
  <w:num w:numId="7">
    <w:abstractNumId w:val="1"/>
  </w:num>
  <w:num w:numId="8">
    <w:abstractNumId w:val="11"/>
    <w:lvlOverride w:ilvl="0">
      <w:startOverride w:val="1"/>
    </w:lvlOverride>
  </w:num>
  <w:num w:numId="9">
    <w:abstractNumId w:val="18"/>
  </w:num>
  <w:num w:numId="10">
    <w:abstractNumId w:val="17"/>
  </w:num>
  <w:num w:numId="11">
    <w:abstractNumId w:val="15"/>
  </w:num>
  <w:num w:numId="12">
    <w:abstractNumId w:val="8"/>
  </w:num>
  <w:num w:numId="13">
    <w:abstractNumId w:val="5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10"/>
  </w:num>
  <w:num w:numId="17">
    <w:abstractNumId w:val="3"/>
  </w:num>
  <w:num w:numId="18">
    <w:abstractNumId w:val="2"/>
  </w:num>
  <w:num w:numId="19">
    <w:abstractNumId w:val="16"/>
  </w:num>
  <w:num w:numId="20">
    <w:abstractNumId w:val="0"/>
  </w:num>
  <w:num w:numId="21">
    <w:abstractNumId w:val="1"/>
    <w:lvlOverride w:ilvl="0">
      <w:startOverride w:val="1"/>
    </w:lvlOverride>
  </w:num>
  <w:num w:numId="22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activeWritingStyle w:appName="MSWord" w:lang="en-US" w:vendorID="8" w:dllVersion="513" w:checkStyle="1"/>
  <w:activeWritingStyle w:appName="MSWord" w:lang="da-DK" w:vendorID="666" w:dllVersion="513" w:checkStyle="1"/>
  <w:activeWritingStyle w:appName="MSWord" w:lang="da-DK" w:vendorID="22" w:dllVersion="513" w:checkStyle="1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84"/>
  <w:autoHyphenation/>
  <w:hyphenationZone w:val="357"/>
  <w:drawingGridHorizontalSpacing w:val="100"/>
  <w:drawingGridVerticalSpacing w:val="187"/>
  <w:displayHorizontalDrawingGridEvery w:val="2"/>
  <w:noPunctuationKerning/>
  <w:characterSpacingControl w:val="doNotCompress"/>
  <w:hdrShapeDefaults>
    <o:shapedefaults v:ext="edit" spidmax="91137">
      <o:colormru v:ext="edit" colors="#bebeb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57"/>
    <w:rsid w:val="0000127C"/>
    <w:rsid w:val="00001384"/>
    <w:rsid w:val="000025AF"/>
    <w:rsid w:val="00005D8D"/>
    <w:rsid w:val="00005E68"/>
    <w:rsid w:val="00006A84"/>
    <w:rsid w:val="00007B14"/>
    <w:rsid w:val="00010298"/>
    <w:rsid w:val="00011113"/>
    <w:rsid w:val="00011992"/>
    <w:rsid w:val="00013FF0"/>
    <w:rsid w:val="00015D57"/>
    <w:rsid w:val="00016368"/>
    <w:rsid w:val="000217D8"/>
    <w:rsid w:val="0002357F"/>
    <w:rsid w:val="00024F1B"/>
    <w:rsid w:val="00026A06"/>
    <w:rsid w:val="00027419"/>
    <w:rsid w:val="00030A2A"/>
    <w:rsid w:val="000345A5"/>
    <w:rsid w:val="00034D61"/>
    <w:rsid w:val="00037BD6"/>
    <w:rsid w:val="00040C7B"/>
    <w:rsid w:val="00040D2E"/>
    <w:rsid w:val="00043420"/>
    <w:rsid w:val="000438D6"/>
    <w:rsid w:val="00044A66"/>
    <w:rsid w:val="00047688"/>
    <w:rsid w:val="00051D34"/>
    <w:rsid w:val="00054623"/>
    <w:rsid w:val="00054CDA"/>
    <w:rsid w:val="00055A5D"/>
    <w:rsid w:val="00055E83"/>
    <w:rsid w:val="00056690"/>
    <w:rsid w:val="00057358"/>
    <w:rsid w:val="0006086C"/>
    <w:rsid w:val="00060D1B"/>
    <w:rsid w:val="000612C3"/>
    <w:rsid w:val="00061771"/>
    <w:rsid w:val="00062344"/>
    <w:rsid w:val="0006424C"/>
    <w:rsid w:val="00065974"/>
    <w:rsid w:val="00073760"/>
    <w:rsid w:val="00073C21"/>
    <w:rsid w:val="00073FF0"/>
    <w:rsid w:val="00074876"/>
    <w:rsid w:val="00081D5E"/>
    <w:rsid w:val="00082233"/>
    <w:rsid w:val="00084420"/>
    <w:rsid w:val="000903F2"/>
    <w:rsid w:val="000904D2"/>
    <w:rsid w:val="000917D3"/>
    <w:rsid w:val="00093CB0"/>
    <w:rsid w:val="00094BE8"/>
    <w:rsid w:val="00095411"/>
    <w:rsid w:val="00095A87"/>
    <w:rsid w:val="000A24BC"/>
    <w:rsid w:val="000A356A"/>
    <w:rsid w:val="000A6AE5"/>
    <w:rsid w:val="000B010A"/>
    <w:rsid w:val="000B0723"/>
    <w:rsid w:val="000B07FE"/>
    <w:rsid w:val="000B1CE2"/>
    <w:rsid w:val="000B5296"/>
    <w:rsid w:val="000C0667"/>
    <w:rsid w:val="000C23FA"/>
    <w:rsid w:val="000C616A"/>
    <w:rsid w:val="000C6F28"/>
    <w:rsid w:val="000D1E20"/>
    <w:rsid w:val="000D214C"/>
    <w:rsid w:val="000D2DFC"/>
    <w:rsid w:val="000D34BE"/>
    <w:rsid w:val="000D353A"/>
    <w:rsid w:val="000D3959"/>
    <w:rsid w:val="000D5092"/>
    <w:rsid w:val="000D7091"/>
    <w:rsid w:val="000D782F"/>
    <w:rsid w:val="000E0EB9"/>
    <w:rsid w:val="000E15BF"/>
    <w:rsid w:val="000E1A56"/>
    <w:rsid w:val="000E3BBC"/>
    <w:rsid w:val="000E4375"/>
    <w:rsid w:val="000E43A7"/>
    <w:rsid w:val="000E44A7"/>
    <w:rsid w:val="000E5283"/>
    <w:rsid w:val="000E76F6"/>
    <w:rsid w:val="000F14EF"/>
    <w:rsid w:val="000F1E4F"/>
    <w:rsid w:val="000F3190"/>
    <w:rsid w:val="000F339C"/>
    <w:rsid w:val="000F3923"/>
    <w:rsid w:val="000F43EE"/>
    <w:rsid w:val="000F4FE2"/>
    <w:rsid w:val="00100AAB"/>
    <w:rsid w:val="00100E00"/>
    <w:rsid w:val="00103841"/>
    <w:rsid w:val="00103F5B"/>
    <w:rsid w:val="0010698B"/>
    <w:rsid w:val="00106B17"/>
    <w:rsid w:val="0011019C"/>
    <w:rsid w:val="00110CEC"/>
    <w:rsid w:val="00111C02"/>
    <w:rsid w:val="00111E93"/>
    <w:rsid w:val="001125A1"/>
    <w:rsid w:val="0011431E"/>
    <w:rsid w:val="0011517D"/>
    <w:rsid w:val="00120ABC"/>
    <w:rsid w:val="00120DC8"/>
    <w:rsid w:val="0012215B"/>
    <w:rsid w:val="00123544"/>
    <w:rsid w:val="00123E13"/>
    <w:rsid w:val="00127305"/>
    <w:rsid w:val="0013351E"/>
    <w:rsid w:val="00141574"/>
    <w:rsid w:val="00142154"/>
    <w:rsid w:val="00143265"/>
    <w:rsid w:val="001433D3"/>
    <w:rsid w:val="0014734B"/>
    <w:rsid w:val="00152FBA"/>
    <w:rsid w:val="00153262"/>
    <w:rsid w:val="0015382A"/>
    <w:rsid w:val="001538FA"/>
    <w:rsid w:val="00153A64"/>
    <w:rsid w:val="00153EB5"/>
    <w:rsid w:val="00155A01"/>
    <w:rsid w:val="00160FED"/>
    <w:rsid w:val="0016212F"/>
    <w:rsid w:val="001648E7"/>
    <w:rsid w:val="00165B46"/>
    <w:rsid w:val="0016768D"/>
    <w:rsid w:val="0017077E"/>
    <w:rsid w:val="00175DCE"/>
    <w:rsid w:val="00176CB2"/>
    <w:rsid w:val="00177893"/>
    <w:rsid w:val="00182E24"/>
    <w:rsid w:val="00183ED1"/>
    <w:rsid w:val="001841CD"/>
    <w:rsid w:val="00186D1A"/>
    <w:rsid w:val="00194E27"/>
    <w:rsid w:val="001A0E60"/>
    <w:rsid w:val="001A355D"/>
    <w:rsid w:val="001A3D8C"/>
    <w:rsid w:val="001A3FFC"/>
    <w:rsid w:val="001A58F2"/>
    <w:rsid w:val="001A6CE4"/>
    <w:rsid w:val="001B1378"/>
    <w:rsid w:val="001B2628"/>
    <w:rsid w:val="001B60F6"/>
    <w:rsid w:val="001C06DA"/>
    <w:rsid w:val="001C22EF"/>
    <w:rsid w:val="001C6270"/>
    <w:rsid w:val="001C72E9"/>
    <w:rsid w:val="001C769F"/>
    <w:rsid w:val="001D39F1"/>
    <w:rsid w:val="001D51E0"/>
    <w:rsid w:val="001D6A5E"/>
    <w:rsid w:val="001D7FDF"/>
    <w:rsid w:val="001E174A"/>
    <w:rsid w:val="001E26A7"/>
    <w:rsid w:val="001E3353"/>
    <w:rsid w:val="001E33ED"/>
    <w:rsid w:val="001E4D6F"/>
    <w:rsid w:val="001E5926"/>
    <w:rsid w:val="001E70E4"/>
    <w:rsid w:val="001E7D7A"/>
    <w:rsid w:val="001F2052"/>
    <w:rsid w:val="001F270E"/>
    <w:rsid w:val="001F3572"/>
    <w:rsid w:val="001F38A0"/>
    <w:rsid w:val="001F423D"/>
    <w:rsid w:val="001F7BBF"/>
    <w:rsid w:val="00202D56"/>
    <w:rsid w:val="00206D1A"/>
    <w:rsid w:val="00210415"/>
    <w:rsid w:val="00213A85"/>
    <w:rsid w:val="00213BE5"/>
    <w:rsid w:val="00213D49"/>
    <w:rsid w:val="00214B16"/>
    <w:rsid w:val="002151B0"/>
    <w:rsid w:val="00220472"/>
    <w:rsid w:val="002206C1"/>
    <w:rsid w:val="00220F8C"/>
    <w:rsid w:val="00222327"/>
    <w:rsid w:val="0022344C"/>
    <w:rsid w:val="00224BD6"/>
    <w:rsid w:val="002262C9"/>
    <w:rsid w:val="00226697"/>
    <w:rsid w:val="00227CF5"/>
    <w:rsid w:val="00232061"/>
    <w:rsid w:val="00232224"/>
    <w:rsid w:val="00233A3E"/>
    <w:rsid w:val="002359E6"/>
    <w:rsid w:val="00236BF5"/>
    <w:rsid w:val="00237223"/>
    <w:rsid w:val="00242413"/>
    <w:rsid w:val="002455BA"/>
    <w:rsid w:val="00247BA0"/>
    <w:rsid w:val="00250895"/>
    <w:rsid w:val="00253B65"/>
    <w:rsid w:val="0025621B"/>
    <w:rsid w:val="00256F80"/>
    <w:rsid w:val="00257559"/>
    <w:rsid w:val="00260E4B"/>
    <w:rsid w:val="0026100D"/>
    <w:rsid w:val="002628A8"/>
    <w:rsid w:val="00263008"/>
    <w:rsid w:val="00264BC0"/>
    <w:rsid w:val="002657F7"/>
    <w:rsid w:val="00266506"/>
    <w:rsid w:val="0027134D"/>
    <w:rsid w:val="0027165E"/>
    <w:rsid w:val="002724E7"/>
    <w:rsid w:val="002728E2"/>
    <w:rsid w:val="0027352D"/>
    <w:rsid w:val="00273884"/>
    <w:rsid w:val="00273EC4"/>
    <w:rsid w:val="00274142"/>
    <w:rsid w:val="002742B9"/>
    <w:rsid w:val="00274E88"/>
    <w:rsid w:val="0027638A"/>
    <w:rsid w:val="002774F8"/>
    <w:rsid w:val="002800C2"/>
    <w:rsid w:val="002815A2"/>
    <w:rsid w:val="00281689"/>
    <w:rsid w:val="00282F34"/>
    <w:rsid w:val="002833FA"/>
    <w:rsid w:val="00284AE9"/>
    <w:rsid w:val="00285632"/>
    <w:rsid w:val="002863DB"/>
    <w:rsid w:val="00287D4C"/>
    <w:rsid w:val="00290902"/>
    <w:rsid w:val="00291EAC"/>
    <w:rsid w:val="00292439"/>
    <w:rsid w:val="002977AA"/>
    <w:rsid w:val="00297BF3"/>
    <w:rsid w:val="002A0113"/>
    <w:rsid w:val="002A0DBF"/>
    <w:rsid w:val="002A3737"/>
    <w:rsid w:val="002A6387"/>
    <w:rsid w:val="002A7C2B"/>
    <w:rsid w:val="002B01E1"/>
    <w:rsid w:val="002B4B56"/>
    <w:rsid w:val="002B7A68"/>
    <w:rsid w:val="002C0285"/>
    <w:rsid w:val="002C42D1"/>
    <w:rsid w:val="002C4D48"/>
    <w:rsid w:val="002C5474"/>
    <w:rsid w:val="002C54E9"/>
    <w:rsid w:val="002C638F"/>
    <w:rsid w:val="002C735D"/>
    <w:rsid w:val="002D069B"/>
    <w:rsid w:val="002D32BB"/>
    <w:rsid w:val="002D4C75"/>
    <w:rsid w:val="002D4FE7"/>
    <w:rsid w:val="002E12A8"/>
    <w:rsid w:val="002E18BE"/>
    <w:rsid w:val="002E273D"/>
    <w:rsid w:val="002E3266"/>
    <w:rsid w:val="002E4493"/>
    <w:rsid w:val="002E5706"/>
    <w:rsid w:val="002E6A69"/>
    <w:rsid w:val="002E6EC4"/>
    <w:rsid w:val="002E7690"/>
    <w:rsid w:val="002F0668"/>
    <w:rsid w:val="002F12B3"/>
    <w:rsid w:val="002F1E8F"/>
    <w:rsid w:val="002F37D9"/>
    <w:rsid w:val="002F3F98"/>
    <w:rsid w:val="002F4068"/>
    <w:rsid w:val="002F5E01"/>
    <w:rsid w:val="00300221"/>
    <w:rsid w:val="003021A9"/>
    <w:rsid w:val="0030428A"/>
    <w:rsid w:val="00310FD0"/>
    <w:rsid w:val="0031286B"/>
    <w:rsid w:val="003144B5"/>
    <w:rsid w:val="00315644"/>
    <w:rsid w:val="00316745"/>
    <w:rsid w:val="00320264"/>
    <w:rsid w:val="003210C2"/>
    <w:rsid w:val="00322EC9"/>
    <w:rsid w:val="003264EE"/>
    <w:rsid w:val="00326B3C"/>
    <w:rsid w:val="00330679"/>
    <w:rsid w:val="00332CA4"/>
    <w:rsid w:val="00335A53"/>
    <w:rsid w:val="003425BA"/>
    <w:rsid w:val="00344A50"/>
    <w:rsid w:val="00344C07"/>
    <w:rsid w:val="00346E91"/>
    <w:rsid w:val="00347B2A"/>
    <w:rsid w:val="003512C5"/>
    <w:rsid w:val="00352E38"/>
    <w:rsid w:val="00355CEC"/>
    <w:rsid w:val="003562CA"/>
    <w:rsid w:val="00361C48"/>
    <w:rsid w:val="003654A1"/>
    <w:rsid w:val="003658C7"/>
    <w:rsid w:val="00365969"/>
    <w:rsid w:val="00365E66"/>
    <w:rsid w:val="00367078"/>
    <w:rsid w:val="00370539"/>
    <w:rsid w:val="003717F0"/>
    <w:rsid w:val="00371CCC"/>
    <w:rsid w:val="0037264C"/>
    <w:rsid w:val="00372D99"/>
    <w:rsid w:val="00372FDA"/>
    <w:rsid w:val="00373581"/>
    <w:rsid w:val="00375E22"/>
    <w:rsid w:val="003766EC"/>
    <w:rsid w:val="00376A81"/>
    <w:rsid w:val="00380330"/>
    <w:rsid w:val="003806F9"/>
    <w:rsid w:val="003817C3"/>
    <w:rsid w:val="003840B4"/>
    <w:rsid w:val="003841C8"/>
    <w:rsid w:val="00386986"/>
    <w:rsid w:val="003870A8"/>
    <w:rsid w:val="0038798A"/>
    <w:rsid w:val="0039142C"/>
    <w:rsid w:val="00391A5D"/>
    <w:rsid w:val="0039402A"/>
    <w:rsid w:val="00394280"/>
    <w:rsid w:val="00396238"/>
    <w:rsid w:val="00396ACF"/>
    <w:rsid w:val="00397A18"/>
    <w:rsid w:val="003A092D"/>
    <w:rsid w:val="003A1131"/>
    <w:rsid w:val="003A1ACF"/>
    <w:rsid w:val="003A1C90"/>
    <w:rsid w:val="003A2883"/>
    <w:rsid w:val="003A4C04"/>
    <w:rsid w:val="003A59AA"/>
    <w:rsid w:val="003A6934"/>
    <w:rsid w:val="003A7610"/>
    <w:rsid w:val="003B05BB"/>
    <w:rsid w:val="003B3954"/>
    <w:rsid w:val="003B4200"/>
    <w:rsid w:val="003C113A"/>
    <w:rsid w:val="003C73D3"/>
    <w:rsid w:val="003D1AA2"/>
    <w:rsid w:val="003D2ECF"/>
    <w:rsid w:val="003D3D27"/>
    <w:rsid w:val="003D6836"/>
    <w:rsid w:val="003D7ACE"/>
    <w:rsid w:val="003E0466"/>
    <w:rsid w:val="003E3992"/>
    <w:rsid w:val="003E5112"/>
    <w:rsid w:val="003E5A97"/>
    <w:rsid w:val="003E761F"/>
    <w:rsid w:val="003F3846"/>
    <w:rsid w:val="003F4656"/>
    <w:rsid w:val="003F59D7"/>
    <w:rsid w:val="003F7DA8"/>
    <w:rsid w:val="00400EBE"/>
    <w:rsid w:val="00402A15"/>
    <w:rsid w:val="004039E9"/>
    <w:rsid w:val="00404404"/>
    <w:rsid w:val="0041166D"/>
    <w:rsid w:val="00411671"/>
    <w:rsid w:val="00415DA5"/>
    <w:rsid w:val="00415EC9"/>
    <w:rsid w:val="0041668E"/>
    <w:rsid w:val="00416747"/>
    <w:rsid w:val="00421091"/>
    <w:rsid w:val="00422A53"/>
    <w:rsid w:val="00424DE6"/>
    <w:rsid w:val="00431D67"/>
    <w:rsid w:val="00434DAE"/>
    <w:rsid w:val="00435AFC"/>
    <w:rsid w:val="00437555"/>
    <w:rsid w:val="00437F09"/>
    <w:rsid w:val="00437F19"/>
    <w:rsid w:val="00442970"/>
    <w:rsid w:val="0044323D"/>
    <w:rsid w:val="00444513"/>
    <w:rsid w:val="00446E4B"/>
    <w:rsid w:val="00447D5D"/>
    <w:rsid w:val="004502EC"/>
    <w:rsid w:val="004508FD"/>
    <w:rsid w:val="00451488"/>
    <w:rsid w:val="0045151E"/>
    <w:rsid w:val="00451533"/>
    <w:rsid w:val="004518E3"/>
    <w:rsid w:val="00453D60"/>
    <w:rsid w:val="00455ECC"/>
    <w:rsid w:val="0045643A"/>
    <w:rsid w:val="00461487"/>
    <w:rsid w:val="00463265"/>
    <w:rsid w:val="00463FF8"/>
    <w:rsid w:val="00464C81"/>
    <w:rsid w:val="004653F0"/>
    <w:rsid w:val="00465921"/>
    <w:rsid w:val="00465B16"/>
    <w:rsid w:val="00471D4F"/>
    <w:rsid w:val="00473A12"/>
    <w:rsid w:val="0047415D"/>
    <w:rsid w:val="00477871"/>
    <w:rsid w:val="004802BD"/>
    <w:rsid w:val="00480D1F"/>
    <w:rsid w:val="00482C90"/>
    <w:rsid w:val="00483BC5"/>
    <w:rsid w:val="00485232"/>
    <w:rsid w:val="00492CC5"/>
    <w:rsid w:val="00492F8B"/>
    <w:rsid w:val="0049533A"/>
    <w:rsid w:val="00496FD8"/>
    <w:rsid w:val="004974D7"/>
    <w:rsid w:val="004A09E2"/>
    <w:rsid w:val="004A5FE0"/>
    <w:rsid w:val="004B00DE"/>
    <w:rsid w:val="004B4924"/>
    <w:rsid w:val="004B563C"/>
    <w:rsid w:val="004B5D5A"/>
    <w:rsid w:val="004B6190"/>
    <w:rsid w:val="004C23E6"/>
    <w:rsid w:val="004C2BAF"/>
    <w:rsid w:val="004C5060"/>
    <w:rsid w:val="004D129A"/>
    <w:rsid w:val="004D1E84"/>
    <w:rsid w:val="004D260A"/>
    <w:rsid w:val="004D340C"/>
    <w:rsid w:val="004D4064"/>
    <w:rsid w:val="004D4E70"/>
    <w:rsid w:val="004E1482"/>
    <w:rsid w:val="004E3014"/>
    <w:rsid w:val="004E365C"/>
    <w:rsid w:val="004E6D1D"/>
    <w:rsid w:val="004E751A"/>
    <w:rsid w:val="004E7BB8"/>
    <w:rsid w:val="004E7DB5"/>
    <w:rsid w:val="004E7E1B"/>
    <w:rsid w:val="004F2B86"/>
    <w:rsid w:val="004F3450"/>
    <w:rsid w:val="004F3F93"/>
    <w:rsid w:val="004F5092"/>
    <w:rsid w:val="004F50A1"/>
    <w:rsid w:val="004F52B6"/>
    <w:rsid w:val="004F5AD0"/>
    <w:rsid w:val="004F7D54"/>
    <w:rsid w:val="0050530E"/>
    <w:rsid w:val="00510600"/>
    <w:rsid w:val="00513330"/>
    <w:rsid w:val="005146A9"/>
    <w:rsid w:val="00522BCA"/>
    <w:rsid w:val="00527CC6"/>
    <w:rsid w:val="005312D9"/>
    <w:rsid w:val="0053187A"/>
    <w:rsid w:val="00531C1B"/>
    <w:rsid w:val="00535EB4"/>
    <w:rsid w:val="00536068"/>
    <w:rsid w:val="005436DB"/>
    <w:rsid w:val="00543A67"/>
    <w:rsid w:val="00543AA3"/>
    <w:rsid w:val="00543CD1"/>
    <w:rsid w:val="00543E29"/>
    <w:rsid w:val="005442D9"/>
    <w:rsid w:val="005443D2"/>
    <w:rsid w:val="0055059D"/>
    <w:rsid w:val="00552C9F"/>
    <w:rsid w:val="00552D38"/>
    <w:rsid w:val="00560092"/>
    <w:rsid w:val="00560179"/>
    <w:rsid w:val="00560ADE"/>
    <w:rsid w:val="00562D9A"/>
    <w:rsid w:val="005636CF"/>
    <w:rsid w:val="00565B42"/>
    <w:rsid w:val="00566D02"/>
    <w:rsid w:val="00566EEC"/>
    <w:rsid w:val="00567611"/>
    <w:rsid w:val="00570A9A"/>
    <w:rsid w:val="00572318"/>
    <w:rsid w:val="00573689"/>
    <w:rsid w:val="00574A34"/>
    <w:rsid w:val="00575187"/>
    <w:rsid w:val="0057798F"/>
    <w:rsid w:val="00581383"/>
    <w:rsid w:val="00581738"/>
    <w:rsid w:val="00581B94"/>
    <w:rsid w:val="00584256"/>
    <w:rsid w:val="00584416"/>
    <w:rsid w:val="005846F8"/>
    <w:rsid w:val="00585CD2"/>
    <w:rsid w:val="005866BD"/>
    <w:rsid w:val="00591990"/>
    <w:rsid w:val="00592332"/>
    <w:rsid w:val="00593BB2"/>
    <w:rsid w:val="005A24D7"/>
    <w:rsid w:val="005A35EB"/>
    <w:rsid w:val="005A51DC"/>
    <w:rsid w:val="005A7676"/>
    <w:rsid w:val="005B2D5F"/>
    <w:rsid w:val="005B4E8A"/>
    <w:rsid w:val="005B69C0"/>
    <w:rsid w:val="005B72E8"/>
    <w:rsid w:val="005C0BAD"/>
    <w:rsid w:val="005C3514"/>
    <w:rsid w:val="005C5851"/>
    <w:rsid w:val="005C6183"/>
    <w:rsid w:val="005C68A5"/>
    <w:rsid w:val="005C73DB"/>
    <w:rsid w:val="005C7735"/>
    <w:rsid w:val="005D009C"/>
    <w:rsid w:val="005D2468"/>
    <w:rsid w:val="005D3423"/>
    <w:rsid w:val="005D3EE1"/>
    <w:rsid w:val="005D43F2"/>
    <w:rsid w:val="005D4DDC"/>
    <w:rsid w:val="005D6ACE"/>
    <w:rsid w:val="005D6DC6"/>
    <w:rsid w:val="005D7BE6"/>
    <w:rsid w:val="005E0138"/>
    <w:rsid w:val="005E0334"/>
    <w:rsid w:val="005E03A4"/>
    <w:rsid w:val="005E681D"/>
    <w:rsid w:val="005E755A"/>
    <w:rsid w:val="005F007F"/>
    <w:rsid w:val="005F0AEA"/>
    <w:rsid w:val="00600207"/>
    <w:rsid w:val="00602A19"/>
    <w:rsid w:val="006034AE"/>
    <w:rsid w:val="00603B27"/>
    <w:rsid w:val="006047F9"/>
    <w:rsid w:val="006063E3"/>
    <w:rsid w:val="00606B86"/>
    <w:rsid w:val="00606DE3"/>
    <w:rsid w:val="00611C75"/>
    <w:rsid w:val="006129F8"/>
    <w:rsid w:val="00612D5E"/>
    <w:rsid w:val="00615B08"/>
    <w:rsid w:val="00616349"/>
    <w:rsid w:val="00617929"/>
    <w:rsid w:val="00617F39"/>
    <w:rsid w:val="006222E7"/>
    <w:rsid w:val="00624948"/>
    <w:rsid w:val="0062602B"/>
    <w:rsid w:val="0062674A"/>
    <w:rsid w:val="00630296"/>
    <w:rsid w:val="0063197A"/>
    <w:rsid w:val="00632A85"/>
    <w:rsid w:val="00634102"/>
    <w:rsid w:val="00634EE5"/>
    <w:rsid w:val="00634F4B"/>
    <w:rsid w:val="0063695A"/>
    <w:rsid w:val="006416EC"/>
    <w:rsid w:val="006430F9"/>
    <w:rsid w:val="006445F1"/>
    <w:rsid w:val="006464D0"/>
    <w:rsid w:val="00655936"/>
    <w:rsid w:val="00655CFE"/>
    <w:rsid w:val="00656921"/>
    <w:rsid w:val="00660EC3"/>
    <w:rsid w:val="006624C2"/>
    <w:rsid w:val="00663E47"/>
    <w:rsid w:val="00670366"/>
    <w:rsid w:val="006709F2"/>
    <w:rsid w:val="00670E0A"/>
    <w:rsid w:val="00673E9A"/>
    <w:rsid w:val="00685BFA"/>
    <w:rsid w:val="00686814"/>
    <w:rsid w:val="00686E4C"/>
    <w:rsid w:val="0069677F"/>
    <w:rsid w:val="00696D42"/>
    <w:rsid w:val="00697AE1"/>
    <w:rsid w:val="006A0B10"/>
    <w:rsid w:val="006A226F"/>
    <w:rsid w:val="006A3094"/>
    <w:rsid w:val="006A6FEC"/>
    <w:rsid w:val="006A7AAD"/>
    <w:rsid w:val="006B23CD"/>
    <w:rsid w:val="006B2CE9"/>
    <w:rsid w:val="006B49E3"/>
    <w:rsid w:val="006B4E76"/>
    <w:rsid w:val="006C0287"/>
    <w:rsid w:val="006C1989"/>
    <w:rsid w:val="006C6954"/>
    <w:rsid w:val="006D3497"/>
    <w:rsid w:val="006D4D87"/>
    <w:rsid w:val="006E0409"/>
    <w:rsid w:val="006E2AFB"/>
    <w:rsid w:val="006F12D5"/>
    <w:rsid w:val="006F15FF"/>
    <w:rsid w:val="006F2143"/>
    <w:rsid w:val="006F2419"/>
    <w:rsid w:val="006F4237"/>
    <w:rsid w:val="006F4DCE"/>
    <w:rsid w:val="00700C65"/>
    <w:rsid w:val="00702009"/>
    <w:rsid w:val="007027C3"/>
    <w:rsid w:val="007051D3"/>
    <w:rsid w:val="00706C08"/>
    <w:rsid w:val="00706F20"/>
    <w:rsid w:val="00712145"/>
    <w:rsid w:val="00714116"/>
    <w:rsid w:val="0071534B"/>
    <w:rsid w:val="0071550C"/>
    <w:rsid w:val="007202E9"/>
    <w:rsid w:val="007222AF"/>
    <w:rsid w:val="0072366E"/>
    <w:rsid w:val="0072488A"/>
    <w:rsid w:val="00726C7D"/>
    <w:rsid w:val="00730A2F"/>
    <w:rsid w:val="0073200C"/>
    <w:rsid w:val="00733D6A"/>
    <w:rsid w:val="00735FEA"/>
    <w:rsid w:val="00740B6D"/>
    <w:rsid w:val="00744831"/>
    <w:rsid w:val="00747B23"/>
    <w:rsid w:val="00747D2E"/>
    <w:rsid w:val="0075107D"/>
    <w:rsid w:val="00751A2C"/>
    <w:rsid w:val="00754304"/>
    <w:rsid w:val="007545C5"/>
    <w:rsid w:val="0075510B"/>
    <w:rsid w:val="0075644F"/>
    <w:rsid w:val="00757CBC"/>
    <w:rsid w:val="0076013D"/>
    <w:rsid w:val="007613DF"/>
    <w:rsid w:val="0076315F"/>
    <w:rsid w:val="00763EC3"/>
    <w:rsid w:val="007735C0"/>
    <w:rsid w:val="0077626A"/>
    <w:rsid w:val="00777FC2"/>
    <w:rsid w:val="007849F0"/>
    <w:rsid w:val="00784AD5"/>
    <w:rsid w:val="007869EA"/>
    <w:rsid w:val="0079021E"/>
    <w:rsid w:val="0079166F"/>
    <w:rsid w:val="00791775"/>
    <w:rsid w:val="00795FA3"/>
    <w:rsid w:val="0079673A"/>
    <w:rsid w:val="00796F1D"/>
    <w:rsid w:val="00797CE7"/>
    <w:rsid w:val="007A1531"/>
    <w:rsid w:val="007A40E9"/>
    <w:rsid w:val="007A7268"/>
    <w:rsid w:val="007B6B25"/>
    <w:rsid w:val="007C08C3"/>
    <w:rsid w:val="007C2A88"/>
    <w:rsid w:val="007C6E17"/>
    <w:rsid w:val="007C7623"/>
    <w:rsid w:val="007D06EF"/>
    <w:rsid w:val="007D1EF2"/>
    <w:rsid w:val="007D27DB"/>
    <w:rsid w:val="007D4550"/>
    <w:rsid w:val="007D565F"/>
    <w:rsid w:val="007D6A31"/>
    <w:rsid w:val="007D72A8"/>
    <w:rsid w:val="007E4F6E"/>
    <w:rsid w:val="007E5536"/>
    <w:rsid w:val="007E6413"/>
    <w:rsid w:val="007E71AB"/>
    <w:rsid w:val="007F0747"/>
    <w:rsid w:val="007F1129"/>
    <w:rsid w:val="007F1F85"/>
    <w:rsid w:val="007F4E1B"/>
    <w:rsid w:val="007F7514"/>
    <w:rsid w:val="008003F0"/>
    <w:rsid w:val="00800B25"/>
    <w:rsid w:val="00800B53"/>
    <w:rsid w:val="00801BD4"/>
    <w:rsid w:val="0080530D"/>
    <w:rsid w:val="008058A3"/>
    <w:rsid w:val="00811881"/>
    <w:rsid w:val="0081306F"/>
    <w:rsid w:val="008159D0"/>
    <w:rsid w:val="00815D4C"/>
    <w:rsid w:val="008206D9"/>
    <w:rsid w:val="0082423F"/>
    <w:rsid w:val="00824439"/>
    <w:rsid w:val="00825C04"/>
    <w:rsid w:val="00825C80"/>
    <w:rsid w:val="0082740A"/>
    <w:rsid w:val="008303D3"/>
    <w:rsid w:val="008307FE"/>
    <w:rsid w:val="00833ED6"/>
    <w:rsid w:val="00835E05"/>
    <w:rsid w:val="008364D3"/>
    <w:rsid w:val="00840CAE"/>
    <w:rsid w:val="00841A10"/>
    <w:rsid w:val="00844E64"/>
    <w:rsid w:val="008469FC"/>
    <w:rsid w:val="008504E1"/>
    <w:rsid w:val="00851A85"/>
    <w:rsid w:val="00851F2A"/>
    <w:rsid w:val="00853C0E"/>
    <w:rsid w:val="008549A7"/>
    <w:rsid w:val="00857DEC"/>
    <w:rsid w:val="00861776"/>
    <w:rsid w:val="00861792"/>
    <w:rsid w:val="008649E3"/>
    <w:rsid w:val="0086512D"/>
    <w:rsid w:val="008723DB"/>
    <w:rsid w:val="00876BF6"/>
    <w:rsid w:val="00876F93"/>
    <w:rsid w:val="00880903"/>
    <w:rsid w:val="008825E9"/>
    <w:rsid w:val="00884D52"/>
    <w:rsid w:val="00884FF3"/>
    <w:rsid w:val="008851B9"/>
    <w:rsid w:val="00886CBD"/>
    <w:rsid w:val="00890642"/>
    <w:rsid w:val="00891FEA"/>
    <w:rsid w:val="0089207A"/>
    <w:rsid w:val="00892E4F"/>
    <w:rsid w:val="008937A7"/>
    <w:rsid w:val="008941AE"/>
    <w:rsid w:val="0089490A"/>
    <w:rsid w:val="00895643"/>
    <w:rsid w:val="00895CE3"/>
    <w:rsid w:val="0089714C"/>
    <w:rsid w:val="008A2FBD"/>
    <w:rsid w:val="008A6408"/>
    <w:rsid w:val="008A6B88"/>
    <w:rsid w:val="008B22F9"/>
    <w:rsid w:val="008B3810"/>
    <w:rsid w:val="008B7C83"/>
    <w:rsid w:val="008C0703"/>
    <w:rsid w:val="008C42A2"/>
    <w:rsid w:val="008C47BC"/>
    <w:rsid w:val="008C4C37"/>
    <w:rsid w:val="008C608B"/>
    <w:rsid w:val="008C70B1"/>
    <w:rsid w:val="008D0289"/>
    <w:rsid w:val="008D1009"/>
    <w:rsid w:val="008D5463"/>
    <w:rsid w:val="008E030C"/>
    <w:rsid w:val="008E18C1"/>
    <w:rsid w:val="008E1DB5"/>
    <w:rsid w:val="008E27A0"/>
    <w:rsid w:val="008E4C8C"/>
    <w:rsid w:val="008E56B3"/>
    <w:rsid w:val="008E5A8D"/>
    <w:rsid w:val="008E5C59"/>
    <w:rsid w:val="008E6622"/>
    <w:rsid w:val="008E7B47"/>
    <w:rsid w:val="008F05B9"/>
    <w:rsid w:val="008F0A58"/>
    <w:rsid w:val="008F2F43"/>
    <w:rsid w:val="008F4461"/>
    <w:rsid w:val="008F5C7A"/>
    <w:rsid w:val="008F5FF3"/>
    <w:rsid w:val="008F7009"/>
    <w:rsid w:val="009027B3"/>
    <w:rsid w:val="00903B62"/>
    <w:rsid w:val="00904716"/>
    <w:rsid w:val="00907D38"/>
    <w:rsid w:val="00911FED"/>
    <w:rsid w:val="00914BB3"/>
    <w:rsid w:val="009154CB"/>
    <w:rsid w:val="00922D23"/>
    <w:rsid w:val="00924DBD"/>
    <w:rsid w:val="00927202"/>
    <w:rsid w:val="009307EF"/>
    <w:rsid w:val="009319AA"/>
    <w:rsid w:val="009326A5"/>
    <w:rsid w:val="0093289B"/>
    <w:rsid w:val="00933FCA"/>
    <w:rsid w:val="0093532B"/>
    <w:rsid w:val="009355B9"/>
    <w:rsid w:val="00943D0E"/>
    <w:rsid w:val="00945D88"/>
    <w:rsid w:val="00946D1E"/>
    <w:rsid w:val="0094762B"/>
    <w:rsid w:val="00947E08"/>
    <w:rsid w:val="00950FD3"/>
    <w:rsid w:val="00951554"/>
    <w:rsid w:val="009518CD"/>
    <w:rsid w:val="00952FD6"/>
    <w:rsid w:val="00956624"/>
    <w:rsid w:val="00956A1D"/>
    <w:rsid w:val="0095737B"/>
    <w:rsid w:val="00962C65"/>
    <w:rsid w:val="00965897"/>
    <w:rsid w:val="009678F9"/>
    <w:rsid w:val="00967E42"/>
    <w:rsid w:val="00967EDE"/>
    <w:rsid w:val="00974405"/>
    <w:rsid w:val="009837D2"/>
    <w:rsid w:val="00984C46"/>
    <w:rsid w:val="009852CB"/>
    <w:rsid w:val="00991E4B"/>
    <w:rsid w:val="00992296"/>
    <w:rsid w:val="00993DD8"/>
    <w:rsid w:val="009949F4"/>
    <w:rsid w:val="00995193"/>
    <w:rsid w:val="00996CBD"/>
    <w:rsid w:val="009A3A23"/>
    <w:rsid w:val="009A574E"/>
    <w:rsid w:val="009A5E58"/>
    <w:rsid w:val="009A6837"/>
    <w:rsid w:val="009A70FC"/>
    <w:rsid w:val="009B12DF"/>
    <w:rsid w:val="009B3D66"/>
    <w:rsid w:val="009B5A41"/>
    <w:rsid w:val="009B66FC"/>
    <w:rsid w:val="009B6C9C"/>
    <w:rsid w:val="009C0B3D"/>
    <w:rsid w:val="009C1402"/>
    <w:rsid w:val="009C1A2F"/>
    <w:rsid w:val="009C567A"/>
    <w:rsid w:val="009D13ED"/>
    <w:rsid w:val="009D226B"/>
    <w:rsid w:val="009D3592"/>
    <w:rsid w:val="009D479E"/>
    <w:rsid w:val="009D5B6F"/>
    <w:rsid w:val="009D616E"/>
    <w:rsid w:val="009D7A87"/>
    <w:rsid w:val="009F02E0"/>
    <w:rsid w:val="009F1AD6"/>
    <w:rsid w:val="009F1BEF"/>
    <w:rsid w:val="009F2A0D"/>
    <w:rsid w:val="009F31C8"/>
    <w:rsid w:val="009F4BE2"/>
    <w:rsid w:val="009F4F61"/>
    <w:rsid w:val="009F6B33"/>
    <w:rsid w:val="00A009BE"/>
    <w:rsid w:val="00A0487F"/>
    <w:rsid w:val="00A05F95"/>
    <w:rsid w:val="00A0700B"/>
    <w:rsid w:val="00A0764B"/>
    <w:rsid w:val="00A07887"/>
    <w:rsid w:val="00A12836"/>
    <w:rsid w:val="00A156A6"/>
    <w:rsid w:val="00A1583A"/>
    <w:rsid w:val="00A206F4"/>
    <w:rsid w:val="00A22CA1"/>
    <w:rsid w:val="00A26BA9"/>
    <w:rsid w:val="00A26DA1"/>
    <w:rsid w:val="00A270DB"/>
    <w:rsid w:val="00A271D3"/>
    <w:rsid w:val="00A27510"/>
    <w:rsid w:val="00A27DE0"/>
    <w:rsid w:val="00A3197B"/>
    <w:rsid w:val="00A32AB7"/>
    <w:rsid w:val="00A349AE"/>
    <w:rsid w:val="00A3596D"/>
    <w:rsid w:val="00A4007F"/>
    <w:rsid w:val="00A420F8"/>
    <w:rsid w:val="00A42FEA"/>
    <w:rsid w:val="00A43F96"/>
    <w:rsid w:val="00A4495F"/>
    <w:rsid w:val="00A4679B"/>
    <w:rsid w:val="00A46D4B"/>
    <w:rsid w:val="00A5115E"/>
    <w:rsid w:val="00A60A53"/>
    <w:rsid w:val="00A63CEC"/>
    <w:rsid w:val="00A65C46"/>
    <w:rsid w:val="00A712E0"/>
    <w:rsid w:val="00A71475"/>
    <w:rsid w:val="00A8355F"/>
    <w:rsid w:val="00A8475B"/>
    <w:rsid w:val="00A86639"/>
    <w:rsid w:val="00A94965"/>
    <w:rsid w:val="00A94EAE"/>
    <w:rsid w:val="00A964C3"/>
    <w:rsid w:val="00A96F2A"/>
    <w:rsid w:val="00AA08C4"/>
    <w:rsid w:val="00AA170B"/>
    <w:rsid w:val="00AA22CA"/>
    <w:rsid w:val="00AA38D1"/>
    <w:rsid w:val="00AA4675"/>
    <w:rsid w:val="00AA5C25"/>
    <w:rsid w:val="00AA725D"/>
    <w:rsid w:val="00AB1832"/>
    <w:rsid w:val="00AB4458"/>
    <w:rsid w:val="00AB4DD5"/>
    <w:rsid w:val="00AB4DFA"/>
    <w:rsid w:val="00AB608E"/>
    <w:rsid w:val="00AC388D"/>
    <w:rsid w:val="00AD1199"/>
    <w:rsid w:val="00AD1975"/>
    <w:rsid w:val="00AD251D"/>
    <w:rsid w:val="00AD2524"/>
    <w:rsid w:val="00AD30CF"/>
    <w:rsid w:val="00AD31C2"/>
    <w:rsid w:val="00AD6F63"/>
    <w:rsid w:val="00AE1670"/>
    <w:rsid w:val="00AE18AF"/>
    <w:rsid w:val="00AE1BD4"/>
    <w:rsid w:val="00AE4812"/>
    <w:rsid w:val="00AE73AF"/>
    <w:rsid w:val="00AF1384"/>
    <w:rsid w:val="00AF488E"/>
    <w:rsid w:val="00AF52C7"/>
    <w:rsid w:val="00AF7924"/>
    <w:rsid w:val="00B001CC"/>
    <w:rsid w:val="00B0050C"/>
    <w:rsid w:val="00B0302D"/>
    <w:rsid w:val="00B0687B"/>
    <w:rsid w:val="00B06FE2"/>
    <w:rsid w:val="00B072B4"/>
    <w:rsid w:val="00B10182"/>
    <w:rsid w:val="00B101FA"/>
    <w:rsid w:val="00B11F59"/>
    <w:rsid w:val="00B1215F"/>
    <w:rsid w:val="00B12185"/>
    <w:rsid w:val="00B124BB"/>
    <w:rsid w:val="00B129E1"/>
    <w:rsid w:val="00B132F6"/>
    <w:rsid w:val="00B17CF8"/>
    <w:rsid w:val="00B21052"/>
    <w:rsid w:val="00B21145"/>
    <w:rsid w:val="00B21FB8"/>
    <w:rsid w:val="00B23291"/>
    <w:rsid w:val="00B237BA"/>
    <w:rsid w:val="00B27B65"/>
    <w:rsid w:val="00B3004B"/>
    <w:rsid w:val="00B30F64"/>
    <w:rsid w:val="00B31222"/>
    <w:rsid w:val="00B3212F"/>
    <w:rsid w:val="00B366E4"/>
    <w:rsid w:val="00B37D45"/>
    <w:rsid w:val="00B42FCE"/>
    <w:rsid w:val="00B47CB3"/>
    <w:rsid w:val="00B50B37"/>
    <w:rsid w:val="00B517B0"/>
    <w:rsid w:val="00B530D7"/>
    <w:rsid w:val="00B540E5"/>
    <w:rsid w:val="00B56400"/>
    <w:rsid w:val="00B56847"/>
    <w:rsid w:val="00B61520"/>
    <w:rsid w:val="00B61B25"/>
    <w:rsid w:val="00B644A8"/>
    <w:rsid w:val="00B65A65"/>
    <w:rsid w:val="00B72152"/>
    <w:rsid w:val="00B7560C"/>
    <w:rsid w:val="00B774E4"/>
    <w:rsid w:val="00B83A78"/>
    <w:rsid w:val="00B864EB"/>
    <w:rsid w:val="00B91315"/>
    <w:rsid w:val="00B92EEB"/>
    <w:rsid w:val="00B94C45"/>
    <w:rsid w:val="00B95A59"/>
    <w:rsid w:val="00B97D77"/>
    <w:rsid w:val="00BA4BE7"/>
    <w:rsid w:val="00BA56B3"/>
    <w:rsid w:val="00BC0905"/>
    <w:rsid w:val="00BC2B63"/>
    <w:rsid w:val="00BC41A9"/>
    <w:rsid w:val="00BC483E"/>
    <w:rsid w:val="00BC7F6C"/>
    <w:rsid w:val="00BD125B"/>
    <w:rsid w:val="00BD18F3"/>
    <w:rsid w:val="00BD52A7"/>
    <w:rsid w:val="00BD5E1C"/>
    <w:rsid w:val="00BD6CDD"/>
    <w:rsid w:val="00BD7636"/>
    <w:rsid w:val="00BE0D60"/>
    <w:rsid w:val="00BE118A"/>
    <w:rsid w:val="00BE1CD0"/>
    <w:rsid w:val="00BE6B77"/>
    <w:rsid w:val="00BE6EB6"/>
    <w:rsid w:val="00BF1072"/>
    <w:rsid w:val="00BF2CAD"/>
    <w:rsid w:val="00BF306F"/>
    <w:rsid w:val="00BF4FCC"/>
    <w:rsid w:val="00BF6FE2"/>
    <w:rsid w:val="00BF741B"/>
    <w:rsid w:val="00C00BCD"/>
    <w:rsid w:val="00C00BEB"/>
    <w:rsid w:val="00C03AED"/>
    <w:rsid w:val="00C04B51"/>
    <w:rsid w:val="00C05148"/>
    <w:rsid w:val="00C0559C"/>
    <w:rsid w:val="00C12D76"/>
    <w:rsid w:val="00C16A8F"/>
    <w:rsid w:val="00C221CE"/>
    <w:rsid w:val="00C22662"/>
    <w:rsid w:val="00C25F54"/>
    <w:rsid w:val="00C26D9A"/>
    <w:rsid w:val="00C30F40"/>
    <w:rsid w:val="00C35489"/>
    <w:rsid w:val="00C35F38"/>
    <w:rsid w:val="00C408AA"/>
    <w:rsid w:val="00C40CAA"/>
    <w:rsid w:val="00C426E4"/>
    <w:rsid w:val="00C44E2B"/>
    <w:rsid w:val="00C47DB6"/>
    <w:rsid w:val="00C51590"/>
    <w:rsid w:val="00C53ED4"/>
    <w:rsid w:val="00C544A7"/>
    <w:rsid w:val="00C54628"/>
    <w:rsid w:val="00C56A80"/>
    <w:rsid w:val="00C6565A"/>
    <w:rsid w:val="00C65C5C"/>
    <w:rsid w:val="00C735E4"/>
    <w:rsid w:val="00C74D97"/>
    <w:rsid w:val="00C75677"/>
    <w:rsid w:val="00C8135D"/>
    <w:rsid w:val="00C816A8"/>
    <w:rsid w:val="00C8176C"/>
    <w:rsid w:val="00C81B00"/>
    <w:rsid w:val="00C8279F"/>
    <w:rsid w:val="00C82861"/>
    <w:rsid w:val="00C83559"/>
    <w:rsid w:val="00C83CE5"/>
    <w:rsid w:val="00C8573D"/>
    <w:rsid w:val="00C859EC"/>
    <w:rsid w:val="00C91F56"/>
    <w:rsid w:val="00C93469"/>
    <w:rsid w:val="00C95368"/>
    <w:rsid w:val="00C956AA"/>
    <w:rsid w:val="00C97034"/>
    <w:rsid w:val="00CA7682"/>
    <w:rsid w:val="00CB55FB"/>
    <w:rsid w:val="00CB6DF1"/>
    <w:rsid w:val="00CC2FA8"/>
    <w:rsid w:val="00CC528B"/>
    <w:rsid w:val="00CD077A"/>
    <w:rsid w:val="00CD15A8"/>
    <w:rsid w:val="00CD3014"/>
    <w:rsid w:val="00CD519A"/>
    <w:rsid w:val="00CD6268"/>
    <w:rsid w:val="00CD71B1"/>
    <w:rsid w:val="00CE0178"/>
    <w:rsid w:val="00CE4973"/>
    <w:rsid w:val="00CE4FD4"/>
    <w:rsid w:val="00CE5263"/>
    <w:rsid w:val="00CE544D"/>
    <w:rsid w:val="00CE6C49"/>
    <w:rsid w:val="00CE765B"/>
    <w:rsid w:val="00CF5ECE"/>
    <w:rsid w:val="00CF7BC7"/>
    <w:rsid w:val="00D008DB"/>
    <w:rsid w:val="00D01015"/>
    <w:rsid w:val="00D01530"/>
    <w:rsid w:val="00D02E42"/>
    <w:rsid w:val="00D03867"/>
    <w:rsid w:val="00D03DC4"/>
    <w:rsid w:val="00D139C8"/>
    <w:rsid w:val="00D13B40"/>
    <w:rsid w:val="00D147E3"/>
    <w:rsid w:val="00D1640A"/>
    <w:rsid w:val="00D165B6"/>
    <w:rsid w:val="00D17CD8"/>
    <w:rsid w:val="00D202E7"/>
    <w:rsid w:val="00D21EA5"/>
    <w:rsid w:val="00D22F27"/>
    <w:rsid w:val="00D230EC"/>
    <w:rsid w:val="00D26321"/>
    <w:rsid w:val="00D303AC"/>
    <w:rsid w:val="00D31EF7"/>
    <w:rsid w:val="00D3395E"/>
    <w:rsid w:val="00D36830"/>
    <w:rsid w:val="00D372F7"/>
    <w:rsid w:val="00D42970"/>
    <w:rsid w:val="00D43610"/>
    <w:rsid w:val="00D43943"/>
    <w:rsid w:val="00D44A2E"/>
    <w:rsid w:val="00D506EF"/>
    <w:rsid w:val="00D55E93"/>
    <w:rsid w:val="00D60FD7"/>
    <w:rsid w:val="00D675B7"/>
    <w:rsid w:val="00D7181A"/>
    <w:rsid w:val="00D75040"/>
    <w:rsid w:val="00D8137B"/>
    <w:rsid w:val="00D82FD0"/>
    <w:rsid w:val="00D843E0"/>
    <w:rsid w:val="00D84625"/>
    <w:rsid w:val="00D937CF"/>
    <w:rsid w:val="00D93C09"/>
    <w:rsid w:val="00D93CE4"/>
    <w:rsid w:val="00D94A79"/>
    <w:rsid w:val="00D9526B"/>
    <w:rsid w:val="00D95A52"/>
    <w:rsid w:val="00D9622F"/>
    <w:rsid w:val="00D964E1"/>
    <w:rsid w:val="00D96E08"/>
    <w:rsid w:val="00DA189D"/>
    <w:rsid w:val="00DA2A27"/>
    <w:rsid w:val="00DA3342"/>
    <w:rsid w:val="00DA45DC"/>
    <w:rsid w:val="00DA58D6"/>
    <w:rsid w:val="00DA59AF"/>
    <w:rsid w:val="00DA6D95"/>
    <w:rsid w:val="00DB132E"/>
    <w:rsid w:val="00DB1A9F"/>
    <w:rsid w:val="00DB1D20"/>
    <w:rsid w:val="00DB3249"/>
    <w:rsid w:val="00DB59D9"/>
    <w:rsid w:val="00DC0F3F"/>
    <w:rsid w:val="00DC167B"/>
    <w:rsid w:val="00DC224A"/>
    <w:rsid w:val="00DC2998"/>
    <w:rsid w:val="00DC2D67"/>
    <w:rsid w:val="00DC695A"/>
    <w:rsid w:val="00DD4B0D"/>
    <w:rsid w:val="00DD4D38"/>
    <w:rsid w:val="00DE1617"/>
    <w:rsid w:val="00DE326D"/>
    <w:rsid w:val="00DE39EB"/>
    <w:rsid w:val="00DE4584"/>
    <w:rsid w:val="00DE45E5"/>
    <w:rsid w:val="00DE5725"/>
    <w:rsid w:val="00DE7332"/>
    <w:rsid w:val="00DF298D"/>
    <w:rsid w:val="00DF2D5D"/>
    <w:rsid w:val="00DF55B0"/>
    <w:rsid w:val="00DF589F"/>
    <w:rsid w:val="00DF5B3C"/>
    <w:rsid w:val="00DF7911"/>
    <w:rsid w:val="00E00491"/>
    <w:rsid w:val="00E00D0B"/>
    <w:rsid w:val="00E01954"/>
    <w:rsid w:val="00E026D1"/>
    <w:rsid w:val="00E02FFB"/>
    <w:rsid w:val="00E038CF"/>
    <w:rsid w:val="00E04C25"/>
    <w:rsid w:val="00E06CF5"/>
    <w:rsid w:val="00E12084"/>
    <w:rsid w:val="00E155B7"/>
    <w:rsid w:val="00E167D6"/>
    <w:rsid w:val="00E22622"/>
    <w:rsid w:val="00E23712"/>
    <w:rsid w:val="00E2413C"/>
    <w:rsid w:val="00E24300"/>
    <w:rsid w:val="00E27D86"/>
    <w:rsid w:val="00E3006A"/>
    <w:rsid w:val="00E301C6"/>
    <w:rsid w:val="00E3182F"/>
    <w:rsid w:val="00E326A4"/>
    <w:rsid w:val="00E32970"/>
    <w:rsid w:val="00E35792"/>
    <w:rsid w:val="00E40929"/>
    <w:rsid w:val="00E419BD"/>
    <w:rsid w:val="00E44187"/>
    <w:rsid w:val="00E46387"/>
    <w:rsid w:val="00E47E30"/>
    <w:rsid w:val="00E500DB"/>
    <w:rsid w:val="00E50BD3"/>
    <w:rsid w:val="00E51DCD"/>
    <w:rsid w:val="00E52C90"/>
    <w:rsid w:val="00E5387A"/>
    <w:rsid w:val="00E54151"/>
    <w:rsid w:val="00E611F8"/>
    <w:rsid w:val="00E63E29"/>
    <w:rsid w:val="00E64A7E"/>
    <w:rsid w:val="00E64F7B"/>
    <w:rsid w:val="00E65B93"/>
    <w:rsid w:val="00E662AB"/>
    <w:rsid w:val="00E670B0"/>
    <w:rsid w:val="00E70FD1"/>
    <w:rsid w:val="00E72458"/>
    <w:rsid w:val="00E731D0"/>
    <w:rsid w:val="00E74A0B"/>
    <w:rsid w:val="00E76945"/>
    <w:rsid w:val="00E82006"/>
    <w:rsid w:val="00E822A4"/>
    <w:rsid w:val="00E84168"/>
    <w:rsid w:val="00E84F61"/>
    <w:rsid w:val="00E85D0E"/>
    <w:rsid w:val="00E8611C"/>
    <w:rsid w:val="00E905B1"/>
    <w:rsid w:val="00E912FD"/>
    <w:rsid w:val="00E91D8D"/>
    <w:rsid w:val="00E91FBF"/>
    <w:rsid w:val="00E9372F"/>
    <w:rsid w:val="00E94391"/>
    <w:rsid w:val="00E94918"/>
    <w:rsid w:val="00E94D91"/>
    <w:rsid w:val="00E96E92"/>
    <w:rsid w:val="00EA0566"/>
    <w:rsid w:val="00EA23DC"/>
    <w:rsid w:val="00EA32C8"/>
    <w:rsid w:val="00EA4F81"/>
    <w:rsid w:val="00EA67BC"/>
    <w:rsid w:val="00EA6E88"/>
    <w:rsid w:val="00EA7C09"/>
    <w:rsid w:val="00EB1D15"/>
    <w:rsid w:val="00EB2509"/>
    <w:rsid w:val="00EB2972"/>
    <w:rsid w:val="00EC0184"/>
    <w:rsid w:val="00EC4129"/>
    <w:rsid w:val="00EC6539"/>
    <w:rsid w:val="00EC6A33"/>
    <w:rsid w:val="00ED2745"/>
    <w:rsid w:val="00ED370C"/>
    <w:rsid w:val="00ED3FF8"/>
    <w:rsid w:val="00ED633C"/>
    <w:rsid w:val="00ED6A67"/>
    <w:rsid w:val="00ED7A8C"/>
    <w:rsid w:val="00ED7ACE"/>
    <w:rsid w:val="00EE0114"/>
    <w:rsid w:val="00EE303B"/>
    <w:rsid w:val="00EE3254"/>
    <w:rsid w:val="00EE38EC"/>
    <w:rsid w:val="00EE434A"/>
    <w:rsid w:val="00EE4FAF"/>
    <w:rsid w:val="00EE54CB"/>
    <w:rsid w:val="00EE6276"/>
    <w:rsid w:val="00EE7056"/>
    <w:rsid w:val="00EF1319"/>
    <w:rsid w:val="00EF2686"/>
    <w:rsid w:val="00EF4926"/>
    <w:rsid w:val="00F005F0"/>
    <w:rsid w:val="00F00A35"/>
    <w:rsid w:val="00F00EEE"/>
    <w:rsid w:val="00F03594"/>
    <w:rsid w:val="00F0385D"/>
    <w:rsid w:val="00F0527B"/>
    <w:rsid w:val="00F078D2"/>
    <w:rsid w:val="00F10AEE"/>
    <w:rsid w:val="00F12707"/>
    <w:rsid w:val="00F15DE5"/>
    <w:rsid w:val="00F170D0"/>
    <w:rsid w:val="00F17353"/>
    <w:rsid w:val="00F206E4"/>
    <w:rsid w:val="00F20709"/>
    <w:rsid w:val="00F21164"/>
    <w:rsid w:val="00F25661"/>
    <w:rsid w:val="00F27AC5"/>
    <w:rsid w:val="00F33591"/>
    <w:rsid w:val="00F356A7"/>
    <w:rsid w:val="00F375EC"/>
    <w:rsid w:val="00F37697"/>
    <w:rsid w:val="00F37A72"/>
    <w:rsid w:val="00F40853"/>
    <w:rsid w:val="00F41996"/>
    <w:rsid w:val="00F44B68"/>
    <w:rsid w:val="00F4526E"/>
    <w:rsid w:val="00F46F76"/>
    <w:rsid w:val="00F50969"/>
    <w:rsid w:val="00F5500C"/>
    <w:rsid w:val="00F560EC"/>
    <w:rsid w:val="00F56778"/>
    <w:rsid w:val="00F621B6"/>
    <w:rsid w:val="00F636EF"/>
    <w:rsid w:val="00F63F8F"/>
    <w:rsid w:val="00F64756"/>
    <w:rsid w:val="00F65A10"/>
    <w:rsid w:val="00F705F1"/>
    <w:rsid w:val="00F705F4"/>
    <w:rsid w:val="00F75C94"/>
    <w:rsid w:val="00F772D2"/>
    <w:rsid w:val="00F80243"/>
    <w:rsid w:val="00F81562"/>
    <w:rsid w:val="00F828C0"/>
    <w:rsid w:val="00F82A63"/>
    <w:rsid w:val="00F82AFD"/>
    <w:rsid w:val="00F86F17"/>
    <w:rsid w:val="00F912B7"/>
    <w:rsid w:val="00F970C6"/>
    <w:rsid w:val="00F9789E"/>
    <w:rsid w:val="00FA1643"/>
    <w:rsid w:val="00FA402D"/>
    <w:rsid w:val="00FA609B"/>
    <w:rsid w:val="00FA7021"/>
    <w:rsid w:val="00FB0C24"/>
    <w:rsid w:val="00FB1FC8"/>
    <w:rsid w:val="00FB2756"/>
    <w:rsid w:val="00FB4537"/>
    <w:rsid w:val="00FB4CCB"/>
    <w:rsid w:val="00FB73D4"/>
    <w:rsid w:val="00FC08FB"/>
    <w:rsid w:val="00FC16F5"/>
    <w:rsid w:val="00FC339B"/>
    <w:rsid w:val="00FC59EE"/>
    <w:rsid w:val="00FD2859"/>
    <w:rsid w:val="00FE0BE5"/>
    <w:rsid w:val="00FE25F2"/>
    <w:rsid w:val="00FF15B1"/>
    <w:rsid w:val="00FF244C"/>
    <w:rsid w:val="00FF448F"/>
    <w:rsid w:val="00FF537D"/>
    <w:rsid w:val="00FF5E01"/>
    <w:rsid w:val="00FF6310"/>
    <w:rsid w:val="00FF73E8"/>
    <w:rsid w:val="00F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7">
      <o:colormru v:ext="edit" colors="#bebebe"/>
    </o:shapedefaults>
    <o:shapelayout v:ext="edit">
      <o:idmap v:ext="edit" data="1"/>
    </o:shapelayout>
  </w:shapeDefaults>
  <w:decimalSymbol w:val=","/>
  <w:listSeparator w:val=";"/>
  <w15:docId w15:val="{12E83420-A18F-4B99-BD00-F71BB697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2FD"/>
    <w:pPr>
      <w:spacing w:before="60" w:after="60"/>
    </w:pPr>
    <w:rPr>
      <w:rFonts w:ascii="Verdana" w:hAnsi="Verdana"/>
      <w:szCs w:val="24"/>
      <w:lang w:val="en-GB" w:eastAsia="en-US"/>
    </w:rPr>
  </w:style>
  <w:style w:type="paragraph" w:styleId="Heading1">
    <w:name w:val="heading 1"/>
    <w:basedOn w:val="HeadingBase"/>
    <w:next w:val="Normal"/>
    <w:link w:val="Heading1Char"/>
    <w:qFormat/>
    <w:rsid w:val="00A009BE"/>
    <w:pPr>
      <w:numPr>
        <w:numId w:val="2"/>
      </w:numPr>
      <w:pBdr>
        <w:top w:val="single" w:sz="12" w:space="1" w:color="4F81BD"/>
      </w:pBdr>
      <w:tabs>
        <w:tab w:val="left" w:pos="567"/>
      </w:tabs>
      <w:spacing w:after="60"/>
      <w:outlineLvl w:val="0"/>
    </w:pPr>
    <w:rPr>
      <w:sz w:val="36"/>
    </w:rPr>
  </w:style>
  <w:style w:type="paragraph" w:styleId="Heading2">
    <w:name w:val="heading 2"/>
    <w:basedOn w:val="HeadingBase"/>
    <w:next w:val="Normal"/>
    <w:link w:val="Heading2Char"/>
    <w:qFormat/>
    <w:rsid w:val="00A009BE"/>
    <w:pPr>
      <w:numPr>
        <w:ilvl w:val="1"/>
        <w:numId w:val="2"/>
      </w:numPr>
      <w:spacing w:before="360" w:after="60" w:line="20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qFormat/>
    <w:rsid w:val="00EA6E88"/>
    <w:pPr>
      <w:keepNext/>
      <w:keepLines/>
      <w:numPr>
        <w:ilvl w:val="2"/>
        <w:numId w:val="2"/>
      </w:numPr>
      <w:spacing w:before="0" w:line="220" w:lineRule="atLeast"/>
      <w:outlineLvl w:val="2"/>
    </w:pPr>
    <w:rPr>
      <w:i/>
      <w:color w:val="7A9EBE"/>
      <w:spacing w:val="-5"/>
      <w:kern w:val="28"/>
      <w:sz w:val="24"/>
    </w:rPr>
  </w:style>
  <w:style w:type="paragraph" w:styleId="Heading4">
    <w:name w:val="heading 4"/>
    <w:basedOn w:val="Normal"/>
    <w:next w:val="BodyText"/>
    <w:qFormat/>
    <w:rsid w:val="00A009BE"/>
    <w:pPr>
      <w:keepNext/>
      <w:keepLines/>
      <w:numPr>
        <w:ilvl w:val="3"/>
        <w:numId w:val="2"/>
      </w:numPr>
      <w:spacing w:before="240" w:line="220" w:lineRule="atLeast"/>
      <w:outlineLvl w:val="3"/>
    </w:pPr>
    <w:rPr>
      <w:b/>
      <w:i/>
      <w:spacing w:val="-2"/>
      <w:kern w:val="28"/>
    </w:rPr>
  </w:style>
  <w:style w:type="paragraph" w:styleId="Heading5">
    <w:name w:val="heading 5"/>
    <w:basedOn w:val="Normal"/>
    <w:next w:val="BodyText"/>
    <w:link w:val="Heading5Char"/>
    <w:qFormat/>
    <w:rsid w:val="00A009BE"/>
    <w:pPr>
      <w:keepNext/>
      <w:keepLines/>
      <w:spacing w:line="220" w:lineRule="atLeast"/>
      <w:outlineLvl w:val="4"/>
    </w:pPr>
    <w:rPr>
      <w:b/>
      <w:i/>
      <w:spacing w:val="-2"/>
      <w:kern w:val="28"/>
    </w:rPr>
  </w:style>
  <w:style w:type="paragraph" w:styleId="Heading6">
    <w:name w:val="heading 6"/>
    <w:basedOn w:val="Normal"/>
    <w:next w:val="Normal"/>
    <w:qFormat/>
    <w:rsid w:val="00A009BE"/>
    <w:pPr>
      <w:spacing w:before="240"/>
      <w:outlineLvl w:val="5"/>
    </w:pPr>
    <w:rPr>
      <w:rFonts w:ascii="Times New Roman" w:hAnsi="Times New Roman"/>
      <w:b/>
      <w:bCs/>
      <w:szCs w:val="22"/>
      <w:lang w:eastAsia="da-DK"/>
    </w:rPr>
  </w:style>
  <w:style w:type="paragraph" w:styleId="Heading7">
    <w:name w:val="heading 7"/>
    <w:basedOn w:val="Normal"/>
    <w:next w:val="Normal"/>
    <w:qFormat/>
    <w:rsid w:val="00A009BE"/>
    <w:pPr>
      <w:numPr>
        <w:ilvl w:val="6"/>
        <w:numId w:val="2"/>
      </w:numPr>
      <w:spacing w:before="240"/>
      <w:outlineLvl w:val="6"/>
    </w:pPr>
    <w:rPr>
      <w:rFonts w:ascii="Times New Roman" w:hAnsi="Times New Roman"/>
      <w:sz w:val="24"/>
      <w:lang w:eastAsia="da-DK"/>
    </w:rPr>
  </w:style>
  <w:style w:type="paragraph" w:styleId="Heading8">
    <w:name w:val="heading 8"/>
    <w:basedOn w:val="Normal"/>
    <w:next w:val="Normal"/>
    <w:qFormat/>
    <w:rsid w:val="00A009BE"/>
    <w:pPr>
      <w:numPr>
        <w:ilvl w:val="7"/>
        <w:numId w:val="2"/>
      </w:numPr>
      <w:spacing w:before="240"/>
      <w:outlineLvl w:val="7"/>
    </w:pPr>
    <w:rPr>
      <w:rFonts w:ascii="Times New Roman" w:hAnsi="Times New Roman"/>
      <w:i/>
      <w:iCs/>
      <w:sz w:val="24"/>
      <w:lang w:eastAsia="da-DK"/>
    </w:rPr>
  </w:style>
  <w:style w:type="paragraph" w:styleId="Heading9">
    <w:name w:val="heading 9"/>
    <w:basedOn w:val="Normal"/>
    <w:next w:val="Normal"/>
    <w:qFormat/>
    <w:rsid w:val="00A009BE"/>
    <w:pPr>
      <w:numPr>
        <w:ilvl w:val="8"/>
        <w:numId w:val="2"/>
      </w:numPr>
      <w:spacing w:before="240"/>
      <w:outlineLvl w:val="8"/>
    </w:pPr>
    <w:rPr>
      <w:rFonts w:ascii="Arial" w:hAnsi="Arial" w:cs="Arial"/>
      <w:szCs w:val="22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link w:val="HeadingBaseChar"/>
    <w:rsid w:val="00A009BE"/>
    <w:pPr>
      <w:keepNext/>
      <w:keepLines/>
      <w:suppressLineNumbers/>
      <w:suppressAutoHyphens/>
      <w:spacing w:after="0"/>
    </w:pPr>
    <w:rPr>
      <w:color w:val="7A9EBE"/>
      <w:spacing w:val="-10"/>
      <w:kern w:val="28"/>
      <w:sz w:val="18"/>
    </w:rPr>
  </w:style>
  <w:style w:type="paragraph" w:styleId="BodyText">
    <w:name w:val="Body Text"/>
    <w:basedOn w:val="Normal"/>
    <w:link w:val="BodyTextChar"/>
    <w:rsid w:val="00A009BE"/>
  </w:style>
  <w:style w:type="paragraph" w:styleId="Header">
    <w:name w:val="header"/>
    <w:basedOn w:val="Normal"/>
    <w:rsid w:val="00A009BE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Normal"/>
    <w:rsid w:val="00A009BE"/>
    <w:pPr>
      <w:keepLines/>
      <w:spacing w:line="200" w:lineRule="atLeast"/>
      <w:ind w:right="-115"/>
    </w:pPr>
    <w:rPr>
      <w:sz w:val="16"/>
    </w:rPr>
  </w:style>
  <w:style w:type="paragraph" w:customStyle="1" w:styleId="DocumentLabel">
    <w:name w:val="Document Label"/>
    <w:basedOn w:val="Normal"/>
    <w:next w:val="Normal"/>
    <w:rsid w:val="00A009BE"/>
    <w:pPr>
      <w:keepNext/>
      <w:keepLines/>
      <w:suppressLineNumbers/>
      <w:suppressAutoHyphens/>
      <w:spacing w:after="0" w:line="400" w:lineRule="atLeast"/>
    </w:pPr>
    <w:rPr>
      <w:b/>
      <w:color w:val="7A9EBE"/>
      <w:spacing w:val="-40"/>
      <w:kern w:val="72"/>
      <w:sz w:val="42"/>
      <w:szCs w:val="42"/>
      <w:lang w:val="en-US"/>
    </w:rPr>
  </w:style>
  <w:style w:type="paragraph" w:customStyle="1" w:styleId="Enclosure">
    <w:name w:val="Enclosure"/>
    <w:basedOn w:val="BodyText"/>
    <w:next w:val="Normal"/>
    <w:rsid w:val="00A009BE"/>
    <w:pPr>
      <w:keepLines/>
      <w:spacing w:before="220"/>
    </w:pPr>
  </w:style>
  <w:style w:type="paragraph" w:styleId="Footer">
    <w:name w:val="footer"/>
    <w:aliases w:val="f"/>
    <w:basedOn w:val="Normal"/>
    <w:rsid w:val="00A009BE"/>
    <w:pPr>
      <w:suppressLineNumbers/>
      <w:tabs>
        <w:tab w:val="center" w:pos="1970"/>
        <w:tab w:val="right" w:pos="7020"/>
      </w:tabs>
      <w:suppressAutoHyphens/>
      <w:ind w:left="-3226"/>
    </w:pPr>
    <w:rPr>
      <w:b/>
      <w:noProof/>
      <w:color w:val="7A9EBE"/>
      <w:kern w:val="20"/>
      <w:sz w:val="16"/>
    </w:rPr>
  </w:style>
  <w:style w:type="paragraph" w:styleId="MessageHeader">
    <w:name w:val="Message Header"/>
    <w:basedOn w:val="BodyText"/>
    <w:rsid w:val="00A009BE"/>
    <w:pPr>
      <w:keepLines/>
      <w:spacing w:after="0" w:line="415" w:lineRule="atLeast"/>
      <w:ind w:left="720" w:hanging="720"/>
    </w:pPr>
  </w:style>
  <w:style w:type="character" w:customStyle="1" w:styleId="MessageHeaderLabel">
    <w:name w:val="Message Header Label"/>
    <w:rsid w:val="00A009BE"/>
    <w:rPr>
      <w:rFonts w:ascii="Verdana" w:hAnsi="Verdana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rsid w:val="00A009BE"/>
    <w:pPr>
      <w:pBdr>
        <w:bottom w:val="single" w:sz="6" w:space="22" w:color="auto"/>
      </w:pBdr>
      <w:spacing w:after="400"/>
    </w:pPr>
  </w:style>
  <w:style w:type="character" w:styleId="PageNumber">
    <w:name w:val="page number"/>
    <w:basedOn w:val="DefaultParagraphFont"/>
    <w:rsid w:val="00A009BE"/>
    <w:rPr>
      <w:b/>
    </w:rPr>
  </w:style>
  <w:style w:type="paragraph" w:styleId="Signature">
    <w:name w:val="Signature"/>
    <w:basedOn w:val="BodyText"/>
    <w:rsid w:val="00A009BE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A009BE"/>
    <w:pPr>
      <w:spacing w:before="0"/>
    </w:pPr>
  </w:style>
  <w:style w:type="paragraph" w:customStyle="1" w:styleId="SignatureName">
    <w:name w:val="Signature Name"/>
    <w:basedOn w:val="Signature"/>
    <w:next w:val="SignatureJobTitle"/>
    <w:rsid w:val="00A009BE"/>
    <w:pPr>
      <w:spacing w:before="720"/>
    </w:pPr>
  </w:style>
  <w:style w:type="paragraph" w:customStyle="1" w:styleId="BodyTextafterTable">
    <w:name w:val="Body Text after Table"/>
    <w:basedOn w:val="BodyText"/>
    <w:rsid w:val="00A009BE"/>
    <w:pPr>
      <w:spacing w:before="240"/>
    </w:pPr>
    <w:rPr>
      <w:snapToGrid w:val="0"/>
    </w:rPr>
  </w:style>
  <w:style w:type="paragraph" w:styleId="BalloonText">
    <w:name w:val="Balloon Text"/>
    <w:basedOn w:val="Normal"/>
    <w:semiHidden/>
    <w:rsid w:val="00A009BE"/>
    <w:rPr>
      <w:rFonts w:ascii="Tahoma" w:hAnsi="Tahoma" w:cs="Tahoma"/>
      <w:sz w:val="16"/>
      <w:szCs w:val="16"/>
    </w:rPr>
  </w:style>
  <w:style w:type="paragraph" w:customStyle="1" w:styleId="FooterRule">
    <w:name w:val="Footer Rule"/>
    <w:aliases w:val="fr"/>
    <w:basedOn w:val="Footer"/>
    <w:rsid w:val="00A009BE"/>
    <w:pPr>
      <w:pBdr>
        <w:top w:val="single" w:sz="6" w:space="1" w:color="auto"/>
      </w:pBdr>
    </w:pPr>
    <w:rPr>
      <w:sz w:val="8"/>
    </w:rPr>
  </w:style>
  <w:style w:type="character" w:customStyle="1" w:styleId="BodyTextChar">
    <w:name w:val="Body Text Char"/>
    <w:basedOn w:val="DefaultParagraphFont"/>
    <w:link w:val="BodyText"/>
    <w:rsid w:val="00A009BE"/>
    <w:rPr>
      <w:rFonts w:ascii="Verdana" w:hAnsi="Verdana"/>
      <w:sz w:val="22"/>
      <w:szCs w:val="24"/>
      <w:lang w:val="en-GB" w:eastAsia="en-US"/>
    </w:rPr>
  </w:style>
  <w:style w:type="character" w:customStyle="1" w:styleId="HeadingBaseChar">
    <w:name w:val="Heading Base Char"/>
    <w:basedOn w:val="BodyTextChar"/>
    <w:link w:val="HeadingBase"/>
    <w:rsid w:val="00A009BE"/>
    <w:rPr>
      <w:rFonts w:ascii="Verdana" w:hAnsi="Verdana"/>
      <w:color w:val="7A9EBE"/>
      <w:spacing w:val="-10"/>
      <w:kern w:val="28"/>
      <w:sz w:val="18"/>
      <w:szCs w:val="24"/>
      <w:lang w:val="en-GB" w:eastAsia="en-US"/>
    </w:rPr>
  </w:style>
  <w:style w:type="character" w:customStyle="1" w:styleId="Heading2Char">
    <w:name w:val="Heading 2 Char"/>
    <w:basedOn w:val="HeadingBaseChar"/>
    <w:link w:val="Heading2"/>
    <w:rsid w:val="00A009BE"/>
    <w:rPr>
      <w:rFonts w:ascii="Verdana" w:hAnsi="Verdana"/>
      <w:b/>
      <w:color w:val="7A9EBE"/>
      <w:spacing w:val="-10"/>
      <w:kern w:val="28"/>
      <w:sz w:val="28"/>
      <w:szCs w:val="24"/>
      <w:lang w:val="en-GB" w:eastAsia="en-US"/>
    </w:rPr>
  </w:style>
  <w:style w:type="character" w:styleId="CommentReference">
    <w:name w:val="annotation reference"/>
    <w:basedOn w:val="DefaultParagraphFont"/>
    <w:rsid w:val="00A009BE"/>
    <w:rPr>
      <w:sz w:val="16"/>
      <w:szCs w:val="16"/>
    </w:rPr>
  </w:style>
  <w:style w:type="paragraph" w:styleId="CommentText">
    <w:name w:val="annotation text"/>
    <w:basedOn w:val="Normal"/>
    <w:link w:val="CommentTextChar"/>
    <w:rsid w:val="00A009BE"/>
  </w:style>
  <w:style w:type="character" w:customStyle="1" w:styleId="CommentTextChar">
    <w:name w:val="Comment Text Char"/>
    <w:basedOn w:val="DefaultParagraphFont"/>
    <w:link w:val="CommentText"/>
    <w:rsid w:val="00A009BE"/>
    <w:rPr>
      <w:rFonts w:ascii="Verdana" w:hAnsi="Verdana"/>
      <w:sz w:val="22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009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09BE"/>
    <w:rPr>
      <w:rFonts w:ascii="Verdana" w:hAnsi="Verdana"/>
      <w:b/>
      <w:bCs/>
      <w:sz w:val="22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A009BE"/>
    <w:rPr>
      <w:rFonts w:ascii="Verdana" w:hAnsi="Verdana"/>
      <w:color w:val="7A9EBE"/>
      <w:spacing w:val="-10"/>
      <w:kern w:val="28"/>
      <w:sz w:val="36"/>
      <w:szCs w:val="24"/>
      <w:lang w:val="en-GB" w:eastAsia="en-US"/>
    </w:rPr>
  </w:style>
  <w:style w:type="paragraph" w:styleId="FootnoteText">
    <w:name w:val="footnote text"/>
    <w:basedOn w:val="Normal"/>
    <w:link w:val="FootnoteTextChar"/>
    <w:rsid w:val="00A009BE"/>
  </w:style>
  <w:style w:type="character" w:customStyle="1" w:styleId="FootnoteTextChar">
    <w:name w:val="Footnote Text Char"/>
    <w:basedOn w:val="DefaultParagraphFont"/>
    <w:link w:val="FootnoteText"/>
    <w:rsid w:val="00A009BE"/>
    <w:rPr>
      <w:rFonts w:ascii="Verdana" w:hAnsi="Verdana"/>
      <w:sz w:val="22"/>
      <w:szCs w:val="24"/>
      <w:lang w:val="en-GB" w:eastAsia="en-US"/>
    </w:rPr>
  </w:style>
  <w:style w:type="character" w:styleId="FootnoteReference">
    <w:name w:val="footnote reference"/>
    <w:basedOn w:val="DefaultParagraphFont"/>
    <w:rsid w:val="00A009BE"/>
    <w:rPr>
      <w:vertAlign w:val="superscript"/>
    </w:rPr>
  </w:style>
  <w:style w:type="paragraph" w:customStyle="1" w:styleId="Bullets">
    <w:name w:val="Bullets"/>
    <w:basedOn w:val="Normal"/>
    <w:link w:val="BulletsChar"/>
    <w:qFormat/>
    <w:rsid w:val="00A009BE"/>
    <w:pPr>
      <w:numPr>
        <w:numId w:val="3"/>
      </w:numPr>
      <w:tabs>
        <w:tab w:val="left" w:pos="397"/>
      </w:tabs>
      <w:spacing w:before="0"/>
      <w:ind w:left="397" w:hanging="397"/>
    </w:pPr>
    <w:rPr>
      <w:szCs w:val="20"/>
    </w:rPr>
  </w:style>
  <w:style w:type="table" w:styleId="TableGrid">
    <w:name w:val="Table Grid"/>
    <w:basedOn w:val="TableNormal"/>
    <w:rsid w:val="00A00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SubLabel">
    <w:name w:val="DocumentSubLabel"/>
    <w:basedOn w:val="DocumentLabel"/>
    <w:rsid w:val="00A009BE"/>
    <w:pPr>
      <w:spacing w:after="540"/>
    </w:pPr>
    <w:rPr>
      <w:b w:val="0"/>
      <w:spacing w:val="-20"/>
      <w:sz w:val="22"/>
    </w:rPr>
  </w:style>
  <w:style w:type="paragraph" w:styleId="NormalWeb">
    <w:name w:val="Normal (Web)"/>
    <w:basedOn w:val="Normal"/>
    <w:rsid w:val="00A009BE"/>
    <w:rPr>
      <w:rFonts w:ascii="Times New Roman" w:hAnsi="Times New Roman"/>
      <w:sz w:val="24"/>
    </w:rPr>
  </w:style>
  <w:style w:type="paragraph" w:customStyle="1" w:styleId="LightColumnHeader">
    <w:name w:val="LightColumnHeader"/>
    <w:basedOn w:val="Normal"/>
    <w:rsid w:val="00A009BE"/>
    <w:rPr>
      <w:i/>
      <w:color w:val="000000"/>
    </w:rPr>
  </w:style>
  <w:style w:type="table" w:customStyle="1" w:styleId="SimpleTable">
    <w:name w:val="SimpleTable"/>
    <w:basedOn w:val="TableNormal"/>
    <w:rsid w:val="00A009BE"/>
    <w:tblPr>
      <w:tblCellMar>
        <w:top w:w="85" w:type="dxa"/>
        <w:left w:w="57" w:type="dxa"/>
        <w:bottom w:w="85" w:type="dxa"/>
        <w:right w:w="57" w:type="dxa"/>
      </w:tblCellMar>
    </w:tblPr>
  </w:style>
  <w:style w:type="paragraph" w:customStyle="1" w:styleId="DocumentType">
    <w:name w:val="DocumentType"/>
    <w:basedOn w:val="DocumentLabel"/>
    <w:rsid w:val="00A009BE"/>
    <w:pPr>
      <w:tabs>
        <w:tab w:val="left" w:pos="5554"/>
      </w:tabs>
      <w:spacing w:before="300"/>
    </w:pPr>
    <w:rPr>
      <w:spacing w:val="-20"/>
      <w:sz w:val="24"/>
      <w:szCs w:val="24"/>
    </w:rPr>
  </w:style>
  <w:style w:type="character" w:styleId="Hyperlink">
    <w:name w:val="Hyperlink"/>
    <w:basedOn w:val="DefaultParagraphFont"/>
    <w:uiPriority w:val="99"/>
    <w:rsid w:val="00A009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09BE"/>
    <w:pPr>
      <w:spacing w:after="200" w:line="276" w:lineRule="auto"/>
      <w:ind w:left="720"/>
    </w:pPr>
    <w:rPr>
      <w:rFonts w:ascii="Calibri" w:eastAsia="Calibri" w:hAnsi="Calibri"/>
      <w:szCs w:val="22"/>
      <w:lang w:val="en-US"/>
    </w:rPr>
  </w:style>
  <w:style w:type="paragraph" w:styleId="Title">
    <w:name w:val="Title"/>
    <w:basedOn w:val="Normal"/>
    <w:next w:val="Normal"/>
    <w:qFormat/>
    <w:rsid w:val="00A009BE"/>
    <w:pPr>
      <w:pBdr>
        <w:bottom w:val="single" w:sz="8" w:space="4" w:color="4F81BD"/>
      </w:pBdr>
      <w:spacing w:after="300"/>
    </w:pPr>
    <w:rPr>
      <w:rFonts w:ascii="Cambria" w:hAnsi="Cambria"/>
      <w:color w:val="17365D"/>
      <w:spacing w:val="5"/>
      <w:kern w:val="28"/>
      <w:sz w:val="52"/>
      <w:szCs w:val="52"/>
      <w:lang w:val="en-US"/>
    </w:rPr>
  </w:style>
  <w:style w:type="paragraph" w:customStyle="1" w:styleId="Heading10">
    <w:name w:val="Heading1"/>
    <w:basedOn w:val="Heading1"/>
    <w:rsid w:val="00A009BE"/>
    <w:rPr>
      <w:color w:val="FF0000"/>
    </w:rPr>
  </w:style>
  <w:style w:type="paragraph" w:styleId="TOC1">
    <w:name w:val="toc 1"/>
    <w:basedOn w:val="Normal"/>
    <w:next w:val="Normal"/>
    <w:autoRedefine/>
    <w:uiPriority w:val="39"/>
    <w:rsid w:val="00A009BE"/>
  </w:style>
  <w:style w:type="paragraph" w:styleId="TOC2">
    <w:name w:val="toc 2"/>
    <w:basedOn w:val="Normal"/>
    <w:next w:val="Normal"/>
    <w:autoRedefine/>
    <w:uiPriority w:val="39"/>
    <w:rsid w:val="00A009BE"/>
    <w:pPr>
      <w:ind w:left="220"/>
    </w:pPr>
  </w:style>
  <w:style w:type="paragraph" w:styleId="TOC3">
    <w:name w:val="toc 3"/>
    <w:basedOn w:val="Normal"/>
    <w:next w:val="Normal"/>
    <w:autoRedefine/>
    <w:semiHidden/>
    <w:rsid w:val="00A009BE"/>
    <w:pPr>
      <w:ind w:left="440"/>
    </w:pPr>
  </w:style>
  <w:style w:type="paragraph" w:customStyle="1" w:styleId="Mno">
    <w:name w:val="Mno"/>
    <w:basedOn w:val="Heading2"/>
    <w:rsid w:val="00A009BE"/>
  </w:style>
  <w:style w:type="numbering" w:customStyle="1" w:styleId="StyleBulleted">
    <w:name w:val="Style Bulleted"/>
    <w:basedOn w:val="NoList"/>
    <w:rsid w:val="00A009BE"/>
    <w:pPr>
      <w:numPr>
        <w:numId w:val="1"/>
      </w:numPr>
    </w:pPr>
  </w:style>
  <w:style w:type="paragraph" w:customStyle="1" w:styleId="Unspecifiednote">
    <w:name w:val="Unspecified note"/>
    <w:basedOn w:val="Normal"/>
    <w:link w:val="UnspecifiednoteChar"/>
    <w:qFormat/>
    <w:rsid w:val="00A009BE"/>
    <w:pPr>
      <w:numPr>
        <w:numId w:val="4"/>
      </w:numPr>
      <w:tabs>
        <w:tab w:val="left" w:pos="397"/>
      </w:tabs>
      <w:spacing w:after="180"/>
      <w:ind w:left="397" w:hanging="397"/>
    </w:pPr>
    <w:rPr>
      <w:color w:val="FF0000"/>
      <w:lang w:eastAsia="da-DK"/>
    </w:rPr>
  </w:style>
  <w:style w:type="paragraph" w:customStyle="1" w:styleId="Importantnote">
    <w:name w:val="Important note"/>
    <w:basedOn w:val="BodyText"/>
    <w:link w:val="ImportantnoteChar"/>
    <w:qFormat/>
    <w:rsid w:val="008937A7"/>
    <w:pPr>
      <w:numPr>
        <w:numId w:val="5"/>
      </w:numPr>
      <w:tabs>
        <w:tab w:val="left" w:pos="397"/>
      </w:tabs>
      <w:ind w:left="397" w:hanging="397"/>
    </w:pPr>
    <w:rPr>
      <w:i/>
    </w:rPr>
  </w:style>
  <w:style w:type="character" w:customStyle="1" w:styleId="UnspecifiednoteChar">
    <w:name w:val="Unspecified note Char"/>
    <w:basedOn w:val="DefaultParagraphFont"/>
    <w:link w:val="Unspecifiednote"/>
    <w:rsid w:val="00A009BE"/>
    <w:rPr>
      <w:rFonts w:ascii="Verdana" w:hAnsi="Verdana"/>
      <w:color w:val="FF0000"/>
      <w:szCs w:val="24"/>
      <w:lang w:val="en-GB"/>
    </w:rPr>
  </w:style>
  <w:style w:type="paragraph" w:customStyle="1" w:styleId="Irrelevant">
    <w:name w:val="Irrelevant"/>
    <w:basedOn w:val="BodyText"/>
    <w:link w:val="IrrelevantChar"/>
    <w:qFormat/>
    <w:rsid w:val="00A009BE"/>
    <w:rPr>
      <w:color w:val="BFBFBF"/>
    </w:rPr>
  </w:style>
  <w:style w:type="character" w:customStyle="1" w:styleId="ImportantnoteChar">
    <w:name w:val="Important note Char"/>
    <w:basedOn w:val="BodyTextChar"/>
    <w:link w:val="Importantnote"/>
    <w:rsid w:val="008937A7"/>
    <w:rPr>
      <w:rFonts w:ascii="Verdana" w:hAnsi="Verdana"/>
      <w:i/>
      <w:sz w:val="22"/>
      <w:szCs w:val="24"/>
      <w:lang w:val="en-GB" w:eastAsia="en-US"/>
    </w:rPr>
  </w:style>
  <w:style w:type="paragraph" w:customStyle="1" w:styleId="Steps">
    <w:name w:val="Steps"/>
    <w:basedOn w:val="Normal"/>
    <w:next w:val="Quote"/>
    <w:link w:val="StepsChar"/>
    <w:qFormat/>
    <w:rsid w:val="00A009BE"/>
    <w:pPr>
      <w:numPr>
        <w:numId w:val="6"/>
      </w:numPr>
      <w:tabs>
        <w:tab w:val="left" w:pos="397"/>
      </w:tabs>
      <w:spacing w:before="0"/>
      <w:ind w:left="397" w:hanging="397"/>
    </w:pPr>
    <w:rPr>
      <w:lang w:val="en-US"/>
    </w:rPr>
  </w:style>
  <w:style w:type="character" w:customStyle="1" w:styleId="IrrelevantChar">
    <w:name w:val="Irrelevant Char"/>
    <w:basedOn w:val="BodyTextChar"/>
    <w:link w:val="Irrelevant"/>
    <w:rsid w:val="00A009BE"/>
    <w:rPr>
      <w:rFonts w:ascii="Verdana" w:hAnsi="Verdana"/>
      <w:color w:val="BFBFBF"/>
      <w:sz w:val="22"/>
      <w:szCs w:val="24"/>
      <w:lang w:val="en-GB" w:eastAsia="en-US"/>
    </w:rPr>
  </w:style>
  <w:style w:type="character" w:customStyle="1" w:styleId="BulletsChar">
    <w:name w:val="Bullets Char"/>
    <w:basedOn w:val="DefaultParagraphFont"/>
    <w:link w:val="Bullets"/>
    <w:rsid w:val="00A009BE"/>
    <w:rPr>
      <w:rFonts w:ascii="Verdana" w:hAnsi="Verdana"/>
      <w:lang w:val="en-GB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A009BE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009BE"/>
    <w:rPr>
      <w:rFonts w:ascii="Verdana" w:hAnsi="Verdana"/>
      <w:i/>
      <w:iCs/>
      <w:color w:val="000000"/>
      <w:sz w:val="22"/>
      <w:szCs w:val="24"/>
      <w:lang w:val="en-GB" w:eastAsia="en-US"/>
    </w:rPr>
  </w:style>
  <w:style w:type="character" w:customStyle="1" w:styleId="StepsChar">
    <w:name w:val="Steps Char"/>
    <w:basedOn w:val="DefaultParagraphFont"/>
    <w:link w:val="Steps"/>
    <w:rsid w:val="00A009BE"/>
    <w:rPr>
      <w:rFonts w:ascii="Verdana" w:hAnsi="Verdana"/>
      <w:szCs w:val="24"/>
      <w:lang w:val="en-US" w:eastAsia="en-US"/>
    </w:rPr>
  </w:style>
  <w:style w:type="paragraph" w:customStyle="1" w:styleId="Main">
    <w:name w:val="Main"/>
    <w:basedOn w:val="Normal"/>
    <w:link w:val="MainChar"/>
    <w:rsid w:val="00A009BE"/>
    <w:rPr>
      <w:rFonts w:ascii="Calibri" w:hAnsi="Calibri"/>
      <w:lang w:val="da-DK" w:eastAsia="da-DK"/>
    </w:rPr>
  </w:style>
  <w:style w:type="character" w:customStyle="1" w:styleId="MainChar">
    <w:name w:val="Main Char"/>
    <w:basedOn w:val="DefaultParagraphFont"/>
    <w:link w:val="Main"/>
    <w:rsid w:val="00A009BE"/>
    <w:rPr>
      <w:rFonts w:ascii="Calibri" w:hAnsi="Calibri"/>
      <w:sz w:val="22"/>
      <w:szCs w:val="24"/>
    </w:rPr>
  </w:style>
  <w:style w:type="paragraph" w:customStyle="1" w:styleId="MainBold">
    <w:name w:val="Main + Bold"/>
    <w:basedOn w:val="Main"/>
    <w:link w:val="MainBoldChar"/>
    <w:rsid w:val="00A009BE"/>
    <w:rPr>
      <w:b/>
      <w:lang w:val="en-US"/>
    </w:rPr>
  </w:style>
  <w:style w:type="character" w:customStyle="1" w:styleId="MainBoldChar">
    <w:name w:val="Main + Bold Char"/>
    <w:basedOn w:val="MainChar"/>
    <w:link w:val="MainBold"/>
    <w:rsid w:val="00A009BE"/>
    <w:rPr>
      <w:rFonts w:ascii="Calibri" w:hAnsi="Calibri"/>
      <w:b/>
      <w:sz w:val="22"/>
      <w:szCs w:val="24"/>
      <w:lang w:val="en-US"/>
    </w:rPr>
  </w:style>
  <w:style w:type="paragraph" w:customStyle="1" w:styleId="Adnote">
    <w:name w:val="Ad note"/>
    <w:basedOn w:val="Importantnote"/>
    <w:link w:val="AdnoteTegn"/>
    <w:qFormat/>
    <w:rsid w:val="00F170D0"/>
    <w:pPr>
      <w:numPr>
        <w:numId w:val="7"/>
      </w:numPr>
    </w:pPr>
    <w:rPr>
      <w:color w:val="7F7F7F"/>
      <w:sz w:val="16"/>
      <w:lang w:val="en-US"/>
    </w:rPr>
  </w:style>
  <w:style w:type="paragraph" w:customStyle="1" w:styleId="X">
    <w:name w:val="X"/>
    <w:basedOn w:val="Normal"/>
    <w:link w:val="XChar"/>
    <w:qFormat/>
    <w:rsid w:val="00A009BE"/>
    <w:pPr>
      <w:shd w:val="clear" w:color="auto" w:fill="95B3D7"/>
      <w:spacing w:before="0" w:after="0"/>
      <w:jc w:val="center"/>
    </w:pPr>
    <w:rPr>
      <w:b/>
      <w:color w:val="DBE5F1"/>
      <w:sz w:val="32"/>
    </w:rPr>
  </w:style>
  <w:style w:type="character" w:customStyle="1" w:styleId="AdnoteTegn">
    <w:name w:val="Ad note Tegn"/>
    <w:basedOn w:val="ImportantnoteChar"/>
    <w:link w:val="Adnote"/>
    <w:rsid w:val="00F170D0"/>
    <w:rPr>
      <w:rFonts w:ascii="Verdana" w:hAnsi="Verdana"/>
      <w:i/>
      <w:color w:val="7F7F7F"/>
      <w:sz w:val="16"/>
      <w:szCs w:val="24"/>
      <w:lang w:val="en-US" w:eastAsia="en-US"/>
    </w:rPr>
  </w:style>
  <w:style w:type="paragraph" w:customStyle="1" w:styleId="ColumnHeader">
    <w:name w:val="ColumnHeader"/>
    <w:basedOn w:val="BodyText"/>
    <w:link w:val="ColumnHeaderChar"/>
    <w:qFormat/>
    <w:rsid w:val="00A009BE"/>
    <w:pPr>
      <w:spacing w:before="0" w:after="20"/>
    </w:pPr>
    <w:rPr>
      <w:b/>
      <w:color w:val="FFFFFF"/>
      <w:szCs w:val="22"/>
    </w:rPr>
  </w:style>
  <w:style w:type="character" w:customStyle="1" w:styleId="XChar">
    <w:name w:val="X Char"/>
    <w:basedOn w:val="DefaultParagraphFont"/>
    <w:link w:val="X"/>
    <w:rsid w:val="00A009BE"/>
    <w:rPr>
      <w:rFonts w:ascii="Verdana" w:hAnsi="Verdana"/>
      <w:b/>
      <w:color w:val="DBE5F1"/>
      <w:sz w:val="32"/>
      <w:szCs w:val="24"/>
      <w:shd w:val="clear" w:color="auto" w:fill="95B3D7"/>
      <w:lang w:val="en-GB" w:eastAsia="en-US"/>
    </w:rPr>
  </w:style>
  <w:style w:type="paragraph" w:customStyle="1" w:styleId="Requirementnumbering">
    <w:name w:val="Requirement numbering"/>
    <w:basedOn w:val="Importantnote"/>
    <w:link w:val="RequirementnumberingChar"/>
    <w:qFormat/>
    <w:rsid w:val="006129F8"/>
    <w:pPr>
      <w:numPr>
        <w:numId w:val="8"/>
      </w:numPr>
      <w:ind w:left="357" w:hanging="357"/>
    </w:pPr>
    <w:rPr>
      <w:lang w:val="da-DK"/>
    </w:rPr>
  </w:style>
  <w:style w:type="character" w:customStyle="1" w:styleId="ColumnHeaderChar">
    <w:name w:val="ColumnHeader Char"/>
    <w:basedOn w:val="BodyTextChar"/>
    <w:link w:val="ColumnHeader"/>
    <w:rsid w:val="00A009BE"/>
    <w:rPr>
      <w:rFonts w:ascii="Verdana" w:hAnsi="Verdana"/>
      <w:b/>
      <w:color w:val="FFFFFF"/>
      <w:sz w:val="22"/>
      <w:szCs w:val="22"/>
      <w:lang w:val="en-GB" w:eastAsia="en-US"/>
    </w:rPr>
  </w:style>
  <w:style w:type="character" w:customStyle="1" w:styleId="RequirementnumberingChar">
    <w:name w:val="Requirement numbering Char"/>
    <w:basedOn w:val="AdnoteTegn"/>
    <w:link w:val="Requirementnumbering"/>
    <w:rsid w:val="006129F8"/>
    <w:rPr>
      <w:rFonts w:ascii="Verdana" w:hAnsi="Verdana"/>
      <w:i/>
      <w:color w:val="7F7F7F"/>
      <w:sz w:val="16"/>
      <w:szCs w:val="24"/>
      <w:lang w:val="en-US" w:eastAsia="en-US"/>
    </w:rPr>
  </w:style>
  <w:style w:type="character" w:customStyle="1" w:styleId="font4">
    <w:name w:val="font4"/>
    <w:basedOn w:val="DefaultParagraphFont"/>
    <w:rsid w:val="00C12D76"/>
  </w:style>
  <w:style w:type="paragraph" w:styleId="EndnoteText">
    <w:name w:val="endnote text"/>
    <w:basedOn w:val="Normal"/>
    <w:link w:val="EndnoteTextChar"/>
    <w:rsid w:val="000345A5"/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0345A5"/>
    <w:rPr>
      <w:rFonts w:ascii="Verdana" w:hAnsi="Verdana"/>
      <w:lang w:val="en-GB" w:eastAsia="en-US"/>
    </w:rPr>
  </w:style>
  <w:style w:type="character" w:styleId="EndnoteReference">
    <w:name w:val="endnote reference"/>
    <w:basedOn w:val="DefaultParagraphFont"/>
    <w:rsid w:val="000345A5"/>
    <w:rPr>
      <w:vertAlign w:val="superscript"/>
    </w:rPr>
  </w:style>
  <w:style w:type="paragraph" w:customStyle="1" w:styleId="Subtext">
    <w:name w:val="Sub text"/>
    <w:basedOn w:val="Normal"/>
    <w:link w:val="SubtextChar"/>
    <w:qFormat/>
    <w:rsid w:val="00A009BE"/>
    <w:rPr>
      <w:i/>
      <w:color w:val="808080"/>
      <w:sz w:val="14"/>
      <w:lang w:val="en-US"/>
    </w:rPr>
  </w:style>
  <w:style w:type="paragraph" w:styleId="NoSpacing">
    <w:name w:val="No Spacing"/>
    <w:link w:val="NoSpacingChar"/>
    <w:uiPriority w:val="1"/>
    <w:qFormat/>
    <w:rsid w:val="00A009BE"/>
    <w:pPr>
      <w:spacing w:before="60" w:after="60"/>
      <w:ind w:left="1434" w:hanging="357"/>
    </w:pPr>
    <w:rPr>
      <w:rFonts w:ascii="Calibri" w:hAnsi="Calibri"/>
      <w:sz w:val="22"/>
      <w:szCs w:val="22"/>
      <w:lang w:val="en-US" w:eastAsia="en-US"/>
    </w:rPr>
  </w:style>
  <w:style w:type="character" w:customStyle="1" w:styleId="SubtextChar">
    <w:name w:val="Sub text Char"/>
    <w:basedOn w:val="DefaultParagraphFont"/>
    <w:link w:val="Subtext"/>
    <w:rsid w:val="00A009BE"/>
    <w:rPr>
      <w:rFonts w:ascii="Verdana" w:hAnsi="Verdana"/>
      <w:i/>
      <w:color w:val="808080"/>
      <w:sz w:val="14"/>
      <w:szCs w:val="24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09BE"/>
    <w:rPr>
      <w:rFonts w:ascii="Calibri" w:hAnsi="Calibri"/>
      <w:sz w:val="22"/>
      <w:szCs w:val="22"/>
      <w:lang w:val="en-US" w:eastAsia="en-US" w:bidi="ar-SA"/>
    </w:rPr>
  </w:style>
  <w:style w:type="paragraph" w:customStyle="1" w:styleId="StepsSpacy">
    <w:name w:val="Steps (Spacy)"/>
    <w:basedOn w:val="Steps"/>
    <w:link w:val="StepsSpacyChar"/>
    <w:qFormat/>
    <w:rsid w:val="00A009BE"/>
    <w:pPr>
      <w:spacing w:before="60" w:after="120"/>
    </w:pPr>
  </w:style>
  <w:style w:type="paragraph" w:customStyle="1" w:styleId="BulletsSpacy">
    <w:name w:val="Bullets (Spacy)"/>
    <w:basedOn w:val="Bullets"/>
    <w:link w:val="BulletsSpacyChar"/>
    <w:qFormat/>
    <w:rsid w:val="00A009BE"/>
    <w:pPr>
      <w:spacing w:before="60" w:after="120"/>
    </w:pPr>
    <w:rPr>
      <w:lang w:val="da-DK"/>
    </w:rPr>
  </w:style>
  <w:style w:type="character" w:customStyle="1" w:styleId="StepsSpacyChar">
    <w:name w:val="Steps (Spacy) Char"/>
    <w:basedOn w:val="StepsChar"/>
    <w:link w:val="StepsSpacy"/>
    <w:rsid w:val="00A009BE"/>
    <w:rPr>
      <w:rFonts w:ascii="Verdana" w:hAnsi="Verdana"/>
      <w:szCs w:val="24"/>
      <w:lang w:val="en-US" w:eastAsia="en-US"/>
    </w:rPr>
  </w:style>
  <w:style w:type="character" w:customStyle="1" w:styleId="BulletsSpacyChar">
    <w:name w:val="Bullets (Spacy) Char"/>
    <w:basedOn w:val="BulletsChar"/>
    <w:link w:val="BulletsSpacy"/>
    <w:rsid w:val="00A009BE"/>
    <w:rPr>
      <w:rFonts w:ascii="Verdana" w:hAnsi="Verdana"/>
      <w:lang w:val="en-GB" w:eastAsia="en-US"/>
    </w:rPr>
  </w:style>
  <w:style w:type="paragraph" w:customStyle="1" w:styleId="Smalltabledescription">
    <w:name w:val="Small table description"/>
    <w:basedOn w:val="Subtext"/>
    <w:link w:val="SmalltabledescriptionTegn"/>
    <w:qFormat/>
    <w:rsid w:val="00A009BE"/>
    <w:rPr>
      <w:color w:val="262626"/>
    </w:rPr>
  </w:style>
  <w:style w:type="paragraph" w:customStyle="1" w:styleId="Xtralinespace">
    <w:name w:val="Xtra line space"/>
    <w:basedOn w:val="Normal"/>
    <w:link w:val="XtralinespaceChar"/>
    <w:qFormat/>
    <w:rsid w:val="00A009BE"/>
    <w:pPr>
      <w:spacing w:before="0" w:after="0"/>
    </w:pPr>
    <w:rPr>
      <w:sz w:val="6"/>
      <w:szCs w:val="6"/>
      <w:lang w:val="en-US"/>
    </w:rPr>
  </w:style>
  <w:style w:type="character" w:customStyle="1" w:styleId="XtralinespaceChar">
    <w:name w:val="Xtra line space Char"/>
    <w:basedOn w:val="DefaultParagraphFont"/>
    <w:link w:val="Xtralinespace"/>
    <w:rsid w:val="00A009BE"/>
    <w:rPr>
      <w:rFonts w:ascii="Verdana" w:hAnsi="Verdana"/>
      <w:sz w:val="6"/>
      <w:szCs w:val="6"/>
      <w:lang w:val="en-US" w:eastAsia="en-US"/>
    </w:rPr>
  </w:style>
  <w:style w:type="paragraph" w:customStyle="1" w:styleId="Openanswer">
    <w:name w:val="Open answer"/>
    <w:basedOn w:val="Normal"/>
    <w:link w:val="OpenanswerChar"/>
    <w:qFormat/>
    <w:rsid w:val="00A009BE"/>
    <w:pPr>
      <w:pBdr>
        <w:bottom w:val="single" w:sz="8" w:space="1" w:color="365F91"/>
      </w:pBdr>
      <w:spacing w:before="0" w:after="0"/>
    </w:pPr>
    <w:rPr>
      <w:sz w:val="16"/>
      <w:szCs w:val="18"/>
    </w:rPr>
  </w:style>
  <w:style w:type="paragraph" w:customStyle="1" w:styleId="Multianswer">
    <w:name w:val="Multi answer"/>
    <w:basedOn w:val="Normal"/>
    <w:link w:val="MultianswerChar"/>
    <w:qFormat/>
    <w:rsid w:val="00011992"/>
    <w:pPr>
      <w:numPr>
        <w:numId w:val="9"/>
      </w:numPr>
      <w:spacing w:before="0" w:after="0"/>
      <w:ind w:left="284" w:hanging="284"/>
      <w:contextualSpacing/>
    </w:pPr>
    <w:rPr>
      <w:sz w:val="16"/>
      <w:szCs w:val="18"/>
    </w:rPr>
  </w:style>
  <w:style w:type="character" w:customStyle="1" w:styleId="OpenanswerChar">
    <w:name w:val="Open answer Char"/>
    <w:basedOn w:val="DefaultParagraphFont"/>
    <w:link w:val="Openanswer"/>
    <w:rsid w:val="00A009BE"/>
    <w:rPr>
      <w:rFonts w:ascii="Verdana" w:hAnsi="Verdana"/>
      <w:sz w:val="16"/>
      <w:szCs w:val="18"/>
      <w:lang w:val="en-GB" w:eastAsia="en-US"/>
    </w:rPr>
  </w:style>
  <w:style w:type="paragraph" w:customStyle="1" w:styleId="Multianswerselected">
    <w:name w:val="Multi answer selected"/>
    <w:basedOn w:val="Normal"/>
    <w:link w:val="MultianswerselectedChar"/>
    <w:qFormat/>
    <w:rsid w:val="00A009BE"/>
    <w:pPr>
      <w:numPr>
        <w:numId w:val="10"/>
      </w:numPr>
      <w:spacing w:before="0" w:after="0"/>
      <w:contextualSpacing/>
    </w:pPr>
    <w:rPr>
      <w:b/>
      <w:sz w:val="16"/>
      <w:szCs w:val="18"/>
    </w:rPr>
  </w:style>
  <w:style w:type="character" w:customStyle="1" w:styleId="MultianswerChar">
    <w:name w:val="Multi answer Char"/>
    <w:basedOn w:val="DefaultParagraphFont"/>
    <w:link w:val="Multianswer"/>
    <w:rsid w:val="00011992"/>
    <w:rPr>
      <w:rFonts w:ascii="Verdana" w:hAnsi="Verdana"/>
      <w:sz w:val="16"/>
      <w:szCs w:val="18"/>
      <w:lang w:val="en-GB" w:eastAsia="en-US"/>
    </w:rPr>
  </w:style>
  <w:style w:type="character" w:customStyle="1" w:styleId="MultianswerselectedChar">
    <w:name w:val="Multi answer selected Char"/>
    <w:basedOn w:val="DefaultParagraphFont"/>
    <w:link w:val="Multianswerselected"/>
    <w:rsid w:val="00A009BE"/>
    <w:rPr>
      <w:rFonts w:ascii="Verdana" w:hAnsi="Verdana"/>
      <w:b/>
      <w:sz w:val="16"/>
      <w:szCs w:val="18"/>
      <w:lang w:val="en-GB" w:eastAsia="en-US"/>
    </w:rPr>
  </w:style>
  <w:style w:type="paragraph" w:customStyle="1" w:styleId="Question">
    <w:name w:val="Question"/>
    <w:basedOn w:val="Normal"/>
    <w:link w:val="QuestionChar"/>
    <w:qFormat/>
    <w:rsid w:val="00A009BE"/>
    <w:rPr>
      <w:sz w:val="16"/>
    </w:rPr>
  </w:style>
  <w:style w:type="character" w:customStyle="1" w:styleId="QuestionChar">
    <w:name w:val="Question Char"/>
    <w:basedOn w:val="DefaultParagraphFont"/>
    <w:link w:val="Question"/>
    <w:rsid w:val="00A009BE"/>
    <w:rPr>
      <w:rFonts w:ascii="Verdana" w:hAnsi="Verdana"/>
      <w:sz w:val="16"/>
      <w:szCs w:val="24"/>
      <w:lang w:val="en-GB" w:eastAsia="en-US"/>
    </w:rPr>
  </w:style>
  <w:style w:type="paragraph" w:customStyle="1" w:styleId="X2">
    <w:name w:val="X2"/>
    <w:basedOn w:val="X"/>
    <w:link w:val="X2Char"/>
    <w:qFormat/>
    <w:rsid w:val="00A009BE"/>
    <w:pPr>
      <w:shd w:val="clear" w:color="auto" w:fill="D9D9D9"/>
    </w:pPr>
    <w:rPr>
      <w:color w:val="FFFFFF"/>
    </w:rPr>
  </w:style>
  <w:style w:type="character" w:customStyle="1" w:styleId="X2Char">
    <w:name w:val="X2 Char"/>
    <w:basedOn w:val="XChar"/>
    <w:link w:val="X2"/>
    <w:rsid w:val="00A009BE"/>
    <w:rPr>
      <w:rFonts w:ascii="Verdana" w:hAnsi="Verdana"/>
      <w:b/>
      <w:color w:val="FFFFFF"/>
      <w:sz w:val="32"/>
      <w:szCs w:val="24"/>
      <w:shd w:val="clear" w:color="auto" w:fill="D9D9D9"/>
      <w:lang w:val="en-GB" w:eastAsia="en-US"/>
    </w:rPr>
  </w:style>
  <w:style w:type="paragraph" w:customStyle="1" w:styleId="X4">
    <w:name w:val="X4"/>
    <w:basedOn w:val="X"/>
    <w:link w:val="X4Char"/>
    <w:qFormat/>
    <w:rsid w:val="00A009BE"/>
    <w:pPr>
      <w:shd w:val="clear" w:color="auto" w:fill="C00000"/>
    </w:pPr>
    <w:rPr>
      <w:color w:val="F2DBDB"/>
    </w:rPr>
  </w:style>
  <w:style w:type="character" w:customStyle="1" w:styleId="X4Char">
    <w:name w:val="X4 Char"/>
    <w:basedOn w:val="XChar"/>
    <w:link w:val="X4"/>
    <w:rsid w:val="00A009BE"/>
    <w:rPr>
      <w:rFonts w:ascii="Verdana" w:hAnsi="Verdana"/>
      <w:b/>
      <w:color w:val="F2DBDB"/>
      <w:sz w:val="32"/>
      <w:szCs w:val="24"/>
      <w:shd w:val="clear" w:color="auto" w:fill="C00000"/>
      <w:lang w:val="en-GB" w:eastAsia="en-US"/>
    </w:rPr>
  </w:style>
  <w:style w:type="paragraph" w:customStyle="1" w:styleId="X3">
    <w:name w:val="X3"/>
    <w:basedOn w:val="X"/>
    <w:qFormat/>
    <w:rsid w:val="00A009BE"/>
    <w:pPr>
      <w:shd w:val="clear" w:color="auto" w:fill="FFFFFF"/>
    </w:pPr>
    <w:rPr>
      <w:color w:val="FFFFFF"/>
    </w:rPr>
  </w:style>
  <w:style w:type="numbering" w:customStyle="1" w:styleId="MultiSteps">
    <w:name w:val="MultiSteps"/>
    <w:uiPriority w:val="99"/>
    <w:rsid w:val="00A009BE"/>
    <w:pPr>
      <w:numPr>
        <w:numId w:val="11"/>
      </w:numPr>
    </w:pPr>
  </w:style>
  <w:style w:type="paragraph" w:customStyle="1" w:styleId="Smallunspecified">
    <w:name w:val="Small unspecified"/>
    <w:basedOn w:val="Unspecifiednote"/>
    <w:link w:val="SmallunspecifiedChar"/>
    <w:qFormat/>
    <w:rsid w:val="00A009BE"/>
    <w:pPr>
      <w:numPr>
        <w:numId w:val="12"/>
      </w:numPr>
      <w:tabs>
        <w:tab w:val="clear" w:pos="397"/>
        <w:tab w:val="left" w:pos="170"/>
      </w:tabs>
      <w:spacing w:before="40" w:after="40"/>
    </w:pPr>
    <w:rPr>
      <w:sz w:val="16"/>
      <w:lang w:val="en-US"/>
    </w:rPr>
  </w:style>
  <w:style w:type="character" w:customStyle="1" w:styleId="SmallunspecifiedChar">
    <w:name w:val="Small unspecified Char"/>
    <w:basedOn w:val="UnspecifiednoteChar"/>
    <w:link w:val="Smallunspecified"/>
    <w:rsid w:val="00A009BE"/>
    <w:rPr>
      <w:rFonts w:ascii="Verdana" w:hAnsi="Verdana"/>
      <w:color w:val="FF0000"/>
      <w:sz w:val="16"/>
      <w:szCs w:val="24"/>
      <w:lang w:val="en-US"/>
    </w:rPr>
  </w:style>
  <w:style w:type="character" w:styleId="Emphasis">
    <w:name w:val="Emphasis"/>
    <w:basedOn w:val="DefaultParagraphFont"/>
    <w:qFormat/>
    <w:rsid w:val="00A009BE"/>
    <w:rPr>
      <w:i/>
      <w:iCs/>
    </w:rPr>
  </w:style>
  <w:style w:type="paragraph" w:customStyle="1" w:styleId="Alphabeticlist">
    <w:name w:val="Alphabetic list"/>
    <w:basedOn w:val="BulletsSpacy"/>
    <w:link w:val="AlphabeticlistTegn"/>
    <w:qFormat/>
    <w:rsid w:val="00CD077A"/>
    <w:pPr>
      <w:numPr>
        <w:numId w:val="13"/>
      </w:numPr>
    </w:pPr>
  </w:style>
  <w:style w:type="paragraph" w:customStyle="1" w:styleId="Imagetext">
    <w:name w:val="Image text"/>
    <w:basedOn w:val="Smalltabledescription"/>
    <w:link w:val="ImagetextTegn"/>
    <w:qFormat/>
    <w:rsid w:val="00F0385D"/>
    <w:pPr>
      <w:jc w:val="center"/>
    </w:pPr>
    <w:rPr>
      <w:sz w:val="16"/>
    </w:rPr>
  </w:style>
  <w:style w:type="character" w:customStyle="1" w:styleId="AlphabeticlistTegn">
    <w:name w:val="Alphabetic list Tegn"/>
    <w:basedOn w:val="BulletsSpacyChar"/>
    <w:link w:val="Alphabeticlist"/>
    <w:rsid w:val="00CD077A"/>
    <w:rPr>
      <w:rFonts w:ascii="Verdana" w:hAnsi="Verdana"/>
      <w:lang w:val="en-GB" w:eastAsia="en-US"/>
    </w:rPr>
  </w:style>
  <w:style w:type="paragraph" w:customStyle="1" w:styleId="Note">
    <w:name w:val="Note"/>
    <w:basedOn w:val="Normal"/>
    <w:link w:val="NoteTegn"/>
    <w:qFormat/>
    <w:rsid w:val="00670366"/>
    <w:rPr>
      <w:i/>
      <w:color w:val="595959" w:themeColor="text1" w:themeTint="A6"/>
      <w:sz w:val="17"/>
    </w:rPr>
  </w:style>
  <w:style w:type="character" w:customStyle="1" w:styleId="SmalltabledescriptionTegn">
    <w:name w:val="Small table description Tegn"/>
    <w:basedOn w:val="SubtextChar"/>
    <w:link w:val="Smalltabledescription"/>
    <w:rsid w:val="00F0385D"/>
    <w:rPr>
      <w:rFonts w:ascii="Verdana" w:hAnsi="Verdana"/>
      <w:i/>
      <w:color w:val="262626"/>
      <w:sz w:val="14"/>
      <w:szCs w:val="24"/>
      <w:lang w:val="en-US" w:eastAsia="en-US"/>
    </w:rPr>
  </w:style>
  <w:style w:type="character" w:customStyle="1" w:styleId="ImagetextTegn">
    <w:name w:val="Image text Tegn"/>
    <w:basedOn w:val="SmalltabledescriptionTegn"/>
    <w:link w:val="Imagetext"/>
    <w:rsid w:val="00F0385D"/>
    <w:rPr>
      <w:rFonts w:ascii="Verdana" w:hAnsi="Verdana"/>
      <w:i/>
      <w:color w:val="262626"/>
      <w:sz w:val="16"/>
      <w:szCs w:val="24"/>
      <w:lang w:val="en-US" w:eastAsia="en-US"/>
    </w:rPr>
  </w:style>
  <w:style w:type="paragraph" w:customStyle="1" w:styleId="Icon">
    <w:name w:val="Icon"/>
    <w:basedOn w:val="Normal"/>
    <w:link w:val="IconTegn"/>
    <w:qFormat/>
    <w:rsid w:val="00291EAC"/>
    <w:pPr>
      <w:spacing w:before="0" w:after="0"/>
    </w:pPr>
    <w:rPr>
      <w:b/>
      <w:sz w:val="40"/>
      <w:szCs w:val="22"/>
    </w:rPr>
  </w:style>
  <w:style w:type="character" w:customStyle="1" w:styleId="NoteTegn">
    <w:name w:val="Note Tegn"/>
    <w:basedOn w:val="DefaultParagraphFont"/>
    <w:link w:val="Note"/>
    <w:rsid w:val="00670366"/>
    <w:rPr>
      <w:rFonts w:ascii="Verdana" w:hAnsi="Verdana"/>
      <w:i/>
      <w:color w:val="595959" w:themeColor="text1" w:themeTint="A6"/>
      <w:sz w:val="17"/>
      <w:szCs w:val="24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291EAC"/>
    <w:rPr>
      <w:color w:val="808080"/>
    </w:rPr>
  </w:style>
  <w:style w:type="character" w:customStyle="1" w:styleId="IconTegn">
    <w:name w:val="Icon Tegn"/>
    <w:basedOn w:val="DefaultParagraphFont"/>
    <w:link w:val="Icon"/>
    <w:rsid w:val="00291EAC"/>
    <w:rPr>
      <w:rFonts w:ascii="Verdana" w:hAnsi="Verdana"/>
      <w:b/>
      <w:sz w:val="40"/>
      <w:szCs w:val="22"/>
      <w:lang w:val="en-GB" w:eastAsia="en-US"/>
    </w:rPr>
  </w:style>
  <w:style w:type="paragraph" w:customStyle="1" w:styleId="Picture">
    <w:name w:val="Picture"/>
    <w:basedOn w:val="Normal"/>
    <w:link w:val="PictureTegn"/>
    <w:qFormat/>
    <w:rsid w:val="00D202E7"/>
    <w:pPr>
      <w:spacing w:before="120" w:after="120"/>
      <w:jc w:val="center"/>
    </w:pPr>
    <w:rPr>
      <w:noProof/>
      <w:lang w:val="da-DK" w:eastAsia="da-DK"/>
    </w:rPr>
  </w:style>
  <w:style w:type="paragraph" w:customStyle="1" w:styleId="refNote">
    <w:name w:val="ref Note"/>
    <w:basedOn w:val="Normal"/>
    <w:link w:val="refNoteTegn"/>
    <w:qFormat/>
    <w:rsid w:val="00F170D0"/>
    <w:rPr>
      <w:color w:val="595959" w:themeColor="text1" w:themeTint="A6"/>
      <w:vertAlign w:val="superscript"/>
      <w:lang w:val="en-US"/>
    </w:rPr>
  </w:style>
  <w:style w:type="character" w:customStyle="1" w:styleId="PictureTegn">
    <w:name w:val="Picture Tegn"/>
    <w:basedOn w:val="DefaultParagraphFont"/>
    <w:link w:val="Picture"/>
    <w:rsid w:val="00D202E7"/>
    <w:rPr>
      <w:rFonts w:ascii="Verdana" w:hAnsi="Verdana"/>
      <w:noProof/>
      <w:szCs w:val="24"/>
    </w:rPr>
  </w:style>
  <w:style w:type="paragraph" w:customStyle="1" w:styleId="CallCode">
    <w:name w:val="CallCode"/>
    <w:basedOn w:val="BodyText"/>
    <w:link w:val="CallCodeTegn"/>
    <w:qFormat/>
    <w:rsid w:val="00CA7682"/>
    <w:rPr>
      <w:rFonts w:ascii="Courier New" w:hAnsi="Courier New" w:cs="Courier New"/>
      <w:color w:val="595959" w:themeColor="text1" w:themeTint="A6"/>
      <w:sz w:val="18"/>
      <w:lang w:val="en-US"/>
    </w:rPr>
  </w:style>
  <w:style w:type="character" w:customStyle="1" w:styleId="refNoteTegn">
    <w:name w:val="ref Note Tegn"/>
    <w:basedOn w:val="DefaultParagraphFont"/>
    <w:link w:val="refNote"/>
    <w:rsid w:val="00F170D0"/>
    <w:rPr>
      <w:rFonts w:ascii="Verdana" w:hAnsi="Verdana"/>
      <w:color w:val="595959" w:themeColor="text1" w:themeTint="A6"/>
      <w:szCs w:val="24"/>
      <w:vertAlign w:val="superscript"/>
      <w:lang w:val="en-US" w:eastAsia="en-US"/>
    </w:rPr>
  </w:style>
  <w:style w:type="character" w:styleId="Strong">
    <w:name w:val="Strong"/>
    <w:basedOn w:val="DefaultParagraphFont"/>
    <w:qFormat/>
    <w:rsid w:val="006464D0"/>
    <w:rPr>
      <w:b/>
      <w:bCs/>
    </w:rPr>
  </w:style>
  <w:style w:type="character" w:customStyle="1" w:styleId="CallCodeTegn">
    <w:name w:val="CallCode Tegn"/>
    <w:basedOn w:val="BodyTextChar"/>
    <w:link w:val="CallCode"/>
    <w:rsid w:val="00CA7682"/>
    <w:rPr>
      <w:rFonts w:ascii="Courier New" w:hAnsi="Courier New" w:cs="Courier New"/>
      <w:color w:val="595959" w:themeColor="text1" w:themeTint="A6"/>
      <w:sz w:val="1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A6D95"/>
    <w:rPr>
      <w:rFonts w:ascii="Verdana" w:hAnsi="Verdana"/>
      <w:i/>
      <w:color w:val="7A9EBE"/>
      <w:spacing w:val="-5"/>
      <w:kern w:val="28"/>
      <w:sz w:val="24"/>
      <w:szCs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DA6D95"/>
    <w:rPr>
      <w:rFonts w:ascii="Verdana" w:hAnsi="Verdana"/>
      <w:b/>
      <w:i/>
      <w:spacing w:val="-2"/>
      <w:kern w:val="28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7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4895">
          <w:marLeft w:val="75"/>
          <w:marRight w:val="75"/>
          <w:marTop w:val="75"/>
          <w:marBottom w:val="75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866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da\Application%20Data\Microsoft\Templates\Specifi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50EA9-70B9-44C1-987B-8C5F1B8C5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Specification.dotx</Template>
  <TotalTime>1</TotalTime>
  <Pages>5</Pages>
  <Words>253</Words>
  <Characters>1550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Overskrifter</vt:lpstr>
      </vt:variant>
      <vt:variant>
        <vt:i4>43</vt:i4>
      </vt:variant>
    </vt:vector>
  </HeadingPairs>
  <TitlesOfParts>
    <vt:vector size="45" baseType="lpstr">
      <vt:lpstr>iPhone + iPod app</vt:lpstr>
      <vt:lpstr>iPhone + iPod app</vt:lpstr>
      <vt:lpstr>Introduction</vt:lpstr>
      <vt:lpstr>    Definitions</vt:lpstr>
      <vt:lpstr>Product description</vt:lpstr>
      <vt:lpstr>    User relations</vt:lpstr>
      <vt:lpstr>        Different ways of relating</vt:lpstr>
      <vt:lpstr>    Threads and walls</vt:lpstr>
      <vt:lpstr>        Threads</vt:lpstr>
      <vt:lpstr>        The walls</vt:lpstr>
      <vt:lpstr>        Conclusion</vt:lpstr>
      <vt:lpstr>    Posting</vt:lpstr>
      <vt:lpstr>    The user interface</vt:lpstr>
      <vt:lpstr>Detailed specification</vt:lpstr>
      <vt:lpstr>    </vt:lpstr>
      <vt:lpstr>    Content and functional requirements</vt:lpstr>
      <vt:lpstr>        1 Frontpage + 2 Login help</vt:lpstr>
      <vt:lpstr>        3 Registration</vt:lpstr>
      <vt:lpstr>        4 Member page</vt:lpstr>
      <vt:lpstr>        4.1 Invite</vt:lpstr>
      <vt:lpstr>        4.5 + 4.5.1 Contacts</vt:lpstr>
      <vt:lpstr>        Contact profile</vt:lpstr>
      <vt:lpstr>        5 Settings</vt:lpstr>
      <vt:lpstr>        4.1 Personal profile</vt:lpstr>
      <vt:lpstr>        4.1.1 Follows + 4.1.2 Following</vt:lpstr>
      <vt:lpstr>        8 Post</vt:lpstr>
      <vt:lpstr>        4.2 Personal wall </vt:lpstr>
      <vt:lpstr>        4.3 Public wall</vt:lpstr>
      <vt:lpstr>        4.4 Messages + 4.4.1 History</vt:lpstr>
      <vt:lpstr>        6 Activity</vt:lpstr>
      <vt:lpstr>        7 About</vt:lpstr>
      <vt:lpstr>    Data requirements</vt:lpstr>
      <vt:lpstr>        Classes</vt:lpstr>
      <vt:lpstr>        Special attributes</vt:lpstr>
      <vt:lpstr>        Requirements</vt:lpstr>
      <vt:lpstr>    Technical requirements </vt:lpstr>
      <vt:lpstr>    </vt:lpstr>
      <vt:lpstr>    Integration requirements</vt:lpstr>
      <vt:lpstr>        Identification</vt:lpstr>
      <vt:lpstr>        Calling the web service</vt:lpstr>
      <vt:lpstr>        Functions</vt:lpstr>
      <vt:lpstr>        Synchronization</vt:lpstr>
      <vt:lpstr>        Actions</vt:lpstr>
      <vt:lpstr>        Media files</vt:lpstr>
      <vt:lpstr>    Security requirements</vt:lpstr>
    </vt:vector>
  </TitlesOfParts>
  <Company>Scalepoint Technologies Ltd.</Company>
  <LinksUpToDate>false</LinksUpToDate>
  <CharactersWithSpaces>1800</CharactersWithSpaces>
  <SharedDoc>false</SharedDoc>
  <HLinks>
    <vt:vector size="96" baseType="variant">
      <vt:variant>
        <vt:i4>1703988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_Toc184525350</vt:lpwstr>
      </vt:variant>
      <vt:variant>
        <vt:i4>1769524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_Toc184525349</vt:lpwstr>
      </vt:variant>
      <vt:variant>
        <vt:i4>1769524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_Toc184525348</vt:lpwstr>
      </vt:variant>
      <vt:variant>
        <vt:i4>1769524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_Toc184525347</vt:lpwstr>
      </vt:variant>
      <vt:variant>
        <vt:i4>1769524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_Toc184525346</vt:lpwstr>
      </vt:variant>
      <vt:variant>
        <vt:i4>1769524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_Toc184525345</vt:lpwstr>
      </vt:variant>
      <vt:variant>
        <vt:i4>1769524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_Toc184525344</vt:lpwstr>
      </vt:variant>
      <vt:variant>
        <vt:i4>1769524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_Toc184525343</vt:lpwstr>
      </vt:variant>
      <vt:variant>
        <vt:i4>1769524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_Toc184525342</vt:lpwstr>
      </vt:variant>
      <vt:variant>
        <vt:i4>1769524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_Toc184525341</vt:lpwstr>
      </vt:variant>
      <vt:variant>
        <vt:i4>1769524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_Toc184525340</vt:lpwstr>
      </vt:variant>
      <vt:variant>
        <vt:i4>1835060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_Toc184525339</vt:lpwstr>
      </vt:variant>
      <vt:variant>
        <vt:i4>1835060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_Toc184525338</vt:lpwstr>
      </vt:variant>
      <vt:variant>
        <vt:i4>1835060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_Toc184525337</vt:lpwstr>
      </vt:variant>
      <vt:variant>
        <vt:i4>1835060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_Toc184525336</vt:lpwstr>
      </vt:variant>
      <vt:variant>
        <vt:i4>1835060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_Toc184525335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iPhone + iPod app</dc:title>
  <dc:subject>Specification</dc:subject>
  <dc:creator>Michael Dalgaard</dc:creator>
  <dc:description>Phase: Zeta I</dc:description>
  <cp:lastModifiedBy>Michael Dalgaard</cp:lastModifiedBy>
  <cp:revision>2</cp:revision>
  <cp:lastPrinted>2011-06-21T17:41:00Z</cp:lastPrinted>
  <dcterms:created xsi:type="dcterms:W3CDTF">2015-09-16T14:57:00Z</dcterms:created>
  <dcterms:modified xsi:type="dcterms:W3CDTF">2015-09-16T14:57:00Z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0x010100E1881EDAA4B6DE43ADC0D9D6C34C1F32</vt:lpwstr>
  </property>
</Properties>
</file>